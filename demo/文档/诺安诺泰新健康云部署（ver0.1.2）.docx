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C4A" w:rsidRDefault="00AF6C4A" w:rsidP="002848B0">
      <w:pPr>
        <w:jc w:val="left"/>
        <w:rPr>
          <w:rFonts w:ascii="微软雅黑" w:eastAsia="微软雅黑" w:hAnsi="微软雅黑"/>
          <w:b/>
          <w:sz w:val="48"/>
          <w:szCs w:val="48"/>
        </w:rPr>
      </w:pPr>
    </w:p>
    <w:p w:rsidR="00085490" w:rsidRPr="007E22D2" w:rsidRDefault="00085490" w:rsidP="002848B0">
      <w:pPr>
        <w:jc w:val="left"/>
        <w:rPr>
          <w:rFonts w:ascii="微软雅黑" w:eastAsia="微软雅黑" w:hAnsi="微软雅黑"/>
          <w:b/>
          <w:sz w:val="48"/>
          <w:szCs w:val="48"/>
        </w:rPr>
      </w:pPr>
    </w:p>
    <w:p w:rsidR="00085490" w:rsidRDefault="00921E76" w:rsidP="006F0F96">
      <w:pPr>
        <w:ind w:firstLineChars="200" w:firstLine="960"/>
        <w:jc w:val="left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/>
          <w:b/>
          <w:noProof/>
          <w:sz w:val="48"/>
          <w:szCs w:val="48"/>
        </w:rPr>
        <w:pict>
          <v:line id="直接连接符 6" o:spid="_x0000_s1026" style="position:absolute;left:0;text-align:left;z-index:251663360;visibility:visible" from="60.75pt,46.75pt" to="425.2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" strokecolor="#4579b8 [3044]"/>
        </w:pict>
      </w:r>
      <w:r w:rsidR="00EE192A">
        <w:rPr>
          <w:rFonts w:ascii="微软雅黑" w:eastAsia="微软雅黑" w:hAnsi="微软雅黑" w:hint="eastAsia"/>
          <w:b/>
          <w:sz w:val="48"/>
          <w:szCs w:val="48"/>
        </w:rPr>
        <w:t>诺安诺泰新</w:t>
      </w:r>
      <w:r w:rsidR="00EE192A">
        <w:rPr>
          <w:rFonts w:ascii="微软雅黑" w:eastAsia="微软雅黑" w:hAnsi="微软雅黑"/>
          <w:b/>
          <w:sz w:val="48"/>
          <w:szCs w:val="48"/>
        </w:rPr>
        <w:t>健康</w:t>
      </w:r>
      <w:r w:rsidR="00EE192A">
        <w:rPr>
          <w:rFonts w:ascii="微软雅黑" w:eastAsia="微软雅黑" w:hAnsi="微软雅黑" w:hint="eastAsia"/>
          <w:b/>
          <w:sz w:val="48"/>
          <w:szCs w:val="48"/>
        </w:rPr>
        <w:t>云</w:t>
      </w:r>
      <w:r w:rsidR="00B776B1">
        <w:rPr>
          <w:rFonts w:ascii="微软雅黑" w:eastAsia="微软雅黑" w:hAnsi="微软雅黑" w:hint="eastAsia"/>
          <w:b/>
          <w:sz w:val="48"/>
          <w:szCs w:val="48"/>
        </w:rPr>
        <w:t>平台部署</w:t>
      </w:r>
      <w:r w:rsidR="00085490" w:rsidRPr="00AF6C4A">
        <w:rPr>
          <w:rFonts w:ascii="微软雅黑" w:eastAsia="微软雅黑" w:hAnsi="微软雅黑" w:hint="eastAsia"/>
          <w:b/>
          <w:sz w:val="48"/>
          <w:szCs w:val="48"/>
        </w:rPr>
        <w:t>手册</w:t>
      </w:r>
    </w:p>
    <w:p w:rsidR="00085490" w:rsidRDefault="00085490" w:rsidP="00085490">
      <w:pPr>
        <w:wordWrap w:val="0"/>
        <w:jc w:val="right"/>
        <w:rPr>
          <w:rFonts w:ascii="微软雅黑" w:eastAsia="微软雅黑" w:hAnsi="微软雅黑"/>
          <w:b/>
          <w:sz w:val="18"/>
          <w:szCs w:val="18"/>
        </w:rPr>
      </w:pPr>
    </w:p>
    <w:p w:rsidR="00AF6C4A" w:rsidRPr="00085490" w:rsidRDefault="00085490" w:rsidP="00085490">
      <w:pPr>
        <w:wordWrap w:val="0"/>
        <w:jc w:val="righ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（version 1.0）</w:t>
      </w:r>
    </w:p>
    <w:p w:rsidR="00AF6C4A" w:rsidRPr="00085490" w:rsidRDefault="00AF6C4A" w:rsidP="002848B0">
      <w:pPr>
        <w:jc w:val="left"/>
        <w:rPr>
          <w:rFonts w:ascii="微软雅黑" w:eastAsia="微软雅黑" w:hAnsi="微软雅黑"/>
          <w:b/>
          <w:sz w:val="48"/>
          <w:szCs w:val="48"/>
        </w:rPr>
      </w:pPr>
    </w:p>
    <w:p w:rsidR="00AF6C4A" w:rsidRDefault="00AF6C4A" w:rsidP="002848B0">
      <w:pPr>
        <w:jc w:val="left"/>
        <w:rPr>
          <w:rFonts w:ascii="微软雅黑" w:eastAsia="微软雅黑" w:hAnsi="微软雅黑"/>
          <w:b/>
          <w:sz w:val="48"/>
          <w:szCs w:val="48"/>
        </w:rPr>
      </w:pPr>
    </w:p>
    <w:p w:rsidR="00AF6C4A" w:rsidRDefault="00AF6C4A" w:rsidP="002848B0">
      <w:pPr>
        <w:jc w:val="left"/>
        <w:rPr>
          <w:rFonts w:ascii="微软雅黑" w:eastAsia="微软雅黑" w:hAnsi="微软雅黑"/>
          <w:b/>
          <w:sz w:val="48"/>
          <w:szCs w:val="48"/>
        </w:rPr>
      </w:pPr>
    </w:p>
    <w:p w:rsidR="00DF773E" w:rsidRDefault="00DF773E" w:rsidP="00DF773E">
      <w:pPr>
        <w:rPr>
          <w:rFonts w:ascii="微软雅黑" w:eastAsia="微软雅黑" w:hAnsi="微软雅黑"/>
          <w:b/>
          <w:sz w:val="48"/>
          <w:szCs w:val="48"/>
        </w:rPr>
      </w:pPr>
    </w:p>
    <w:p w:rsidR="00AF6C4A" w:rsidRDefault="00AF6C4A" w:rsidP="002848B0">
      <w:pPr>
        <w:jc w:val="left"/>
        <w:rPr>
          <w:rFonts w:ascii="微软雅黑" w:eastAsia="微软雅黑" w:hAnsi="微软雅黑"/>
          <w:b/>
          <w:sz w:val="48"/>
          <w:szCs w:val="48"/>
        </w:rPr>
      </w:pPr>
    </w:p>
    <w:p w:rsidR="00AF6C4A" w:rsidRPr="00AF6C4A" w:rsidRDefault="00AF6C4A" w:rsidP="002848B0">
      <w:pPr>
        <w:jc w:val="left"/>
        <w:rPr>
          <w:rFonts w:ascii="微软雅黑" w:eastAsia="微软雅黑" w:hAnsi="微软雅黑"/>
          <w:b/>
          <w:sz w:val="48"/>
          <w:szCs w:val="48"/>
        </w:rPr>
      </w:pPr>
    </w:p>
    <w:p w:rsidR="004D3EED" w:rsidRPr="006E503B" w:rsidRDefault="004D3EED" w:rsidP="002848B0">
      <w:pPr>
        <w:jc w:val="left"/>
        <w:rPr>
          <w:rFonts w:ascii="微软雅黑" w:eastAsia="微软雅黑" w:hAnsi="微软雅黑"/>
          <w:sz w:val="18"/>
          <w:szCs w:val="21"/>
        </w:rPr>
      </w:pPr>
      <w:r w:rsidRPr="006E503B">
        <w:rPr>
          <w:rFonts w:ascii="微软雅黑" w:eastAsia="微软雅黑" w:hAnsi="微软雅黑" w:hint="eastAsia"/>
          <w:sz w:val="18"/>
          <w:szCs w:val="21"/>
        </w:rPr>
        <w:t>在本文中你将知道</w:t>
      </w:r>
    </w:p>
    <w:p w:rsidR="004D3EED" w:rsidRPr="006E503B" w:rsidRDefault="00DF773E" w:rsidP="002848B0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21"/>
        </w:rPr>
      </w:pPr>
      <w:r>
        <w:rPr>
          <w:rFonts w:ascii="微软雅黑" w:eastAsia="微软雅黑" w:hAnsi="微软雅黑"/>
          <w:sz w:val="18"/>
          <w:szCs w:val="21"/>
        </w:rPr>
        <w:t>如何部署</w:t>
      </w:r>
      <w:r w:rsidR="00EE192A">
        <w:rPr>
          <w:rFonts w:ascii="微软雅黑" w:eastAsia="微软雅黑" w:hAnsi="微软雅黑" w:hint="eastAsia"/>
          <w:sz w:val="18"/>
          <w:szCs w:val="21"/>
        </w:rPr>
        <w:t>诺安</w:t>
      </w:r>
      <w:r w:rsidR="00EE192A">
        <w:rPr>
          <w:rFonts w:ascii="微软雅黑" w:eastAsia="微软雅黑" w:hAnsi="微软雅黑"/>
          <w:sz w:val="18"/>
          <w:szCs w:val="21"/>
        </w:rPr>
        <w:t>诺泰新健康</w:t>
      </w:r>
      <w:r w:rsidR="00EE192A">
        <w:rPr>
          <w:rFonts w:ascii="微软雅黑" w:eastAsia="微软雅黑" w:hAnsi="微软雅黑" w:hint="eastAsia"/>
          <w:sz w:val="18"/>
          <w:szCs w:val="21"/>
        </w:rPr>
        <w:t>云</w:t>
      </w:r>
      <w:r w:rsidR="00DE13F2">
        <w:rPr>
          <w:rFonts w:ascii="微软雅黑" w:eastAsia="微软雅黑" w:hAnsi="微软雅黑"/>
          <w:sz w:val="18"/>
          <w:szCs w:val="21"/>
        </w:rPr>
        <w:t>平台</w:t>
      </w:r>
    </w:p>
    <w:p w:rsidR="004D3EED" w:rsidRPr="006E503B" w:rsidRDefault="004D3EED" w:rsidP="002848B0">
      <w:pPr>
        <w:jc w:val="left"/>
        <w:rPr>
          <w:rFonts w:ascii="微软雅黑" w:eastAsia="微软雅黑" w:hAnsi="微软雅黑"/>
          <w:sz w:val="18"/>
          <w:szCs w:val="21"/>
        </w:rPr>
      </w:pPr>
      <w:r w:rsidRPr="006E503B">
        <w:rPr>
          <w:rFonts w:ascii="微软雅黑" w:eastAsia="微软雅黑" w:hAnsi="微软雅黑" w:hint="eastAsia"/>
          <w:sz w:val="18"/>
          <w:szCs w:val="21"/>
        </w:rPr>
        <w:t>你需要知道</w:t>
      </w:r>
    </w:p>
    <w:p w:rsidR="004D3EED" w:rsidRDefault="00DE13F2" w:rsidP="00194978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18"/>
          <w:szCs w:val="21"/>
        </w:rPr>
      </w:pPr>
      <w:r>
        <w:rPr>
          <w:rFonts w:ascii="微软雅黑" w:eastAsia="微软雅黑" w:hAnsi="微软雅黑"/>
          <w:sz w:val="18"/>
          <w:szCs w:val="21"/>
        </w:rPr>
        <w:t>了解linux系统的基本设置，</w:t>
      </w:r>
    </w:p>
    <w:p w:rsidR="00E16DA5" w:rsidRDefault="00E16DA5" w:rsidP="00E16DA5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18"/>
          <w:szCs w:val="21"/>
        </w:rPr>
      </w:pPr>
      <w:r>
        <w:rPr>
          <w:rFonts w:ascii="微软雅黑" w:eastAsia="微软雅黑" w:hAnsi="微软雅黑"/>
          <w:sz w:val="18"/>
          <w:szCs w:val="21"/>
        </w:rPr>
        <w:t>了解nginx</w:t>
      </w:r>
    </w:p>
    <w:p w:rsidR="00E16DA5" w:rsidRDefault="00E16DA5" w:rsidP="00E16DA5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18"/>
          <w:szCs w:val="21"/>
        </w:rPr>
      </w:pPr>
      <w:r>
        <w:rPr>
          <w:rFonts w:ascii="微软雅黑" w:eastAsia="微软雅黑" w:hAnsi="微软雅黑"/>
          <w:sz w:val="18"/>
          <w:szCs w:val="21"/>
        </w:rPr>
        <w:t>了解</w:t>
      </w:r>
      <w:r w:rsidR="00CB135A">
        <w:rPr>
          <w:rFonts w:ascii="微软雅黑" w:eastAsia="微软雅黑" w:hAnsi="微软雅黑" w:hint="eastAsia"/>
          <w:sz w:val="18"/>
          <w:szCs w:val="21"/>
        </w:rPr>
        <w:t>tomcat</w:t>
      </w:r>
    </w:p>
    <w:p w:rsidR="00E16DA5" w:rsidRDefault="00E16DA5" w:rsidP="00E16DA5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18"/>
          <w:szCs w:val="21"/>
        </w:rPr>
      </w:pPr>
      <w:r>
        <w:rPr>
          <w:rFonts w:ascii="微软雅黑" w:eastAsia="微软雅黑" w:hAnsi="微软雅黑"/>
          <w:sz w:val="18"/>
          <w:szCs w:val="21"/>
        </w:rPr>
        <w:t>了解</w:t>
      </w:r>
      <w:r w:rsidR="00CB135A">
        <w:rPr>
          <w:rFonts w:ascii="微软雅黑" w:eastAsia="微软雅黑" w:hAnsi="微软雅黑" w:hint="eastAsia"/>
          <w:sz w:val="18"/>
          <w:szCs w:val="21"/>
        </w:rPr>
        <w:t>oracle</w:t>
      </w:r>
    </w:p>
    <w:p w:rsidR="006C60AE" w:rsidRDefault="006C60AE">
      <w:pPr>
        <w:widowControl/>
        <w:jc w:val="left"/>
        <w:rPr>
          <w:rFonts w:ascii="微软雅黑" w:eastAsia="微软雅黑" w:hAnsi="微软雅黑"/>
          <w:sz w:val="18"/>
          <w:szCs w:val="21"/>
        </w:rPr>
      </w:pPr>
      <w:r>
        <w:rPr>
          <w:rFonts w:ascii="微软雅黑" w:eastAsia="微软雅黑" w:hAnsi="微软雅黑"/>
          <w:sz w:val="18"/>
          <w:szCs w:val="21"/>
        </w:rPr>
        <w:br w:type="page"/>
      </w:r>
    </w:p>
    <w:p w:rsidR="006C60AE" w:rsidRDefault="006C60AE" w:rsidP="006C60AE">
      <w:pPr>
        <w:rPr>
          <w:b/>
          <w:sz w:val="44"/>
          <w:szCs w:val="44"/>
        </w:rPr>
      </w:pPr>
      <w:r w:rsidRPr="006C60AE">
        <w:rPr>
          <w:rFonts w:hint="eastAsia"/>
          <w:b/>
          <w:sz w:val="44"/>
          <w:szCs w:val="44"/>
        </w:rPr>
        <w:lastRenderedPageBreak/>
        <w:t>版本控制</w:t>
      </w:r>
    </w:p>
    <w:p w:rsidR="006C60AE" w:rsidRPr="006C60AE" w:rsidRDefault="00921E76" w:rsidP="006C60AE">
      <w:pPr>
        <w:rPr>
          <w:b/>
          <w:sz w:val="15"/>
          <w:szCs w:val="15"/>
        </w:rPr>
      </w:pPr>
      <w:r w:rsidRPr="00921E76">
        <w:rPr>
          <w:noProof/>
          <w:sz w:val="15"/>
          <w:szCs w:val="15"/>
        </w:rPr>
        <w:pict>
          <v:line id="直接连接符 5" o:spid="_x0000_s1028" style="position:absolute;left:0;text-align:left;z-index:251661312;visibility:visible;mso-width-relative:margin;mso-height-relative:margin" from="0,-.05pt" to="495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" strokecolor="#4579b8 [3044]"/>
        </w:pict>
      </w:r>
    </w:p>
    <w:tbl>
      <w:tblPr>
        <w:tblW w:w="8642" w:type="dxa"/>
        <w:jc w:val="center"/>
        <w:tblLook w:val="04A0"/>
      </w:tblPr>
      <w:tblGrid>
        <w:gridCol w:w="704"/>
        <w:gridCol w:w="2126"/>
        <w:gridCol w:w="993"/>
        <w:gridCol w:w="1275"/>
        <w:gridCol w:w="3544"/>
      </w:tblGrid>
      <w:tr w:rsidR="006C60AE" w:rsidRPr="001F6752" w:rsidTr="001F6752">
        <w:trPr>
          <w:trHeight w:val="33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0AE" w:rsidRPr="001F6752" w:rsidRDefault="006C60AE" w:rsidP="006C60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F67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0AE" w:rsidRPr="001F6752" w:rsidRDefault="006C60AE" w:rsidP="006C60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F67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0AE" w:rsidRPr="001F6752" w:rsidRDefault="006C60AE" w:rsidP="006C60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F67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版本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0AE" w:rsidRPr="001F6752" w:rsidRDefault="00E937D7" w:rsidP="006C60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撰写人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0AE" w:rsidRPr="001F6752" w:rsidRDefault="006C60AE" w:rsidP="006C60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F67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C60AE" w:rsidRPr="001F6752" w:rsidTr="001F6752">
        <w:trPr>
          <w:trHeight w:val="27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0AE" w:rsidRPr="001F6752" w:rsidRDefault="006C60AE" w:rsidP="006C60AE">
            <w:pPr>
              <w:widowControl/>
              <w:ind w:right="220"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F67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0AE" w:rsidRPr="001F6752" w:rsidRDefault="00EE192A" w:rsidP="006C60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6</w:t>
            </w:r>
            <w:r w:rsidR="006C60AE" w:rsidRPr="001F67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年</w:t>
            </w:r>
            <w:r w:rsidR="00DF773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  <w:r w:rsidR="006C60AE" w:rsidRPr="001F67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28</w:t>
            </w:r>
            <w:r w:rsidR="006C60AE" w:rsidRPr="001F67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0AE" w:rsidRPr="001F6752" w:rsidRDefault="00112EC0" w:rsidP="006C60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0.1</w:t>
            </w:r>
            <w:bookmarkStart w:id="0" w:name="_GoBack"/>
            <w:bookmarkEnd w:id="0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0AE" w:rsidRPr="001F6752" w:rsidRDefault="001F6752" w:rsidP="006C60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吴强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0AE" w:rsidRPr="001F6752" w:rsidRDefault="001F6752" w:rsidP="006C60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文本创建</w:t>
            </w:r>
          </w:p>
        </w:tc>
      </w:tr>
      <w:tr w:rsidR="006C60AE" w:rsidRPr="001F6752" w:rsidTr="001F6752">
        <w:trPr>
          <w:trHeight w:val="27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0AE" w:rsidRPr="001F6752" w:rsidRDefault="006C60AE" w:rsidP="006C60AE">
            <w:pPr>
              <w:widowControl/>
              <w:ind w:right="220"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F67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60AE" w:rsidRPr="001F6752" w:rsidRDefault="006C60AE" w:rsidP="006C60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60AE" w:rsidRPr="001F6752" w:rsidRDefault="006C60AE" w:rsidP="006C60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60AE" w:rsidRPr="001F6752" w:rsidRDefault="006C60AE" w:rsidP="006C60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60AE" w:rsidRPr="001F6752" w:rsidRDefault="006C60AE" w:rsidP="006C60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60AE" w:rsidRPr="001F6752" w:rsidTr="001F6752">
        <w:trPr>
          <w:trHeight w:val="27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0AE" w:rsidRPr="001F6752" w:rsidRDefault="006C60AE" w:rsidP="006C60AE">
            <w:pPr>
              <w:widowControl/>
              <w:ind w:right="220"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F67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0AE" w:rsidRPr="001F6752" w:rsidRDefault="006C60AE" w:rsidP="006C60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F67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0AE" w:rsidRPr="001F6752" w:rsidRDefault="006C60AE" w:rsidP="006C60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F67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0AE" w:rsidRPr="001F6752" w:rsidRDefault="006C60AE" w:rsidP="006C60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F67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0AE" w:rsidRPr="001F6752" w:rsidRDefault="006C60AE" w:rsidP="006C60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F67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C60AE" w:rsidRPr="001F6752" w:rsidTr="001F6752">
        <w:trPr>
          <w:trHeight w:val="27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0AE" w:rsidRPr="001F6752" w:rsidRDefault="006C60AE" w:rsidP="006C60AE">
            <w:pPr>
              <w:widowControl/>
              <w:ind w:right="220"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F67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0AE" w:rsidRPr="001F6752" w:rsidRDefault="006C60AE" w:rsidP="006C60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F67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0AE" w:rsidRPr="001F6752" w:rsidRDefault="006C60AE" w:rsidP="006C60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F67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0AE" w:rsidRPr="001F6752" w:rsidRDefault="006C60AE" w:rsidP="006C60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F67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0AE" w:rsidRPr="001F6752" w:rsidRDefault="006C60AE" w:rsidP="006C60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F67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C60AE" w:rsidRPr="001F6752" w:rsidTr="001F6752">
        <w:trPr>
          <w:trHeight w:val="27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0AE" w:rsidRPr="001F6752" w:rsidRDefault="006C60AE" w:rsidP="006C60AE">
            <w:pPr>
              <w:widowControl/>
              <w:ind w:right="220"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F67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0AE" w:rsidRPr="001F6752" w:rsidRDefault="006C60AE" w:rsidP="006C60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F67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0AE" w:rsidRPr="001F6752" w:rsidRDefault="006C60AE" w:rsidP="006C60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F67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0AE" w:rsidRPr="001F6752" w:rsidRDefault="006C60AE" w:rsidP="006C60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F67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0AE" w:rsidRPr="001F6752" w:rsidRDefault="006C60AE" w:rsidP="006C60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F67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6C60AE" w:rsidRDefault="006C60AE" w:rsidP="002848B0">
      <w:pPr>
        <w:pStyle w:val="a3"/>
        <w:ind w:left="360" w:firstLineChars="0" w:firstLine="0"/>
        <w:jc w:val="left"/>
        <w:rPr>
          <w:rFonts w:ascii="微软雅黑" w:eastAsia="微软雅黑" w:hAnsi="微软雅黑"/>
          <w:sz w:val="18"/>
          <w:szCs w:val="21"/>
        </w:rPr>
      </w:pPr>
    </w:p>
    <w:p w:rsidR="006C60AE" w:rsidRDefault="006C60AE">
      <w:pPr>
        <w:widowControl/>
        <w:jc w:val="left"/>
        <w:rPr>
          <w:rFonts w:ascii="微软雅黑" w:eastAsia="微软雅黑" w:hAnsi="微软雅黑"/>
          <w:sz w:val="18"/>
          <w:szCs w:val="21"/>
        </w:rPr>
      </w:pPr>
      <w:r>
        <w:rPr>
          <w:rFonts w:ascii="微软雅黑" w:eastAsia="微软雅黑" w:hAnsi="微软雅黑"/>
          <w:sz w:val="18"/>
          <w:szCs w:val="21"/>
        </w:rPr>
        <w:br w:type="page"/>
      </w:r>
    </w:p>
    <w:p w:rsidR="006C60AE" w:rsidRDefault="006C60AE" w:rsidP="006C60AE">
      <w:pPr>
        <w:pStyle w:val="a3"/>
        <w:ind w:left="360" w:firstLineChars="0" w:firstLine="0"/>
        <w:jc w:val="left"/>
        <w:rPr>
          <w:rFonts w:ascii="微软雅黑" w:eastAsia="微软雅黑" w:hAnsi="微软雅黑"/>
          <w:sz w:val="48"/>
          <w:szCs w:val="48"/>
        </w:rPr>
      </w:pPr>
      <w:r w:rsidRPr="006C60AE">
        <w:rPr>
          <w:rFonts w:ascii="微软雅黑" w:eastAsia="微软雅黑" w:hAnsi="微软雅黑" w:hint="eastAsia"/>
          <w:sz w:val="48"/>
          <w:szCs w:val="48"/>
        </w:rPr>
        <w:lastRenderedPageBreak/>
        <w:t>目录</w:t>
      </w:r>
    </w:p>
    <w:p w:rsidR="006C60AE" w:rsidRPr="006C60AE" w:rsidRDefault="00921E76" w:rsidP="006C60AE">
      <w:pPr>
        <w:pStyle w:val="a3"/>
        <w:ind w:left="360" w:firstLineChars="0" w:firstLine="0"/>
        <w:jc w:val="left"/>
        <w:rPr>
          <w:rFonts w:ascii="微软雅黑" w:eastAsia="微软雅黑" w:hAnsi="微软雅黑"/>
          <w:sz w:val="10"/>
          <w:szCs w:val="10"/>
        </w:rPr>
      </w:pPr>
      <w:r w:rsidRPr="00921E76">
        <w:rPr>
          <w:noProof/>
          <w:sz w:val="10"/>
          <w:szCs w:val="10"/>
        </w:rPr>
        <w:pict>
          <v:line id="直接连接符 4" o:spid="_x0000_s1027" style="position:absolute;left:0;text-align:left;z-index:251659264;visibility:visible;mso-width-relative:margin;mso-height-relative:margin" from="-8.25pt,3.45pt" to="487.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" strokecolor="#4579b8 [3044]"/>
        </w:pict>
      </w:r>
    </w:p>
    <w:p w:rsidR="008D765C" w:rsidRDefault="00921E76">
      <w:pPr>
        <w:pStyle w:val="10"/>
        <w:tabs>
          <w:tab w:val="right" w:leader="dot" w:pos="9736"/>
        </w:tabs>
        <w:rPr>
          <w:noProof/>
        </w:rPr>
      </w:pPr>
      <w:r>
        <w:rPr>
          <w:rFonts w:ascii="微软雅黑" w:eastAsia="微软雅黑" w:hAnsi="微软雅黑"/>
          <w:sz w:val="18"/>
          <w:szCs w:val="21"/>
        </w:rPr>
        <w:fldChar w:fldCharType="begin"/>
      </w:r>
      <w:r w:rsidR="006C60AE">
        <w:rPr>
          <w:rFonts w:ascii="微软雅黑" w:eastAsia="微软雅黑" w:hAnsi="微软雅黑" w:hint="eastAsia"/>
          <w:sz w:val="18"/>
          <w:szCs w:val="21"/>
        </w:rPr>
        <w:instrText>TOC \o "1-3" \h \z \u</w:instrText>
      </w:r>
      <w:r>
        <w:rPr>
          <w:rFonts w:ascii="微软雅黑" w:eastAsia="微软雅黑" w:hAnsi="微软雅黑"/>
          <w:sz w:val="18"/>
          <w:szCs w:val="21"/>
        </w:rPr>
        <w:fldChar w:fldCharType="separate"/>
      </w:r>
      <w:hyperlink w:anchor="_Toc433856146" w:history="1">
        <w:r w:rsidR="008D765C" w:rsidRPr="001D12DC">
          <w:rPr>
            <w:rStyle w:val="a4"/>
            <w:rFonts w:hint="eastAsia"/>
            <w:noProof/>
          </w:rPr>
          <w:t>章节</w:t>
        </w:r>
        <w:r w:rsidR="008D765C" w:rsidRPr="001D12DC">
          <w:rPr>
            <w:rStyle w:val="a4"/>
            <w:noProof/>
          </w:rPr>
          <w:t xml:space="preserve">1. </w:t>
        </w:r>
        <w:r w:rsidR="008D765C" w:rsidRPr="001D12DC">
          <w:rPr>
            <w:rStyle w:val="a4"/>
            <w:rFonts w:hint="eastAsia"/>
            <w:noProof/>
          </w:rPr>
          <w:t>平台规划</w:t>
        </w:r>
        <w:r w:rsidR="008D76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765C">
          <w:rPr>
            <w:noProof/>
            <w:webHidden/>
          </w:rPr>
          <w:instrText xml:space="preserve"> PAGEREF _Toc433856146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765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765C" w:rsidRDefault="00921E76">
      <w:pPr>
        <w:pStyle w:val="20"/>
        <w:tabs>
          <w:tab w:val="right" w:leader="dot" w:pos="9736"/>
        </w:tabs>
        <w:rPr>
          <w:noProof/>
        </w:rPr>
      </w:pPr>
      <w:hyperlink w:anchor="_Toc433856147" w:history="1">
        <w:r w:rsidR="008D765C" w:rsidRPr="001D12DC">
          <w:rPr>
            <w:rStyle w:val="a4"/>
            <w:noProof/>
          </w:rPr>
          <w:t>1.1</w:t>
        </w:r>
        <w:r w:rsidR="008D765C" w:rsidRPr="001D12DC">
          <w:rPr>
            <w:rStyle w:val="a4"/>
            <w:rFonts w:hint="eastAsia"/>
            <w:noProof/>
          </w:rPr>
          <w:t>网站构架</w:t>
        </w:r>
        <w:r w:rsidR="008D76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765C">
          <w:rPr>
            <w:noProof/>
            <w:webHidden/>
          </w:rPr>
          <w:instrText xml:space="preserve"> PAGEREF _Toc433856147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765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765C" w:rsidRDefault="00921E76">
      <w:pPr>
        <w:pStyle w:val="20"/>
        <w:tabs>
          <w:tab w:val="right" w:leader="dot" w:pos="9736"/>
        </w:tabs>
        <w:rPr>
          <w:noProof/>
        </w:rPr>
      </w:pPr>
      <w:hyperlink w:anchor="_Toc433856148" w:history="1">
        <w:r w:rsidR="008D765C" w:rsidRPr="001D12DC">
          <w:rPr>
            <w:rStyle w:val="a4"/>
            <w:noProof/>
          </w:rPr>
          <w:t xml:space="preserve">1.2 </w:t>
        </w:r>
        <w:r w:rsidR="008D765C" w:rsidRPr="001D12DC">
          <w:rPr>
            <w:rStyle w:val="a4"/>
            <w:rFonts w:hint="eastAsia"/>
            <w:noProof/>
          </w:rPr>
          <w:t>主机地址规划</w:t>
        </w:r>
        <w:r w:rsidR="008D76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765C">
          <w:rPr>
            <w:noProof/>
            <w:webHidden/>
          </w:rPr>
          <w:instrText xml:space="preserve"> PAGEREF _Toc433856148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765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765C" w:rsidRDefault="00921E76">
      <w:pPr>
        <w:pStyle w:val="20"/>
        <w:tabs>
          <w:tab w:val="right" w:leader="dot" w:pos="9736"/>
        </w:tabs>
        <w:rPr>
          <w:noProof/>
        </w:rPr>
      </w:pPr>
      <w:hyperlink w:anchor="_Toc433856149" w:history="1">
        <w:r w:rsidR="008D765C" w:rsidRPr="001D12DC">
          <w:rPr>
            <w:rStyle w:val="a4"/>
            <w:noProof/>
          </w:rPr>
          <w:t xml:space="preserve">1.3 </w:t>
        </w:r>
        <w:r w:rsidR="008D765C" w:rsidRPr="001D12DC">
          <w:rPr>
            <w:rStyle w:val="a4"/>
            <w:rFonts w:hint="eastAsia"/>
            <w:noProof/>
          </w:rPr>
          <w:t>所需软件和功能介绍</w:t>
        </w:r>
        <w:r w:rsidR="008D76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765C">
          <w:rPr>
            <w:noProof/>
            <w:webHidden/>
          </w:rPr>
          <w:instrText xml:space="preserve"> PAGEREF _Toc433856149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765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765C" w:rsidRDefault="00921E76">
      <w:pPr>
        <w:pStyle w:val="10"/>
        <w:tabs>
          <w:tab w:val="right" w:leader="dot" w:pos="9736"/>
        </w:tabs>
        <w:rPr>
          <w:noProof/>
        </w:rPr>
      </w:pPr>
      <w:hyperlink w:anchor="_Toc433856150" w:history="1">
        <w:r w:rsidR="008D765C" w:rsidRPr="001D12DC">
          <w:rPr>
            <w:rStyle w:val="a4"/>
            <w:rFonts w:hint="eastAsia"/>
            <w:noProof/>
          </w:rPr>
          <w:t>章节</w:t>
        </w:r>
        <w:r w:rsidR="008D765C" w:rsidRPr="001D12DC">
          <w:rPr>
            <w:rStyle w:val="a4"/>
            <w:noProof/>
          </w:rPr>
          <w:t xml:space="preserve">2. </w:t>
        </w:r>
        <w:r w:rsidR="008D765C" w:rsidRPr="001D12DC">
          <w:rPr>
            <w:rStyle w:val="a4"/>
            <w:rFonts w:hint="eastAsia"/>
            <w:noProof/>
          </w:rPr>
          <w:t>初始化系统</w:t>
        </w:r>
        <w:r w:rsidR="008D76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765C">
          <w:rPr>
            <w:noProof/>
            <w:webHidden/>
          </w:rPr>
          <w:instrText xml:space="preserve"> PAGEREF _Toc433856150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765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765C" w:rsidRDefault="00921E76">
      <w:pPr>
        <w:pStyle w:val="20"/>
        <w:tabs>
          <w:tab w:val="right" w:leader="dot" w:pos="9736"/>
        </w:tabs>
        <w:rPr>
          <w:noProof/>
        </w:rPr>
      </w:pPr>
      <w:hyperlink w:anchor="_Toc433856151" w:history="1">
        <w:r w:rsidR="008D765C" w:rsidRPr="001D12DC">
          <w:rPr>
            <w:rStyle w:val="a4"/>
            <w:rFonts w:hint="eastAsia"/>
            <w:noProof/>
          </w:rPr>
          <w:t>概述</w:t>
        </w:r>
        <w:r w:rsidR="008D76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765C">
          <w:rPr>
            <w:noProof/>
            <w:webHidden/>
          </w:rPr>
          <w:instrText xml:space="preserve"> PAGEREF _Toc433856151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765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765C" w:rsidRDefault="00921E76">
      <w:pPr>
        <w:pStyle w:val="20"/>
        <w:tabs>
          <w:tab w:val="right" w:leader="dot" w:pos="9736"/>
        </w:tabs>
        <w:rPr>
          <w:noProof/>
        </w:rPr>
      </w:pPr>
      <w:hyperlink w:anchor="_Toc433856152" w:history="1">
        <w:r w:rsidR="008D765C" w:rsidRPr="001D12DC">
          <w:rPr>
            <w:rStyle w:val="a4"/>
            <w:rFonts w:hint="eastAsia"/>
            <w:noProof/>
          </w:rPr>
          <w:t>启用网络并配置网络地址</w:t>
        </w:r>
        <w:r w:rsidR="008D76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765C">
          <w:rPr>
            <w:noProof/>
            <w:webHidden/>
          </w:rPr>
          <w:instrText xml:space="preserve"> PAGEREF _Toc433856152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765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765C" w:rsidRDefault="00921E76">
      <w:pPr>
        <w:pStyle w:val="20"/>
        <w:tabs>
          <w:tab w:val="right" w:leader="dot" w:pos="9736"/>
        </w:tabs>
        <w:rPr>
          <w:noProof/>
        </w:rPr>
      </w:pPr>
      <w:hyperlink w:anchor="_Toc433856153" w:history="1">
        <w:r w:rsidR="008D765C" w:rsidRPr="001D12DC">
          <w:rPr>
            <w:rStyle w:val="a4"/>
            <w:rFonts w:hint="eastAsia"/>
            <w:noProof/>
          </w:rPr>
          <w:t>关闭不必要的服务</w:t>
        </w:r>
        <w:r w:rsidR="008D76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765C">
          <w:rPr>
            <w:noProof/>
            <w:webHidden/>
          </w:rPr>
          <w:instrText xml:space="preserve"> PAGEREF _Toc433856153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765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765C" w:rsidRDefault="00921E76">
      <w:pPr>
        <w:pStyle w:val="20"/>
        <w:tabs>
          <w:tab w:val="right" w:leader="dot" w:pos="9736"/>
        </w:tabs>
        <w:rPr>
          <w:noProof/>
        </w:rPr>
      </w:pPr>
      <w:hyperlink w:anchor="_Toc433856154" w:history="1">
        <w:r w:rsidR="008D765C" w:rsidRPr="001D12DC">
          <w:rPr>
            <w:rStyle w:val="a4"/>
            <w:rFonts w:hint="eastAsia"/>
            <w:noProof/>
          </w:rPr>
          <w:t>开放需要的端口</w:t>
        </w:r>
        <w:r w:rsidR="008D76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765C">
          <w:rPr>
            <w:noProof/>
            <w:webHidden/>
          </w:rPr>
          <w:instrText xml:space="preserve"> PAGEREF _Toc433856154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765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765C" w:rsidRDefault="00921E76">
      <w:pPr>
        <w:pStyle w:val="20"/>
        <w:tabs>
          <w:tab w:val="right" w:leader="dot" w:pos="9736"/>
        </w:tabs>
        <w:rPr>
          <w:noProof/>
        </w:rPr>
      </w:pPr>
      <w:hyperlink w:anchor="_Toc433856155" w:history="1">
        <w:r w:rsidR="008D765C" w:rsidRPr="001D12DC">
          <w:rPr>
            <w:rStyle w:val="a4"/>
            <w:rFonts w:hint="eastAsia"/>
            <w:noProof/>
          </w:rPr>
          <w:t>关闭</w:t>
        </w:r>
        <w:r w:rsidR="008D765C" w:rsidRPr="001D12DC">
          <w:rPr>
            <w:rStyle w:val="a4"/>
            <w:noProof/>
          </w:rPr>
          <w:t>SElinux</w:t>
        </w:r>
        <w:r w:rsidR="008D765C" w:rsidRPr="001D12DC">
          <w:rPr>
            <w:rStyle w:val="a4"/>
            <w:rFonts w:hint="eastAsia"/>
            <w:noProof/>
          </w:rPr>
          <w:t>的主动模式（可以跳过）</w:t>
        </w:r>
        <w:r w:rsidR="008D76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765C">
          <w:rPr>
            <w:noProof/>
            <w:webHidden/>
          </w:rPr>
          <w:instrText xml:space="preserve"> PAGEREF _Toc433856155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765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765C" w:rsidRDefault="00921E76">
      <w:pPr>
        <w:pStyle w:val="20"/>
        <w:tabs>
          <w:tab w:val="right" w:leader="dot" w:pos="9736"/>
        </w:tabs>
        <w:rPr>
          <w:noProof/>
        </w:rPr>
      </w:pPr>
      <w:hyperlink w:anchor="_Toc433856156" w:history="1">
        <w:r w:rsidR="008D765C" w:rsidRPr="001D12DC">
          <w:rPr>
            <w:rStyle w:val="a4"/>
            <w:rFonts w:hint="eastAsia"/>
            <w:noProof/>
          </w:rPr>
          <w:t>关闭</w:t>
        </w:r>
        <w:r w:rsidR="008D765C" w:rsidRPr="001D12DC">
          <w:rPr>
            <w:rStyle w:val="a4"/>
            <w:noProof/>
          </w:rPr>
          <w:t>Ctrl+Alt+Del</w:t>
        </w:r>
        <w:r w:rsidR="008D765C" w:rsidRPr="001D12DC">
          <w:rPr>
            <w:rStyle w:val="a4"/>
            <w:rFonts w:hint="eastAsia"/>
            <w:noProof/>
          </w:rPr>
          <w:t>自动重启的操作关联</w:t>
        </w:r>
        <w:r w:rsidR="008D76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765C">
          <w:rPr>
            <w:noProof/>
            <w:webHidden/>
          </w:rPr>
          <w:instrText xml:space="preserve"> PAGEREF _Toc433856156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765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765C" w:rsidRDefault="00921E76">
      <w:pPr>
        <w:pStyle w:val="20"/>
        <w:tabs>
          <w:tab w:val="right" w:leader="dot" w:pos="9736"/>
        </w:tabs>
        <w:rPr>
          <w:noProof/>
        </w:rPr>
      </w:pPr>
      <w:hyperlink w:anchor="_Toc433856157" w:history="1">
        <w:r w:rsidR="008D765C" w:rsidRPr="001D12DC">
          <w:rPr>
            <w:rStyle w:val="a4"/>
            <w:rFonts w:hint="eastAsia"/>
            <w:noProof/>
          </w:rPr>
          <w:t>修改主机</w:t>
        </w:r>
        <w:r w:rsidR="008D765C" w:rsidRPr="001D12DC">
          <w:rPr>
            <w:rStyle w:val="a4"/>
            <w:noProof/>
          </w:rPr>
          <w:t>host</w:t>
        </w:r>
        <w:r w:rsidR="008D765C" w:rsidRPr="001D12DC">
          <w:rPr>
            <w:rStyle w:val="a4"/>
            <w:rFonts w:hint="eastAsia"/>
            <w:noProof/>
          </w:rPr>
          <w:t>文件</w:t>
        </w:r>
        <w:r w:rsidR="008D76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765C">
          <w:rPr>
            <w:noProof/>
            <w:webHidden/>
          </w:rPr>
          <w:instrText xml:space="preserve"> PAGEREF _Toc433856157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765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D765C" w:rsidRDefault="00921E76">
      <w:pPr>
        <w:pStyle w:val="20"/>
        <w:tabs>
          <w:tab w:val="right" w:leader="dot" w:pos="9736"/>
        </w:tabs>
        <w:rPr>
          <w:noProof/>
        </w:rPr>
      </w:pPr>
      <w:hyperlink w:anchor="_Toc433856158" w:history="1">
        <w:r w:rsidR="008D765C" w:rsidRPr="001D12DC">
          <w:rPr>
            <w:rStyle w:val="a4"/>
            <w:rFonts w:hint="eastAsia"/>
            <w:noProof/>
          </w:rPr>
          <w:t>配置</w:t>
        </w:r>
        <w:r w:rsidR="008D765C" w:rsidRPr="001D12DC">
          <w:rPr>
            <w:rStyle w:val="a4"/>
            <w:noProof/>
          </w:rPr>
          <w:t>ntp</w:t>
        </w:r>
        <w:r w:rsidR="008D765C" w:rsidRPr="001D12DC">
          <w:rPr>
            <w:rStyle w:val="a4"/>
            <w:rFonts w:hint="eastAsia"/>
            <w:noProof/>
          </w:rPr>
          <w:t>自动更新时间</w:t>
        </w:r>
        <w:r w:rsidR="008D76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765C">
          <w:rPr>
            <w:noProof/>
            <w:webHidden/>
          </w:rPr>
          <w:instrText xml:space="preserve"> PAGEREF _Toc433856158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765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D765C" w:rsidRDefault="00921E76">
      <w:pPr>
        <w:pStyle w:val="20"/>
        <w:tabs>
          <w:tab w:val="right" w:leader="dot" w:pos="9736"/>
        </w:tabs>
        <w:rPr>
          <w:noProof/>
        </w:rPr>
      </w:pPr>
      <w:hyperlink w:anchor="_Toc433856159" w:history="1">
        <w:r w:rsidR="008D765C" w:rsidRPr="001D12DC">
          <w:rPr>
            <w:rStyle w:val="a4"/>
            <w:rFonts w:hint="eastAsia"/>
            <w:noProof/>
          </w:rPr>
          <w:t>修改主机内核参数</w:t>
        </w:r>
        <w:r w:rsidR="008D76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765C">
          <w:rPr>
            <w:noProof/>
            <w:webHidden/>
          </w:rPr>
          <w:instrText xml:space="preserve"> PAGEREF _Toc433856159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765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D765C" w:rsidRDefault="00921E76">
      <w:pPr>
        <w:pStyle w:val="20"/>
        <w:tabs>
          <w:tab w:val="right" w:leader="dot" w:pos="9736"/>
        </w:tabs>
        <w:rPr>
          <w:noProof/>
        </w:rPr>
      </w:pPr>
      <w:hyperlink w:anchor="_Toc433856160" w:history="1">
        <w:r w:rsidR="008D765C" w:rsidRPr="001D12DC">
          <w:rPr>
            <w:rStyle w:val="a4"/>
            <w:rFonts w:hint="eastAsia"/>
            <w:noProof/>
          </w:rPr>
          <w:t>修改系统打开文件的最大数</w:t>
        </w:r>
        <w:r w:rsidR="008D76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765C">
          <w:rPr>
            <w:noProof/>
            <w:webHidden/>
          </w:rPr>
          <w:instrText xml:space="preserve"> PAGEREF _Toc433856160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765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D765C" w:rsidRDefault="00921E76">
      <w:pPr>
        <w:pStyle w:val="20"/>
        <w:tabs>
          <w:tab w:val="right" w:leader="dot" w:pos="9736"/>
        </w:tabs>
        <w:rPr>
          <w:noProof/>
        </w:rPr>
      </w:pPr>
      <w:hyperlink w:anchor="_Toc433856161" w:history="1">
        <w:r w:rsidR="008D765C" w:rsidRPr="001D12DC">
          <w:rPr>
            <w:rStyle w:val="a4"/>
            <w:rFonts w:hint="eastAsia"/>
            <w:noProof/>
          </w:rPr>
          <w:t>创建</w:t>
        </w:r>
        <w:r w:rsidR="008D765C" w:rsidRPr="001D12DC">
          <w:rPr>
            <w:rStyle w:val="a4"/>
            <w:noProof/>
          </w:rPr>
          <w:t>Web</w:t>
        </w:r>
        <w:r w:rsidR="008D765C" w:rsidRPr="001D12DC">
          <w:rPr>
            <w:rStyle w:val="a4"/>
            <w:rFonts w:hint="eastAsia"/>
            <w:noProof/>
          </w:rPr>
          <w:t>站点运行账户</w:t>
        </w:r>
        <w:r w:rsidR="008D76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765C">
          <w:rPr>
            <w:noProof/>
            <w:webHidden/>
          </w:rPr>
          <w:instrText xml:space="preserve"> PAGEREF _Toc433856161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765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D765C" w:rsidRDefault="00921E76">
      <w:pPr>
        <w:pStyle w:val="10"/>
        <w:tabs>
          <w:tab w:val="right" w:leader="dot" w:pos="9736"/>
        </w:tabs>
        <w:rPr>
          <w:noProof/>
        </w:rPr>
      </w:pPr>
      <w:hyperlink w:anchor="_Toc433856162" w:history="1">
        <w:r w:rsidR="008D765C" w:rsidRPr="001D12DC">
          <w:rPr>
            <w:rStyle w:val="a4"/>
            <w:rFonts w:hint="eastAsia"/>
            <w:noProof/>
          </w:rPr>
          <w:t>章节</w:t>
        </w:r>
        <w:r w:rsidR="008D765C" w:rsidRPr="001D12DC">
          <w:rPr>
            <w:rStyle w:val="a4"/>
            <w:noProof/>
          </w:rPr>
          <w:t xml:space="preserve">3. </w:t>
        </w:r>
        <w:r w:rsidR="008D765C" w:rsidRPr="001D12DC">
          <w:rPr>
            <w:rStyle w:val="a4"/>
            <w:rFonts w:hint="eastAsia"/>
            <w:noProof/>
          </w:rPr>
          <w:t>组件</w:t>
        </w:r>
        <w:r w:rsidR="008D76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765C">
          <w:rPr>
            <w:noProof/>
            <w:webHidden/>
          </w:rPr>
          <w:instrText xml:space="preserve"> PAGEREF _Toc433856162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765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D765C" w:rsidRDefault="00921E76">
      <w:pPr>
        <w:pStyle w:val="10"/>
        <w:tabs>
          <w:tab w:val="right" w:leader="dot" w:pos="9736"/>
        </w:tabs>
        <w:rPr>
          <w:noProof/>
        </w:rPr>
      </w:pPr>
      <w:hyperlink w:anchor="_Toc433856163" w:history="1">
        <w:r w:rsidR="008D765C" w:rsidRPr="001D12DC">
          <w:rPr>
            <w:rStyle w:val="a4"/>
            <w:rFonts w:hint="eastAsia"/>
            <w:noProof/>
          </w:rPr>
          <w:t>章节</w:t>
        </w:r>
        <w:r w:rsidR="008D765C" w:rsidRPr="001D12DC">
          <w:rPr>
            <w:rStyle w:val="a4"/>
            <w:noProof/>
          </w:rPr>
          <w:t xml:space="preserve">4. </w:t>
        </w:r>
        <w:r w:rsidR="008D765C" w:rsidRPr="001D12DC">
          <w:rPr>
            <w:rStyle w:val="a4"/>
            <w:rFonts w:hint="eastAsia"/>
            <w:noProof/>
          </w:rPr>
          <w:t>所需依赖</w:t>
        </w:r>
        <w:r w:rsidR="008D76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765C">
          <w:rPr>
            <w:noProof/>
            <w:webHidden/>
          </w:rPr>
          <w:instrText xml:space="preserve"> PAGEREF _Toc433856163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765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D765C" w:rsidRDefault="00921E76">
      <w:pPr>
        <w:pStyle w:val="10"/>
        <w:tabs>
          <w:tab w:val="right" w:leader="dot" w:pos="9736"/>
        </w:tabs>
        <w:rPr>
          <w:noProof/>
        </w:rPr>
      </w:pPr>
      <w:hyperlink w:anchor="_Toc433856164" w:history="1">
        <w:r w:rsidR="008D765C" w:rsidRPr="001D12DC">
          <w:rPr>
            <w:rStyle w:val="a4"/>
            <w:rFonts w:hint="eastAsia"/>
            <w:noProof/>
          </w:rPr>
          <w:t>章节</w:t>
        </w:r>
        <w:r w:rsidR="008D765C" w:rsidRPr="001D12DC">
          <w:rPr>
            <w:rStyle w:val="a4"/>
            <w:noProof/>
          </w:rPr>
          <w:t xml:space="preserve">5. </w:t>
        </w:r>
        <w:r w:rsidR="008D765C" w:rsidRPr="001D12DC">
          <w:rPr>
            <w:rStyle w:val="a4"/>
            <w:rFonts w:hint="eastAsia"/>
            <w:noProof/>
          </w:rPr>
          <w:t>安装运行环境</w:t>
        </w:r>
        <w:r w:rsidR="008D76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765C">
          <w:rPr>
            <w:noProof/>
            <w:webHidden/>
          </w:rPr>
          <w:instrText xml:space="preserve"> PAGEREF _Toc433856164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765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D765C" w:rsidRDefault="00921E76">
      <w:pPr>
        <w:pStyle w:val="20"/>
        <w:tabs>
          <w:tab w:val="right" w:leader="dot" w:pos="9736"/>
        </w:tabs>
        <w:rPr>
          <w:noProof/>
        </w:rPr>
      </w:pPr>
      <w:hyperlink w:anchor="_Toc433856165" w:history="1">
        <w:r w:rsidR="008D765C" w:rsidRPr="001D12DC">
          <w:rPr>
            <w:rStyle w:val="a4"/>
            <w:rFonts w:hint="eastAsia"/>
            <w:noProof/>
          </w:rPr>
          <w:t>安装</w:t>
        </w:r>
        <w:r w:rsidR="008D765C" w:rsidRPr="001D12DC">
          <w:rPr>
            <w:rStyle w:val="a4"/>
            <w:noProof/>
          </w:rPr>
          <w:t>nginx</w:t>
        </w:r>
        <w:r w:rsidR="008D76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765C">
          <w:rPr>
            <w:noProof/>
            <w:webHidden/>
          </w:rPr>
          <w:instrText xml:space="preserve"> PAGEREF _Toc433856165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765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D765C" w:rsidRDefault="00921E76">
      <w:pPr>
        <w:pStyle w:val="20"/>
        <w:tabs>
          <w:tab w:val="right" w:leader="dot" w:pos="9736"/>
        </w:tabs>
        <w:rPr>
          <w:noProof/>
        </w:rPr>
      </w:pPr>
      <w:hyperlink w:anchor="_Toc433856166" w:history="1">
        <w:r w:rsidR="008D765C" w:rsidRPr="001D12DC">
          <w:rPr>
            <w:rStyle w:val="a4"/>
            <w:rFonts w:asciiTheme="minorEastAsia" w:hAnsiTheme="minorEastAsia" w:hint="eastAsia"/>
            <w:noProof/>
          </w:rPr>
          <w:t>安装</w:t>
        </w:r>
        <w:r w:rsidR="008D765C" w:rsidRPr="001D12DC">
          <w:rPr>
            <w:rStyle w:val="a4"/>
            <w:rFonts w:asciiTheme="minorEastAsia" w:hAnsiTheme="minorEastAsia"/>
            <w:noProof/>
          </w:rPr>
          <w:t xml:space="preserve">python </w:t>
        </w:r>
        <w:r w:rsidR="008D765C" w:rsidRPr="001D12DC">
          <w:rPr>
            <w:rStyle w:val="a4"/>
            <w:rFonts w:asciiTheme="minorEastAsia" w:hAnsiTheme="minorEastAsia" w:hint="eastAsia"/>
            <w:noProof/>
          </w:rPr>
          <w:t>的</w:t>
        </w:r>
        <w:r w:rsidR="008D765C" w:rsidRPr="001D12DC">
          <w:rPr>
            <w:rStyle w:val="a4"/>
            <w:rFonts w:asciiTheme="minorEastAsia" w:hAnsiTheme="minorEastAsia"/>
            <w:noProof/>
          </w:rPr>
          <w:t>web</w:t>
        </w:r>
        <w:r w:rsidR="008D765C" w:rsidRPr="001D12DC">
          <w:rPr>
            <w:rStyle w:val="a4"/>
            <w:rFonts w:asciiTheme="minorEastAsia" w:hAnsiTheme="minorEastAsia" w:hint="eastAsia"/>
            <w:noProof/>
          </w:rPr>
          <w:t>的运行环境和组件</w:t>
        </w:r>
        <w:r w:rsidR="008D76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765C">
          <w:rPr>
            <w:noProof/>
            <w:webHidden/>
          </w:rPr>
          <w:instrText xml:space="preserve"> PAGEREF _Toc433856166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765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D765C" w:rsidRDefault="00921E76">
      <w:pPr>
        <w:pStyle w:val="30"/>
        <w:tabs>
          <w:tab w:val="right" w:leader="dot" w:pos="9736"/>
        </w:tabs>
        <w:rPr>
          <w:noProof/>
        </w:rPr>
      </w:pPr>
      <w:hyperlink w:anchor="_Toc433856167" w:history="1">
        <w:r w:rsidR="008D765C" w:rsidRPr="001D12DC">
          <w:rPr>
            <w:rStyle w:val="a4"/>
            <w:rFonts w:hint="eastAsia"/>
            <w:noProof/>
          </w:rPr>
          <w:t>安装</w:t>
        </w:r>
        <w:r w:rsidR="008D765C" w:rsidRPr="001D12DC">
          <w:rPr>
            <w:rStyle w:val="a4"/>
            <w:noProof/>
          </w:rPr>
          <w:t>pip</w:t>
        </w:r>
        <w:r w:rsidR="008D76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765C">
          <w:rPr>
            <w:noProof/>
            <w:webHidden/>
          </w:rPr>
          <w:instrText xml:space="preserve"> PAGEREF _Toc433856167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765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D765C" w:rsidRDefault="00921E76">
      <w:pPr>
        <w:pStyle w:val="30"/>
        <w:tabs>
          <w:tab w:val="right" w:leader="dot" w:pos="9736"/>
        </w:tabs>
        <w:rPr>
          <w:noProof/>
        </w:rPr>
      </w:pPr>
      <w:hyperlink w:anchor="_Toc433856168" w:history="1">
        <w:r w:rsidR="008D765C" w:rsidRPr="001D12DC">
          <w:rPr>
            <w:rStyle w:val="a4"/>
            <w:rFonts w:hint="eastAsia"/>
            <w:noProof/>
          </w:rPr>
          <w:t>安装</w:t>
        </w:r>
        <w:r w:rsidR="008D765C" w:rsidRPr="001D12DC">
          <w:rPr>
            <w:rStyle w:val="a4"/>
            <w:noProof/>
          </w:rPr>
          <w:t>gunicorn</w:t>
        </w:r>
        <w:r w:rsidR="008D76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765C">
          <w:rPr>
            <w:noProof/>
            <w:webHidden/>
          </w:rPr>
          <w:instrText xml:space="preserve"> PAGEREF _Toc433856168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765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D765C" w:rsidRDefault="00921E76">
      <w:pPr>
        <w:pStyle w:val="30"/>
        <w:tabs>
          <w:tab w:val="right" w:leader="dot" w:pos="9736"/>
        </w:tabs>
        <w:rPr>
          <w:noProof/>
        </w:rPr>
      </w:pPr>
      <w:hyperlink w:anchor="_Toc433856169" w:history="1">
        <w:r w:rsidR="008D765C" w:rsidRPr="001D12DC">
          <w:rPr>
            <w:rStyle w:val="a4"/>
            <w:rFonts w:hint="eastAsia"/>
            <w:noProof/>
          </w:rPr>
          <w:t>安装</w:t>
        </w:r>
        <w:r w:rsidR="008D765C" w:rsidRPr="001D12DC">
          <w:rPr>
            <w:rStyle w:val="a4"/>
            <w:noProof/>
          </w:rPr>
          <w:t>Flask</w:t>
        </w:r>
        <w:r w:rsidR="008D76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765C">
          <w:rPr>
            <w:noProof/>
            <w:webHidden/>
          </w:rPr>
          <w:instrText xml:space="preserve"> PAGEREF _Toc433856169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765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D765C" w:rsidRDefault="00921E76">
      <w:pPr>
        <w:pStyle w:val="30"/>
        <w:tabs>
          <w:tab w:val="right" w:leader="dot" w:pos="9736"/>
        </w:tabs>
        <w:rPr>
          <w:noProof/>
        </w:rPr>
      </w:pPr>
      <w:hyperlink w:anchor="_Toc433856170" w:history="1">
        <w:r w:rsidR="008D765C" w:rsidRPr="001D12DC">
          <w:rPr>
            <w:rStyle w:val="a4"/>
            <w:rFonts w:hint="eastAsia"/>
            <w:noProof/>
          </w:rPr>
          <w:t>安装</w:t>
        </w:r>
        <w:r w:rsidR="008D765C" w:rsidRPr="001D12DC">
          <w:rPr>
            <w:rStyle w:val="a4"/>
            <w:noProof/>
          </w:rPr>
          <w:t>Redis</w:t>
        </w:r>
        <w:r w:rsidR="008D765C" w:rsidRPr="001D12DC">
          <w:rPr>
            <w:rStyle w:val="a4"/>
            <w:rFonts w:hint="eastAsia"/>
            <w:noProof/>
          </w:rPr>
          <w:t>模块</w:t>
        </w:r>
        <w:r w:rsidR="008D76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765C">
          <w:rPr>
            <w:noProof/>
            <w:webHidden/>
          </w:rPr>
          <w:instrText xml:space="preserve"> PAGEREF _Toc433856170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765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D765C" w:rsidRDefault="00921E76">
      <w:pPr>
        <w:pStyle w:val="30"/>
        <w:tabs>
          <w:tab w:val="right" w:leader="dot" w:pos="9736"/>
        </w:tabs>
        <w:rPr>
          <w:noProof/>
        </w:rPr>
      </w:pPr>
      <w:hyperlink w:anchor="_Toc433856171" w:history="1">
        <w:r w:rsidR="008D765C" w:rsidRPr="001D12DC">
          <w:rPr>
            <w:rStyle w:val="a4"/>
            <w:rFonts w:hint="eastAsia"/>
            <w:noProof/>
          </w:rPr>
          <w:t>设置为开机启动。</w:t>
        </w:r>
        <w:r w:rsidR="008D76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765C">
          <w:rPr>
            <w:noProof/>
            <w:webHidden/>
          </w:rPr>
          <w:instrText xml:space="preserve"> PAGEREF _Toc433856171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765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D765C" w:rsidRDefault="00921E76">
      <w:pPr>
        <w:pStyle w:val="20"/>
        <w:tabs>
          <w:tab w:val="right" w:leader="dot" w:pos="9736"/>
        </w:tabs>
        <w:rPr>
          <w:noProof/>
        </w:rPr>
      </w:pPr>
      <w:hyperlink w:anchor="_Toc433856172" w:history="1">
        <w:r w:rsidR="008D765C" w:rsidRPr="001D12DC">
          <w:rPr>
            <w:rStyle w:val="a4"/>
            <w:rFonts w:hint="eastAsia"/>
            <w:noProof/>
          </w:rPr>
          <w:t>安装</w:t>
        </w:r>
        <w:r w:rsidR="008D765C" w:rsidRPr="001D12DC">
          <w:rPr>
            <w:rStyle w:val="a4"/>
            <w:noProof/>
          </w:rPr>
          <w:t>redis</w:t>
        </w:r>
        <w:r w:rsidR="008D765C" w:rsidRPr="001D12DC">
          <w:rPr>
            <w:rStyle w:val="a4"/>
            <w:rFonts w:hint="eastAsia"/>
            <w:noProof/>
          </w:rPr>
          <w:t>服务器</w:t>
        </w:r>
        <w:r w:rsidR="008D76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765C">
          <w:rPr>
            <w:noProof/>
            <w:webHidden/>
          </w:rPr>
          <w:instrText xml:space="preserve"> PAGEREF _Toc433856172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765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D765C" w:rsidRDefault="00921E76">
      <w:pPr>
        <w:pStyle w:val="30"/>
        <w:tabs>
          <w:tab w:val="right" w:leader="dot" w:pos="9736"/>
        </w:tabs>
        <w:rPr>
          <w:noProof/>
        </w:rPr>
      </w:pPr>
      <w:hyperlink w:anchor="_Toc433856173" w:history="1">
        <w:r w:rsidR="008D765C" w:rsidRPr="001D12DC">
          <w:rPr>
            <w:rStyle w:val="a4"/>
            <w:rFonts w:hint="eastAsia"/>
            <w:noProof/>
          </w:rPr>
          <w:t>安装</w:t>
        </w:r>
        <w:r w:rsidR="008D765C" w:rsidRPr="001D12DC">
          <w:rPr>
            <w:rStyle w:val="a4"/>
            <w:noProof/>
          </w:rPr>
          <w:t>jemalloc</w:t>
        </w:r>
        <w:r w:rsidR="008D765C" w:rsidRPr="001D12DC">
          <w:rPr>
            <w:rStyle w:val="a4"/>
            <w:rFonts w:hint="eastAsia"/>
            <w:noProof/>
          </w:rPr>
          <w:t>内存管理库（依赖）</w:t>
        </w:r>
        <w:r w:rsidR="008D76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765C">
          <w:rPr>
            <w:noProof/>
            <w:webHidden/>
          </w:rPr>
          <w:instrText xml:space="preserve"> PAGEREF _Toc433856173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765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D765C" w:rsidRDefault="00921E76">
      <w:pPr>
        <w:pStyle w:val="30"/>
        <w:tabs>
          <w:tab w:val="right" w:leader="dot" w:pos="9736"/>
        </w:tabs>
        <w:rPr>
          <w:noProof/>
        </w:rPr>
      </w:pPr>
      <w:hyperlink w:anchor="_Toc433856174" w:history="1">
        <w:r w:rsidR="008D765C" w:rsidRPr="001D12DC">
          <w:rPr>
            <w:rStyle w:val="a4"/>
            <w:rFonts w:hint="eastAsia"/>
            <w:noProof/>
          </w:rPr>
          <w:t>安装</w:t>
        </w:r>
        <w:r w:rsidR="008D765C" w:rsidRPr="001D12DC">
          <w:rPr>
            <w:rStyle w:val="a4"/>
            <w:noProof/>
          </w:rPr>
          <w:t>redis</w:t>
        </w:r>
        <w:r w:rsidR="008D765C" w:rsidRPr="001D12DC">
          <w:rPr>
            <w:rStyle w:val="a4"/>
            <w:rFonts w:hint="eastAsia"/>
            <w:noProof/>
          </w:rPr>
          <w:t>服务</w:t>
        </w:r>
        <w:r w:rsidR="008D76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765C">
          <w:rPr>
            <w:noProof/>
            <w:webHidden/>
          </w:rPr>
          <w:instrText xml:space="preserve"> PAGEREF _Toc433856174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765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D765C" w:rsidRDefault="00921E76">
      <w:pPr>
        <w:pStyle w:val="10"/>
        <w:tabs>
          <w:tab w:val="right" w:leader="dot" w:pos="9736"/>
        </w:tabs>
        <w:rPr>
          <w:noProof/>
        </w:rPr>
      </w:pPr>
      <w:hyperlink w:anchor="_Toc433856175" w:history="1">
        <w:r w:rsidR="008D765C" w:rsidRPr="001D12DC">
          <w:rPr>
            <w:rStyle w:val="a4"/>
            <w:rFonts w:hint="eastAsia"/>
            <w:noProof/>
          </w:rPr>
          <w:t>章节</w:t>
        </w:r>
        <w:r w:rsidR="008D765C" w:rsidRPr="001D12DC">
          <w:rPr>
            <w:rStyle w:val="a4"/>
            <w:noProof/>
          </w:rPr>
          <w:t xml:space="preserve">6. </w:t>
        </w:r>
        <w:r w:rsidR="008D765C" w:rsidRPr="001D12DC">
          <w:rPr>
            <w:rStyle w:val="a4"/>
            <w:rFonts w:hint="eastAsia"/>
            <w:noProof/>
          </w:rPr>
          <w:t>部署</w:t>
        </w:r>
        <w:r w:rsidR="008D765C" w:rsidRPr="001D12DC">
          <w:rPr>
            <w:rStyle w:val="a4"/>
            <w:noProof/>
          </w:rPr>
          <w:t>Web</w:t>
        </w:r>
        <w:r w:rsidR="008D765C" w:rsidRPr="001D12DC">
          <w:rPr>
            <w:rStyle w:val="a4"/>
            <w:rFonts w:hint="eastAsia"/>
            <w:noProof/>
          </w:rPr>
          <w:t>程序</w:t>
        </w:r>
        <w:r w:rsidR="008D76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765C">
          <w:rPr>
            <w:noProof/>
            <w:webHidden/>
          </w:rPr>
          <w:instrText xml:space="preserve"> PAGEREF _Toc433856175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765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D765C" w:rsidRDefault="00921E76">
      <w:pPr>
        <w:pStyle w:val="20"/>
        <w:tabs>
          <w:tab w:val="right" w:leader="dot" w:pos="9736"/>
        </w:tabs>
        <w:rPr>
          <w:noProof/>
        </w:rPr>
      </w:pPr>
      <w:hyperlink w:anchor="_Toc433856176" w:history="1">
        <w:r w:rsidR="008D765C" w:rsidRPr="001D12DC">
          <w:rPr>
            <w:rStyle w:val="a4"/>
            <w:rFonts w:hint="eastAsia"/>
            <w:noProof/>
          </w:rPr>
          <w:t>释放</w:t>
        </w:r>
        <w:r w:rsidR="008D765C" w:rsidRPr="001D12DC">
          <w:rPr>
            <w:rStyle w:val="a4"/>
            <w:noProof/>
          </w:rPr>
          <w:t>web</w:t>
        </w:r>
        <w:r w:rsidR="008D765C" w:rsidRPr="001D12DC">
          <w:rPr>
            <w:rStyle w:val="a4"/>
            <w:rFonts w:hint="eastAsia"/>
            <w:noProof/>
          </w:rPr>
          <w:t>文件</w:t>
        </w:r>
        <w:r w:rsidR="008D76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765C">
          <w:rPr>
            <w:noProof/>
            <w:webHidden/>
          </w:rPr>
          <w:instrText xml:space="preserve"> PAGEREF _Toc433856176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765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D765C" w:rsidRDefault="00921E76">
      <w:pPr>
        <w:pStyle w:val="20"/>
        <w:tabs>
          <w:tab w:val="right" w:leader="dot" w:pos="9736"/>
        </w:tabs>
        <w:rPr>
          <w:noProof/>
        </w:rPr>
      </w:pPr>
      <w:hyperlink w:anchor="_Toc433856177" w:history="1">
        <w:r w:rsidR="008D765C" w:rsidRPr="001D12DC">
          <w:rPr>
            <w:rStyle w:val="a4"/>
            <w:rFonts w:hint="eastAsia"/>
            <w:noProof/>
          </w:rPr>
          <w:t>启动</w:t>
        </w:r>
        <w:r w:rsidR="008D765C" w:rsidRPr="001D12DC">
          <w:rPr>
            <w:rStyle w:val="a4"/>
            <w:noProof/>
          </w:rPr>
          <w:t>web</w:t>
        </w:r>
        <w:r w:rsidR="008D765C" w:rsidRPr="001D12DC">
          <w:rPr>
            <w:rStyle w:val="a4"/>
            <w:rFonts w:hint="eastAsia"/>
            <w:noProof/>
          </w:rPr>
          <w:t>服务</w:t>
        </w:r>
        <w:r w:rsidR="008D76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765C">
          <w:rPr>
            <w:noProof/>
            <w:webHidden/>
          </w:rPr>
          <w:instrText xml:space="preserve"> PAGEREF _Toc433856177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765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D765C" w:rsidRDefault="00921E76">
      <w:pPr>
        <w:pStyle w:val="20"/>
        <w:tabs>
          <w:tab w:val="right" w:leader="dot" w:pos="9736"/>
        </w:tabs>
        <w:rPr>
          <w:noProof/>
        </w:rPr>
      </w:pPr>
      <w:hyperlink w:anchor="_Toc433856178" w:history="1">
        <w:r w:rsidR="008D765C" w:rsidRPr="001D12DC">
          <w:rPr>
            <w:rStyle w:val="a4"/>
            <w:rFonts w:hint="eastAsia"/>
            <w:noProof/>
          </w:rPr>
          <w:t>激活数据库</w:t>
        </w:r>
        <w:r w:rsidR="008D76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765C">
          <w:rPr>
            <w:noProof/>
            <w:webHidden/>
          </w:rPr>
          <w:instrText xml:space="preserve"> PAGEREF _Toc433856178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765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D765C" w:rsidRDefault="00921E76">
      <w:pPr>
        <w:pStyle w:val="10"/>
        <w:tabs>
          <w:tab w:val="right" w:leader="dot" w:pos="9736"/>
        </w:tabs>
        <w:rPr>
          <w:noProof/>
        </w:rPr>
      </w:pPr>
      <w:hyperlink w:anchor="_Toc433856179" w:history="1">
        <w:r w:rsidR="008D765C" w:rsidRPr="001D12DC">
          <w:rPr>
            <w:rStyle w:val="a4"/>
            <w:rFonts w:hint="eastAsia"/>
            <w:noProof/>
          </w:rPr>
          <w:t>章节</w:t>
        </w:r>
        <w:r w:rsidR="008D765C" w:rsidRPr="001D12DC">
          <w:rPr>
            <w:rStyle w:val="a4"/>
            <w:noProof/>
          </w:rPr>
          <w:t xml:space="preserve">7. </w:t>
        </w:r>
        <w:r w:rsidR="008D765C" w:rsidRPr="001D12DC">
          <w:rPr>
            <w:rStyle w:val="a4"/>
            <w:rFonts w:hint="eastAsia"/>
            <w:noProof/>
          </w:rPr>
          <w:t>启动</w:t>
        </w:r>
        <w:r w:rsidR="008D76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765C">
          <w:rPr>
            <w:noProof/>
            <w:webHidden/>
          </w:rPr>
          <w:instrText xml:space="preserve"> PAGEREF _Toc433856179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765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D765C" w:rsidRDefault="00921E76">
      <w:pPr>
        <w:pStyle w:val="10"/>
        <w:tabs>
          <w:tab w:val="right" w:leader="dot" w:pos="9736"/>
        </w:tabs>
        <w:rPr>
          <w:noProof/>
        </w:rPr>
      </w:pPr>
      <w:hyperlink w:anchor="_Toc433856180" w:history="1">
        <w:r w:rsidR="008D765C" w:rsidRPr="001D12DC">
          <w:rPr>
            <w:rStyle w:val="a4"/>
            <w:rFonts w:hint="eastAsia"/>
            <w:noProof/>
          </w:rPr>
          <w:t>章节</w:t>
        </w:r>
        <w:r w:rsidR="008D765C" w:rsidRPr="001D12DC">
          <w:rPr>
            <w:rStyle w:val="a4"/>
            <w:noProof/>
          </w:rPr>
          <w:t xml:space="preserve">8. </w:t>
        </w:r>
        <w:r w:rsidR="008D765C" w:rsidRPr="001D12DC">
          <w:rPr>
            <w:rStyle w:val="a4"/>
            <w:rFonts w:hint="eastAsia"/>
            <w:noProof/>
          </w:rPr>
          <w:t>问与答</w:t>
        </w:r>
        <w:r w:rsidR="008D76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765C">
          <w:rPr>
            <w:noProof/>
            <w:webHidden/>
          </w:rPr>
          <w:instrText xml:space="preserve"> PAGEREF _Toc433856180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765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C60AE" w:rsidRDefault="00921E76" w:rsidP="002848B0">
      <w:pPr>
        <w:pStyle w:val="a3"/>
        <w:ind w:left="360" w:firstLineChars="0" w:firstLine="0"/>
        <w:jc w:val="left"/>
        <w:rPr>
          <w:rFonts w:ascii="微软雅黑" w:eastAsia="微软雅黑" w:hAnsi="微软雅黑"/>
          <w:sz w:val="10"/>
          <w:szCs w:val="10"/>
        </w:rPr>
      </w:pPr>
      <w:r>
        <w:rPr>
          <w:rFonts w:ascii="微软雅黑" w:eastAsia="微软雅黑" w:hAnsi="微软雅黑"/>
          <w:sz w:val="18"/>
          <w:szCs w:val="21"/>
        </w:rPr>
        <w:fldChar w:fldCharType="end"/>
      </w:r>
    </w:p>
    <w:p w:rsidR="006C60AE" w:rsidRDefault="006C60AE">
      <w:pPr>
        <w:widowControl/>
        <w:jc w:val="left"/>
        <w:rPr>
          <w:rFonts w:ascii="微软雅黑" w:eastAsia="微软雅黑" w:hAnsi="微软雅黑"/>
          <w:sz w:val="10"/>
          <w:szCs w:val="10"/>
        </w:rPr>
      </w:pPr>
      <w:r>
        <w:rPr>
          <w:rFonts w:ascii="微软雅黑" w:eastAsia="微软雅黑" w:hAnsi="微软雅黑"/>
          <w:sz w:val="10"/>
          <w:szCs w:val="10"/>
        </w:rPr>
        <w:br w:type="page"/>
      </w:r>
    </w:p>
    <w:p w:rsidR="006C60AE" w:rsidRPr="006C60AE" w:rsidRDefault="006C60AE" w:rsidP="002848B0">
      <w:pPr>
        <w:pStyle w:val="a3"/>
        <w:ind w:left="360" w:firstLineChars="0" w:firstLine="0"/>
        <w:jc w:val="left"/>
        <w:rPr>
          <w:rFonts w:ascii="微软雅黑" w:eastAsia="微软雅黑" w:hAnsi="微软雅黑"/>
          <w:sz w:val="10"/>
          <w:szCs w:val="10"/>
        </w:rPr>
      </w:pPr>
    </w:p>
    <w:p w:rsidR="00E16DA5" w:rsidRDefault="00A25625" w:rsidP="007F5E33">
      <w:pPr>
        <w:pStyle w:val="1"/>
      </w:pPr>
      <w:bookmarkStart w:id="1" w:name="_Toc433856146"/>
      <w:r>
        <w:rPr>
          <w:rFonts w:hint="eastAsia"/>
        </w:rPr>
        <w:t>平台</w:t>
      </w:r>
      <w:r w:rsidR="007F5E33">
        <w:rPr>
          <w:rFonts w:hint="eastAsia"/>
        </w:rPr>
        <w:t>规划</w:t>
      </w:r>
      <w:bookmarkEnd w:id="1"/>
    </w:p>
    <w:p w:rsidR="007F5E33" w:rsidRPr="007F5E33" w:rsidRDefault="00CE2377" w:rsidP="00865A19">
      <w:pPr>
        <w:pStyle w:val="2"/>
        <w:numPr>
          <w:ilvl w:val="1"/>
          <w:numId w:val="11"/>
        </w:numPr>
      </w:pPr>
      <w:bookmarkStart w:id="2" w:name="_Toc433856147"/>
      <w:r>
        <w:rPr>
          <w:rFonts w:hint="eastAsia"/>
        </w:rPr>
        <w:t>网站构架</w:t>
      </w:r>
      <w:bookmarkEnd w:id="2"/>
    </w:p>
    <w:p w:rsidR="007F5E33" w:rsidRDefault="00EE192A" w:rsidP="00E16DA5">
      <w:pPr>
        <w:tabs>
          <w:tab w:val="left" w:pos="2091"/>
        </w:tabs>
        <w:jc w:val="left"/>
        <w:rPr>
          <w:rFonts w:ascii="微软雅黑" w:eastAsia="微软雅黑" w:hAnsi="微软雅黑"/>
          <w:b/>
          <w:szCs w:val="21"/>
        </w:rPr>
      </w:pPr>
      <w:r w:rsidRPr="00EE192A">
        <w:rPr>
          <w:rFonts w:ascii="微软雅黑" w:eastAsia="微软雅黑" w:hAnsi="微软雅黑"/>
          <w:b/>
          <w:noProof/>
          <w:szCs w:val="21"/>
        </w:rPr>
        <w:drawing>
          <wp:inline distT="0" distB="0" distL="0" distR="0">
            <wp:extent cx="6188710" cy="3292278"/>
            <wp:effectExtent l="0" t="0" r="2540" b="3810"/>
            <wp:docPr id="2" name="图片 2" descr="C:\Users\lszy\Desktop\新健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szy\Desktop\新健康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9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377" w:rsidRPr="00F05184" w:rsidRDefault="00CE2377" w:rsidP="00E16DA5">
      <w:pPr>
        <w:tabs>
          <w:tab w:val="left" w:pos="2091"/>
        </w:tabs>
        <w:jc w:val="left"/>
      </w:pPr>
      <w:r w:rsidRPr="00F05184">
        <w:rPr>
          <w:rFonts w:hint="eastAsia"/>
        </w:rPr>
        <w:t>如上图，</w:t>
      </w:r>
      <w:r w:rsidR="00253C96">
        <w:rPr>
          <w:rFonts w:hint="eastAsia"/>
        </w:rPr>
        <w:t>本系统</w:t>
      </w:r>
      <w:r w:rsidR="00253C96">
        <w:t>由</w:t>
      </w:r>
      <w:r w:rsidR="00253C96">
        <w:rPr>
          <w:rFonts w:hint="eastAsia"/>
        </w:rPr>
        <w:t>两台</w:t>
      </w:r>
      <w:r w:rsidR="00253C96">
        <w:t>物理机</w:t>
      </w:r>
      <w:r w:rsidR="00253C96">
        <w:rPr>
          <w:rFonts w:hint="eastAsia"/>
        </w:rPr>
        <w:t>构建。</w:t>
      </w:r>
      <w:r w:rsidRPr="00F05184">
        <w:rPr>
          <w:rFonts w:hint="eastAsia"/>
        </w:rPr>
        <w:t>nginx</w:t>
      </w:r>
      <w:r w:rsidRPr="00F05184">
        <w:rPr>
          <w:rFonts w:hint="eastAsia"/>
        </w:rPr>
        <w:t>作为</w:t>
      </w:r>
      <w:r w:rsidR="00253C96">
        <w:rPr>
          <w:rFonts w:hint="eastAsia"/>
        </w:rPr>
        <w:t>反向</w:t>
      </w:r>
      <w:r w:rsidR="00253C96">
        <w:t>代理</w:t>
      </w:r>
      <w:r w:rsidR="00253C96">
        <w:rPr>
          <w:rFonts w:hint="eastAsia"/>
        </w:rPr>
        <w:t>，将请求</w:t>
      </w:r>
      <w:r w:rsidR="00253C96">
        <w:t>分发到后端的</w:t>
      </w:r>
      <w:r w:rsidR="00253C96">
        <w:rPr>
          <w:rFonts w:hint="eastAsia"/>
        </w:rPr>
        <w:t>tomcat</w:t>
      </w:r>
      <w:r w:rsidR="00253C96">
        <w:t>上去，每一台</w:t>
      </w:r>
      <w:r w:rsidR="00253C96">
        <w:rPr>
          <w:rFonts w:hint="eastAsia"/>
        </w:rPr>
        <w:t>物理机</w:t>
      </w:r>
      <w:r w:rsidR="00253C96">
        <w:t>上启用两个</w:t>
      </w:r>
      <w:r w:rsidR="00253C96">
        <w:rPr>
          <w:rFonts w:hint="eastAsia"/>
        </w:rPr>
        <w:t>Tomcat</w:t>
      </w:r>
      <w:r w:rsidR="00253C96">
        <w:t>实例</w:t>
      </w:r>
      <w:r w:rsidR="00253C96">
        <w:rPr>
          <w:rFonts w:hint="eastAsia"/>
        </w:rPr>
        <w:t>，</w:t>
      </w:r>
    </w:p>
    <w:p w:rsidR="007F5E33" w:rsidRDefault="007F5E33" w:rsidP="00865A19">
      <w:pPr>
        <w:pStyle w:val="2"/>
        <w:numPr>
          <w:ilvl w:val="1"/>
          <w:numId w:val="1"/>
        </w:numPr>
      </w:pPr>
      <w:bookmarkStart w:id="3" w:name="_Toc433856148"/>
      <w:r>
        <w:rPr>
          <w:rFonts w:hint="eastAsia"/>
        </w:rPr>
        <w:t>主机地址规划</w:t>
      </w:r>
      <w:bookmarkEnd w:id="3"/>
    </w:p>
    <w:tbl>
      <w:tblPr>
        <w:tblW w:w="966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6"/>
        <w:gridCol w:w="1260"/>
        <w:gridCol w:w="2200"/>
        <w:gridCol w:w="1756"/>
        <w:gridCol w:w="1540"/>
        <w:gridCol w:w="1811"/>
      </w:tblGrid>
      <w:tr w:rsidR="007F5E33" w:rsidRPr="007F5E33" w:rsidTr="00590197">
        <w:trPr>
          <w:trHeight w:val="270"/>
        </w:trPr>
        <w:tc>
          <w:tcPr>
            <w:tcW w:w="1096" w:type="dxa"/>
            <w:shd w:val="clear" w:color="000000" w:fill="B4C6E7"/>
            <w:noWrap/>
            <w:vAlign w:val="center"/>
            <w:hideMark/>
          </w:tcPr>
          <w:p w:rsidR="007F5E33" w:rsidRPr="007F5E33" w:rsidRDefault="007F5E33" w:rsidP="007F5E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5E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主机名</w:t>
            </w:r>
          </w:p>
        </w:tc>
        <w:tc>
          <w:tcPr>
            <w:tcW w:w="1260" w:type="dxa"/>
            <w:shd w:val="clear" w:color="000000" w:fill="B4C6E7"/>
            <w:noWrap/>
            <w:vAlign w:val="center"/>
            <w:hideMark/>
          </w:tcPr>
          <w:p w:rsidR="007F5E33" w:rsidRPr="007F5E33" w:rsidRDefault="007F5E33" w:rsidP="007F5E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5E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操作系统</w:t>
            </w:r>
          </w:p>
        </w:tc>
        <w:tc>
          <w:tcPr>
            <w:tcW w:w="2200" w:type="dxa"/>
            <w:shd w:val="clear" w:color="000000" w:fill="B4C6E7"/>
            <w:noWrap/>
            <w:vAlign w:val="center"/>
            <w:hideMark/>
          </w:tcPr>
          <w:p w:rsidR="007F5E33" w:rsidRPr="007F5E33" w:rsidRDefault="007F5E33" w:rsidP="007F5E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5E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</w:t>
            </w:r>
          </w:p>
        </w:tc>
        <w:tc>
          <w:tcPr>
            <w:tcW w:w="1756" w:type="dxa"/>
            <w:shd w:val="clear" w:color="000000" w:fill="B4C6E7"/>
            <w:noWrap/>
            <w:vAlign w:val="center"/>
            <w:hideMark/>
          </w:tcPr>
          <w:p w:rsidR="007F5E33" w:rsidRPr="007F5E33" w:rsidRDefault="007F5E33" w:rsidP="007F5E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5E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IP地址</w:t>
            </w:r>
          </w:p>
        </w:tc>
        <w:tc>
          <w:tcPr>
            <w:tcW w:w="1540" w:type="dxa"/>
            <w:shd w:val="clear" w:color="000000" w:fill="B4C6E7"/>
            <w:noWrap/>
            <w:vAlign w:val="center"/>
            <w:hideMark/>
          </w:tcPr>
          <w:p w:rsidR="007F5E33" w:rsidRPr="007F5E33" w:rsidRDefault="007F5E33" w:rsidP="007F5E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5E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网关</w:t>
            </w:r>
          </w:p>
        </w:tc>
        <w:tc>
          <w:tcPr>
            <w:tcW w:w="1811" w:type="dxa"/>
            <w:shd w:val="clear" w:color="000000" w:fill="B4C6E7"/>
            <w:noWrap/>
            <w:vAlign w:val="center"/>
            <w:hideMark/>
          </w:tcPr>
          <w:p w:rsidR="007F5E33" w:rsidRPr="007F5E33" w:rsidRDefault="007F5E33" w:rsidP="007F5E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5E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7F5E33" w:rsidRPr="007F5E33" w:rsidTr="00590197">
        <w:trPr>
          <w:trHeight w:val="270"/>
        </w:trPr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7F5E33" w:rsidRPr="007F5E33" w:rsidRDefault="00EC7325" w:rsidP="007F5E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LB0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7F5E33" w:rsidRPr="007F5E33" w:rsidRDefault="00EC7325" w:rsidP="007F5E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CentOS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7.1</w:t>
            </w:r>
          </w:p>
        </w:tc>
        <w:tc>
          <w:tcPr>
            <w:tcW w:w="2200" w:type="dxa"/>
            <w:shd w:val="clear" w:color="auto" w:fill="auto"/>
            <w:noWrap/>
            <w:vAlign w:val="center"/>
          </w:tcPr>
          <w:p w:rsidR="007F5E33" w:rsidRPr="007F5E33" w:rsidRDefault="00EC7325" w:rsidP="007F5E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负载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均衡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（主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7F5E33" w:rsidRPr="007F5E33" w:rsidRDefault="00D76BA1" w:rsidP="007F5E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92.168.88.74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F5E33" w:rsidRPr="007F5E33" w:rsidRDefault="007F5E33" w:rsidP="007F5E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11" w:type="dxa"/>
            <w:shd w:val="clear" w:color="auto" w:fill="auto"/>
            <w:noWrap/>
            <w:vAlign w:val="center"/>
          </w:tcPr>
          <w:p w:rsidR="007F5E33" w:rsidRPr="007F5E33" w:rsidRDefault="007F5E33" w:rsidP="007F5E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C7325" w:rsidRPr="007F5E33" w:rsidTr="00590197">
        <w:trPr>
          <w:trHeight w:val="270"/>
        </w:trPr>
        <w:tc>
          <w:tcPr>
            <w:tcW w:w="1096" w:type="dxa"/>
            <w:shd w:val="clear" w:color="auto" w:fill="auto"/>
            <w:noWrap/>
            <w:vAlign w:val="center"/>
          </w:tcPr>
          <w:p w:rsidR="00EC7325" w:rsidRDefault="00EC7325" w:rsidP="00EC73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</w:tcPr>
          <w:p w:rsidR="00EC7325" w:rsidRDefault="00EC7325" w:rsidP="00EC7325">
            <w:r w:rsidRPr="00363C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CentOS</w:t>
            </w:r>
            <w:r w:rsidRPr="00363CAB">
              <w:rPr>
                <w:rFonts w:ascii="宋体" w:eastAsia="宋体" w:hAnsi="宋体" w:cs="宋体"/>
                <w:color w:val="000000"/>
                <w:kern w:val="0"/>
                <w:sz w:val="22"/>
              </w:rPr>
              <w:t>7.1</w:t>
            </w:r>
          </w:p>
        </w:tc>
        <w:tc>
          <w:tcPr>
            <w:tcW w:w="2200" w:type="dxa"/>
            <w:shd w:val="clear" w:color="auto" w:fill="auto"/>
            <w:noWrap/>
            <w:vAlign w:val="center"/>
          </w:tcPr>
          <w:p w:rsidR="00EC7325" w:rsidRPr="007F5E33" w:rsidRDefault="00EC7325" w:rsidP="00EC73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EC7325" w:rsidRPr="007F5E33" w:rsidRDefault="00D76BA1" w:rsidP="00EC73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92.168.88.72</w:t>
            </w:r>
          </w:p>
        </w:tc>
        <w:tc>
          <w:tcPr>
            <w:tcW w:w="1540" w:type="dxa"/>
            <w:vAlign w:val="center"/>
          </w:tcPr>
          <w:p w:rsidR="00EC7325" w:rsidRPr="007F5E33" w:rsidRDefault="00EC7325" w:rsidP="00EC73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11" w:type="dxa"/>
            <w:shd w:val="clear" w:color="auto" w:fill="auto"/>
            <w:noWrap/>
            <w:vAlign w:val="center"/>
          </w:tcPr>
          <w:p w:rsidR="00EC7325" w:rsidRPr="007F5E33" w:rsidRDefault="00046614" w:rsidP="00EC73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service</w:t>
            </w:r>
          </w:p>
        </w:tc>
      </w:tr>
      <w:tr w:rsidR="00EC7325" w:rsidRPr="007F5E33" w:rsidTr="00590197">
        <w:trPr>
          <w:trHeight w:val="270"/>
        </w:trPr>
        <w:tc>
          <w:tcPr>
            <w:tcW w:w="1096" w:type="dxa"/>
            <w:shd w:val="clear" w:color="auto" w:fill="auto"/>
            <w:noWrap/>
            <w:vAlign w:val="center"/>
          </w:tcPr>
          <w:p w:rsidR="00EC7325" w:rsidRDefault="00EC7325" w:rsidP="00EC73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</w:tcPr>
          <w:p w:rsidR="00EC7325" w:rsidRDefault="00EC7325" w:rsidP="00EC7325">
            <w:r w:rsidRPr="00363C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CentOS</w:t>
            </w:r>
            <w:r w:rsidRPr="00363CAB">
              <w:rPr>
                <w:rFonts w:ascii="宋体" w:eastAsia="宋体" w:hAnsi="宋体" w:cs="宋体"/>
                <w:color w:val="000000"/>
                <w:kern w:val="0"/>
                <w:sz w:val="22"/>
              </w:rPr>
              <w:t>7.1</w:t>
            </w:r>
          </w:p>
        </w:tc>
        <w:tc>
          <w:tcPr>
            <w:tcW w:w="2200" w:type="dxa"/>
            <w:shd w:val="clear" w:color="auto" w:fill="auto"/>
            <w:noWrap/>
            <w:vAlign w:val="center"/>
          </w:tcPr>
          <w:p w:rsidR="00EC7325" w:rsidRPr="007F5E33" w:rsidRDefault="00EC7325" w:rsidP="00EC73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D76BA1" w:rsidRPr="007F5E33" w:rsidRDefault="00D76BA1" w:rsidP="00EC73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92.168.88.73</w:t>
            </w:r>
          </w:p>
        </w:tc>
        <w:tc>
          <w:tcPr>
            <w:tcW w:w="1540" w:type="dxa"/>
            <w:vAlign w:val="center"/>
          </w:tcPr>
          <w:p w:rsidR="00EC7325" w:rsidRPr="007F5E33" w:rsidRDefault="00EC7325" w:rsidP="00EC73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11" w:type="dxa"/>
            <w:shd w:val="clear" w:color="auto" w:fill="auto"/>
            <w:noWrap/>
            <w:vAlign w:val="center"/>
          </w:tcPr>
          <w:p w:rsidR="00EC7325" w:rsidRPr="007F5E33" w:rsidRDefault="00046614" w:rsidP="00EC73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Z</w:t>
            </w:r>
            <w:r w:rsidR="00471F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ookeeper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 service</w:t>
            </w:r>
          </w:p>
        </w:tc>
      </w:tr>
      <w:tr w:rsidR="00BD4539" w:rsidRPr="007F5E33" w:rsidTr="008B1755">
        <w:trPr>
          <w:trHeight w:val="270"/>
        </w:trPr>
        <w:tc>
          <w:tcPr>
            <w:tcW w:w="1096" w:type="dxa"/>
            <w:shd w:val="clear" w:color="auto" w:fill="auto"/>
            <w:noWrap/>
            <w:vAlign w:val="center"/>
          </w:tcPr>
          <w:p w:rsidR="00BD4539" w:rsidRDefault="00BD4539" w:rsidP="008B17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</w:tcPr>
          <w:p w:rsidR="00BD4539" w:rsidRDefault="00BD4539" w:rsidP="008B1755">
            <w:r w:rsidRPr="00363C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CentOS</w:t>
            </w:r>
            <w:r w:rsidRPr="00363CAB">
              <w:rPr>
                <w:rFonts w:ascii="宋体" w:eastAsia="宋体" w:hAnsi="宋体" w:cs="宋体"/>
                <w:color w:val="000000"/>
                <w:kern w:val="0"/>
                <w:sz w:val="22"/>
              </w:rPr>
              <w:t>7.1</w:t>
            </w:r>
          </w:p>
        </w:tc>
        <w:tc>
          <w:tcPr>
            <w:tcW w:w="2200" w:type="dxa"/>
            <w:shd w:val="clear" w:color="auto" w:fill="auto"/>
            <w:noWrap/>
            <w:vAlign w:val="center"/>
          </w:tcPr>
          <w:p w:rsidR="00BD4539" w:rsidRPr="007F5E33" w:rsidRDefault="00BD4539" w:rsidP="008B17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web应用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BD4539" w:rsidRPr="007F5E33" w:rsidRDefault="00BD4539" w:rsidP="008B17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92.168.88.7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40" w:type="dxa"/>
            <w:vAlign w:val="center"/>
          </w:tcPr>
          <w:p w:rsidR="00BD4539" w:rsidRPr="007F5E33" w:rsidRDefault="00BD4539" w:rsidP="008B17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11" w:type="dxa"/>
            <w:shd w:val="clear" w:color="auto" w:fill="auto"/>
            <w:noWrap/>
            <w:vAlign w:val="center"/>
          </w:tcPr>
          <w:p w:rsidR="00BD4539" w:rsidRPr="007F5E33" w:rsidRDefault="00BD4539" w:rsidP="008B17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C7325" w:rsidRPr="007F5E33" w:rsidTr="00590197">
        <w:trPr>
          <w:trHeight w:val="270"/>
        </w:trPr>
        <w:tc>
          <w:tcPr>
            <w:tcW w:w="1096" w:type="dxa"/>
            <w:shd w:val="clear" w:color="auto" w:fill="auto"/>
            <w:noWrap/>
            <w:vAlign w:val="center"/>
          </w:tcPr>
          <w:p w:rsidR="00EC7325" w:rsidRDefault="00EC7325" w:rsidP="00EC73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Redis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</w:tcPr>
          <w:p w:rsidR="00EC7325" w:rsidRDefault="00EC7325" w:rsidP="00EC7325">
            <w:r w:rsidRPr="00363C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CentOS</w:t>
            </w:r>
            <w:r w:rsidRPr="00363CAB">
              <w:rPr>
                <w:rFonts w:ascii="宋体" w:eastAsia="宋体" w:hAnsi="宋体" w:cs="宋体"/>
                <w:color w:val="000000"/>
                <w:kern w:val="0"/>
                <w:sz w:val="22"/>
              </w:rPr>
              <w:t>7.1</w:t>
            </w:r>
          </w:p>
        </w:tc>
        <w:tc>
          <w:tcPr>
            <w:tcW w:w="2200" w:type="dxa"/>
            <w:shd w:val="clear" w:color="auto" w:fill="auto"/>
            <w:noWrap/>
            <w:vAlign w:val="center"/>
          </w:tcPr>
          <w:p w:rsidR="00EC7325" w:rsidRPr="007F5E33" w:rsidRDefault="00EC7325" w:rsidP="00EC73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edis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服务（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EC7325" w:rsidRPr="007F5E33" w:rsidRDefault="00D76BA1" w:rsidP="00EC73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92.168.88.75</w:t>
            </w:r>
          </w:p>
        </w:tc>
        <w:tc>
          <w:tcPr>
            <w:tcW w:w="1540" w:type="dxa"/>
            <w:vAlign w:val="center"/>
          </w:tcPr>
          <w:p w:rsidR="00EC7325" w:rsidRPr="007F5E33" w:rsidRDefault="00EC7325" w:rsidP="00EC73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11" w:type="dxa"/>
            <w:shd w:val="clear" w:color="auto" w:fill="auto"/>
            <w:noWrap/>
            <w:vAlign w:val="center"/>
          </w:tcPr>
          <w:p w:rsidR="00EC7325" w:rsidRPr="007F5E33" w:rsidRDefault="00EC7325" w:rsidP="00EC73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C7325" w:rsidRPr="007F5E33" w:rsidTr="00590197">
        <w:trPr>
          <w:trHeight w:val="270"/>
        </w:trPr>
        <w:tc>
          <w:tcPr>
            <w:tcW w:w="1096" w:type="dxa"/>
            <w:shd w:val="clear" w:color="auto" w:fill="auto"/>
            <w:noWrap/>
            <w:vAlign w:val="center"/>
          </w:tcPr>
          <w:p w:rsidR="00EC7325" w:rsidRDefault="00EC7325" w:rsidP="00EC73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FastDFS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</w:tcPr>
          <w:p w:rsidR="00EC7325" w:rsidRDefault="00EC7325" w:rsidP="00EC7325">
            <w:r w:rsidRPr="00363C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CentOS</w:t>
            </w:r>
            <w:r w:rsidRPr="00363CAB">
              <w:rPr>
                <w:rFonts w:ascii="宋体" w:eastAsia="宋体" w:hAnsi="宋体" w:cs="宋体"/>
                <w:color w:val="000000"/>
                <w:kern w:val="0"/>
                <w:sz w:val="22"/>
              </w:rPr>
              <w:t>7.1</w:t>
            </w:r>
          </w:p>
        </w:tc>
        <w:tc>
          <w:tcPr>
            <w:tcW w:w="2200" w:type="dxa"/>
            <w:shd w:val="clear" w:color="auto" w:fill="auto"/>
            <w:noWrap/>
            <w:vAlign w:val="center"/>
          </w:tcPr>
          <w:p w:rsidR="00EC7325" w:rsidRPr="007F5E33" w:rsidRDefault="00EC7325" w:rsidP="00EC73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FastDF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S文件存储0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EC7325" w:rsidRPr="007F5E33" w:rsidRDefault="00D76BA1" w:rsidP="00EC73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92.168.88.240</w:t>
            </w:r>
          </w:p>
        </w:tc>
        <w:tc>
          <w:tcPr>
            <w:tcW w:w="1540" w:type="dxa"/>
            <w:vAlign w:val="center"/>
          </w:tcPr>
          <w:p w:rsidR="00EC7325" w:rsidRPr="007F5E33" w:rsidRDefault="00EC7325" w:rsidP="00EC73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11" w:type="dxa"/>
            <w:shd w:val="clear" w:color="auto" w:fill="auto"/>
            <w:noWrap/>
            <w:vAlign w:val="center"/>
          </w:tcPr>
          <w:p w:rsidR="00EC7325" w:rsidRDefault="006E5DEE" w:rsidP="00EC73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racker, storage,</w:t>
            </w:r>
          </w:p>
          <w:p w:rsidR="006E5DEE" w:rsidRPr="007F5E33" w:rsidRDefault="006E5DEE" w:rsidP="00EC73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nginx</w:t>
            </w:r>
          </w:p>
        </w:tc>
      </w:tr>
      <w:tr w:rsidR="00EC7325" w:rsidRPr="007F5E33" w:rsidTr="00590197">
        <w:trPr>
          <w:trHeight w:val="270"/>
        </w:trPr>
        <w:tc>
          <w:tcPr>
            <w:tcW w:w="1096" w:type="dxa"/>
            <w:shd w:val="clear" w:color="auto" w:fill="auto"/>
            <w:noWrap/>
            <w:vAlign w:val="center"/>
          </w:tcPr>
          <w:p w:rsidR="00EC7325" w:rsidRDefault="00EC7325" w:rsidP="00EC73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DB0</w:t>
            </w:r>
          </w:p>
        </w:tc>
        <w:tc>
          <w:tcPr>
            <w:tcW w:w="1260" w:type="dxa"/>
            <w:shd w:val="clear" w:color="auto" w:fill="auto"/>
            <w:noWrap/>
          </w:tcPr>
          <w:p w:rsidR="00EC7325" w:rsidRPr="00363CAB" w:rsidRDefault="00EC7325" w:rsidP="00EC7325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00" w:type="dxa"/>
            <w:shd w:val="clear" w:color="auto" w:fill="auto"/>
            <w:noWrap/>
            <w:vAlign w:val="center"/>
          </w:tcPr>
          <w:p w:rsidR="00EC7325" w:rsidRPr="007F5E33" w:rsidRDefault="00EC7325" w:rsidP="00EC73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数据库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EC7325" w:rsidRPr="007F5E33" w:rsidRDefault="00D76BA1" w:rsidP="00EC73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92.168.88.71</w:t>
            </w:r>
          </w:p>
        </w:tc>
        <w:tc>
          <w:tcPr>
            <w:tcW w:w="1540" w:type="dxa"/>
            <w:vAlign w:val="center"/>
          </w:tcPr>
          <w:p w:rsidR="00EC7325" w:rsidRPr="007F5E33" w:rsidRDefault="00EC7325" w:rsidP="00EC73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11" w:type="dxa"/>
            <w:shd w:val="clear" w:color="auto" w:fill="auto"/>
            <w:noWrap/>
            <w:vAlign w:val="center"/>
          </w:tcPr>
          <w:p w:rsidR="00EC7325" w:rsidRPr="007F5E33" w:rsidRDefault="00EC7325" w:rsidP="00EC73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7F5E33" w:rsidRDefault="00A25625" w:rsidP="00865A19">
      <w:pPr>
        <w:pStyle w:val="2"/>
        <w:numPr>
          <w:ilvl w:val="1"/>
          <w:numId w:val="1"/>
        </w:numPr>
      </w:pPr>
      <w:bookmarkStart w:id="4" w:name="_Toc433856149"/>
      <w:r>
        <w:lastRenderedPageBreak/>
        <w:t>所需软件和功能介绍</w:t>
      </w:r>
      <w:bookmarkEnd w:id="4"/>
    </w:p>
    <w:tbl>
      <w:tblPr>
        <w:tblW w:w="9663" w:type="dxa"/>
        <w:tblInd w:w="113" w:type="dxa"/>
        <w:tblLook w:val="04A0"/>
      </w:tblPr>
      <w:tblGrid>
        <w:gridCol w:w="1976"/>
        <w:gridCol w:w="1316"/>
        <w:gridCol w:w="2973"/>
        <w:gridCol w:w="3398"/>
      </w:tblGrid>
      <w:tr w:rsidR="00A25625" w:rsidRPr="00A25625" w:rsidTr="00590197">
        <w:trPr>
          <w:trHeight w:val="270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A25625" w:rsidRPr="00A25625" w:rsidRDefault="00A25625" w:rsidP="00A256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56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软件包名称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A25625" w:rsidRPr="00A25625" w:rsidRDefault="00A25625" w:rsidP="00A256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56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</w:t>
            </w: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A25625" w:rsidRPr="00A25625" w:rsidRDefault="00A25625" w:rsidP="00A256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56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</w:t>
            </w:r>
          </w:p>
        </w:tc>
        <w:tc>
          <w:tcPr>
            <w:tcW w:w="3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A25625" w:rsidRPr="00A25625" w:rsidRDefault="00A25625" w:rsidP="00A256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56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A25625" w:rsidRPr="00A25625" w:rsidTr="00590197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625" w:rsidRPr="00A25625" w:rsidRDefault="003210CC" w:rsidP="00A256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CentOS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625" w:rsidRPr="00A25625" w:rsidRDefault="00EC7325" w:rsidP="00A256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7.1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625" w:rsidRPr="00A25625" w:rsidRDefault="003210CC" w:rsidP="00A256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Linux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OS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625" w:rsidRPr="00A25625" w:rsidRDefault="00EC7325" w:rsidP="00A256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最小化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安装</w:t>
            </w:r>
          </w:p>
        </w:tc>
      </w:tr>
      <w:tr w:rsidR="003210CC" w:rsidRPr="00A25625" w:rsidTr="00590197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10CC" w:rsidRPr="00A25625" w:rsidRDefault="003810A2" w:rsidP="00321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ginx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10CC" w:rsidRPr="00A25625" w:rsidRDefault="000E2A08" w:rsidP="00321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</w:t>
            </w:r>
            <w:r w:rsidR="00253C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  <w:r w:rsidR="00253C96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10CC" w:rsidRPr="00A25625" w:rsidRDefault="000E2A08" w:rsidP="00321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W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eb服务器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10CC" w:rsidRPr="00A25625" w:rsidRDefault="003210CC" w:rsidP="00321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210CC" w:rsidRPr="00A25625" w:rsidTr="00590197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0CC" w:rsidRPr="00A25625" w:rsidRDefault="00253C96" w:rsidP="00321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JDK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0CC" w:rsidRPr="00A25625" w:rsidRDefault="00EC7325" w:rsidP="00321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.7u79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10CC" w:rsidRPr="00A25625" w:rsidRDefault="00EC7325" w:rsidP="00321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J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ava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运行环境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10CC" w:rsidRPr="00A25625" w:rsidRDefault="00253C96" w:rsidP="00321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oracle的jdk</w:t>
            </w:r>
          </w:p>
        </w:tc>
      </w:tr>
      <w:tr w:rsidR="000E2A08" w:rsidRPr="00A25625" w:rsidTr="00590197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A08" w:rsidRPr="00A25625" w:rsidRDefault="00253C96" w:rsidP="00321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Tomcat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A08" w:rsidRPr="00A25625" w:rsidRDefault="00EC7325" w:rsidP="003210CC">
            <w:pPr>
              <w:widowControl/>
              <w:ind w:right="44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.0.72</w:t>
            </w: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2A08" w:rsidRPr="00A25625" w:rsidRDefault="00253C96" w:rsidP="00321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W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eb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中间件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2A08" w:rsidRPr="00A25625" w:rsidRDefault="000E2A08" w:rsidP="00321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3C96" w:rsidRPr="00A25625" w:rsidTr="00590197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3C96" w:rsidRDefault="00253C96" w:rsidP="00321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rpe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3C96" w:rsidRPr="00A25625" w:rsidRDefault="00253C96" w:rsidP="003210CC">
            <w:pPr>
              <w:widowControl/>
              <w:ind w:right="44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1.21</w:t>
            </w: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3C96" w:rsidRDefault="00253C96" w:rsidP="00321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远程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监控插件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3C96" w:rsidRPr="00A25625" w:rsidRDefault="00253C96" w:rsidP="00321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agios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远程监控程序</w:t>
            </w:r>
          </w:p>
        </w:tc>
      </w:tr>
      <w:tr w:rsidR="000E2A08" w:rsidRPr="00A25625" w:rsidTr="00590197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2A08" w:rsidRPr="00A25625" w:rsidRDefault="00253C96" w:rsidP="00321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Keepalived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2A08" w:rsidRPr="00A25625" w:rsidRDefault="00253C96" w:rsidP="00321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1.20</w:t>
            </w: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2A08" w:rsidRPr="00A25625" w:rsidRDefault="00253C96" w:rsidP="00321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高可用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组件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2A08" w:rsidRPr="00A25625" w:rsidRDefault="000E2A08" w:rsidP="00321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210CC" w:rsidRPr="00A25625" w:rsidTr="00590197">
        <w:trPr>
          <w:trHeight w:val="270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10CC" w:rsidRPr="00A25625" w:rsidRDefault="00253C96" w:rsidP="00321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Oracle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10CC" w:rsidRPr="00A25625" w:rsidRDefault="00253C96" w:rsidP="003210CC">
            <w:pPr>
              <w:widowControl/>
              <w:ind w:right="44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11gr2</w:t>
            </w: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10CC" w:rsidRPr="00A25625" w:rsidRDefault="00253C96" w:rsidP="00321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数据库软件</w:t>
            </w:r>
          </w:p>
        </w:tc>
        <w:tc>
          <w:tcPr>
            <w:tcW w:w="3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10CC" w:rsidRPr="00A25625" w:rsidRDefault="00253C96" w:rsidP="00321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企业版</w:t>
            </w:r>
          </w:p>
        </w:tc>
      </w:tr>
      <w:tr w:rsidR="008D34C5" w:rsidRPr="00A25625" w:rsidTr="00590197">
        <w:trPr>
          <w:trHeight w:val="270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4C5" w:rsidRDefault="008D34C5" w:rsidP="00321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fastDFS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4C5" w:rsidRDefault="008D34C5" w:rsidP="003210CC">
            <w:pPr>
              <w:widowControl/>
              <w:ind w:right="44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4C5" w:rsidRDefault="008D34C5" w:rsidP="00321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文件存储</w:t>
            </w:r>
          </w:p>
        </w:tc>
        <w:tc>
          <w:tcPr>
            <w:tcW w:w="3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4C5" w:rsidRDefault="008D34C5" w:rsidP="003210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590197" w:rsidRDefault="00590197" w:rsidP="00865A19">
      <w:pPr>
        <w:pStyle w:val="2"/>
        <w:numPr>
          <w:ilvl w:val="1"/>
          <w:numId w:val="1"/>
        </w:numPr>
      </w:pPr>
      <w:bookmarkStart w:id="5" w:name="_Toc433856150"/>
      <w:r>
        <w:rPr>
          <w:rFonts w:hint="eastAsia"/>
        </w:rPr>
        <w:t>目录</w:t>
      </w:r>
      <w:r>
        <w:t>说明</w:t>
      </w:r>
    </w:p>
    <w:tbl>
      <w:tblPr>
        <w:tblStyle w:val="a7"/>
        <w:tblW w:w="0" w:type="auto"/>
        <w:shd w:val="clear" w:color="auto" w:fill="95B3D7" w:themeFill="accent1" w:themeFillTint="99"/>
        <w:tblLook w:val="04A0"/>
      </w:tblPr>
      <w:tblGrid>
        <w:gridCol w:w="1838"/>
        <w:gridCol w:w="2268"/>
        <w:gridCol w:w="2410"/>
        <w:gridCol w:w="3220"/>
      </w:tblGrid>
      <w:tr w:rsidR="00590197" w:rsidTr="00590197">
        <w:tc>
          <w:tcPr>
            <w:tcW w:w="1838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90197" w:rsidRPr="00590197" w:rsidRDefault="00590197" w:rsidP="005901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主机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90197" w:rsidRPr="00590197" w:rsidRDefault="00590197" w:rsidP="005901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目录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90197" w:rsidRPr="00590197" w:rsidRDefault="00590197" w:rsidP="005901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901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</w:t>
            </w:r>
          </w:p>
        </w:tc>
        <w:tc>
          <w:tcPr>
            <w:tcW w:w="3220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90197" w:rsidRPr="00590197" w:rsidRDefault="00590197" w:rsidP="005901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901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590197" w:rsidTr="00590197">
        <w:tc>
          <w:tcPr>
            <w:tcW w:w="1838" w:type="dxa"/>
            <w:shd w:val="clear" w:color="auto" w:fill="auto"/>
          </w:tcPr>
          <w:p w:rsidR="00590197" w:rsidRPr="00590197" w:rsidRDefault="00590197" w:rsidP="005901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X/ServerX</w:t>
            </w:r>
          </w:p>
        </w:tc>
        <w:tc>
          <w:tcPr>
            <w:tcW w:w="2268" w:type="dxa"/>
          </w:tcPr>
          <w:p w:rsidR="00590197" w:rsidRPr="00590197" w:rsidRDefault="00590197" w:rsidP="005901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opt</w:t>
            </w:r>
          </w:p>
        </w:tc>
        <w:tc>
          <w:tcPr>
            <w:tcW w:w="2410" w:type="dxa"/>
            <w:shd w:val="clear" w:color="auto" w:fill="auto"/>
          </w:tcPr>
          <w:p w:rsidR="00590197" w:rsidRPr="00590197" w:rsidRDefault="00590197" w:rsidP="005901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工作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根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目录</w:t>
            </w:r>
          </w:p>
        </w:tc>
        <w:tc>
          <w:tcPr>
            <w:tcW w:w="3220" w:type="dxa"/>
            <w:shd w:val="clear" w:color="auto" w:fill="auto"/>
          </w:tcPr>
          <w:p w:rsidR="00590197" w:rsidRPr="00590197" w:rsidRDefault="00590197" w:rsidP="005901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90197" w:rsidTr="00590197">
        <w:tc>
          <w:tcPr>
            <w:tcW w:w="1838" w:type="dxa"/>
            <w:shd w:val="clear" w:color="auto" w:fill="auto"/>
          </w:tcPr>
          <w:p w:rsidR="00590197" w:rsidRDefault="00590197" w:rsidP="005901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X</w:t>
            </w:r>
          </w:p>
        </w:tc>
        <w:tc>
          <w:tcPr>
            <w:tcW w:w="2268" w:type="dxa"/>
          </w:tcPr>
          <w:p w:rsidR="00590197" w:rsidRDefault="00590197" w:rsidP="005901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opt/webapp</w:t>
            </w:r>
          </w:p>
        </w:tc>
        <w:tc>
          <w:tcPr>
            <w:tcW w:w="2410" w:type="dxa"/>
            <w:shd w:val="clear" w:color="auto" w:fill="auto"/>
          </w:tcPr>
          <w:p w:rsidR="00590197" w:rsidRDefault="00590197" w:rsidP="005901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前台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页面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根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目录</w:t>
            </w:r>
          </w:p>
        </w:tc>
        <w:tc>
          <w:tcPr>
            <w:tcW w:w="3220" w:type="dxa"/>
            <w:shd w:val="clear" w:color="auto" w:fill="auto"/>
          </w:tcPr>
          <w:p w:rsidR="00590197" w:rsidRPr="00590197" w:rsidRDefault="00590197" w:rsidP="005901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推荐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不使用war包</w:t>
            </w:r>
          </w:p>
        </w:tc>
      </w:tr>
      <w:tr w:rsidR="00590197" w:rsidTr="00590197">
        <w:tc>
          <w:tcPr>
            <w:tcW w:w="1838" w:type="dxa"/>
            <w:shd w:val="clear" w:color="auto" w:fill="auto"/>
          </w:tcPr>
          <w:p w:rsidR="00590197" w:rsidRDefault="00590197" w:rsidP="005901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X</w:t>
            </w:r>
          </w:p>
        </w:tc>
        <w:tc>
          <w:tcPr>
            <w:tcW w:w="2268" w:type="dxa"/>
          </w:tcPr>
          <w:p w:rsidR="00590197" w:rsidRDefault="00590197" w:rsidP="005901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opt/webserver</w:t>
            </w:r>
          </w:p>
        </w:tc>
        <w:tc>
          <w:tcPr>
            <w:tcW w:w="2410" w:type="dxa"/>
            <w:shd w:val="clear" w:color="auto" w:fill="auto"/>
          </w:tcPr>
          <w:p w:rsidR="00590197" w:rsidRDefault="00590197" w:rsidP="005901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服务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根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目录</w:t>
            </w:r>
          </w:p>
        </w:tc>
        <w:tc>
          <w:tcPr>
            <w:tcW w:w="3220" w:type="dxa"/>
            <w:shd w:val="clear" w:color="auto" w:fill="auto"/>
          </w:tcPr>
          <w:p w:rsidR="00590197" w:rsidRPr="00590197" w:rsidRDefault="00590197" w:rsidP="005901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推荐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使用war包</w:t>
            </w:r>
          </w:p>
        </w:tc>
      </w:tr>
      <w:tr w:rsidR="00590197" w:rsidTr="00590197">
        <w:tc>
          <w:tcPr>
            <w:tcW w:w="1838" w:type="dxa"/>
            <w:shd w:val="clear" w:color="auto" w:fill="auto"/>
          </w:tcPr>
          <w:p w:rsidR="00590197" w:rsidRPr="00590197" w:rsidRDefault="00590197" w:rsidP="00590197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ServerX</w:t>
            </w:r>
          </w:p>
        </w:tc>
        <w:tc>
          <w:tcPr>
            <w:tcW w:w="2268" w:type="dxa"/>
          </w:tcPr>
          <w:p w:rsidR="00590197" w:rsidRDefault="00590197" w:rsidP="005901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opt/Server</w:t>
            </w:r>
          </w:p>
        </w:tc>
        <w:tc>
          <w:tcPr>
            <w:tcW w:w="2410" w:type="dxa"/>
            <w:shd w:val="clear" w:color="auto" w:fill="auto"/>
          </w:tcPr>
          <w:p w:rsidR="00590197" w:rsidRDefault="00590197" w:rsidP="005901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其它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组件</w:t>
            </w:r>
          </w:p>
        </w:tc>
        <w:tc>
          <w:tcPr>
            <w:tcW w:w="3220" w:type="dxa"/>
            <w:shd w:val="clear" w:color="auto" w:fill="auto"/>
          </w:tcPr>
          <w:p w:rsidR="00590197" w:rsidRPr="00590197" w:rsidRDefault="00590197" w:rsidP="005901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90197" w:rsidTr="00590197">
        <w:tc>
          <w:tcPr>
            <w:tcW w:w="1838" w:type="dxa"/>
            <w:shd w:val="clear" w:color="auto" w:fill="auto"/>
          </w:tcPr>
          <w:p w:rsidR="00590197" w:rsidRDefault="00590197" w:rsidP="005901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RedisX</w:t>
            </w:r>
          </w:p>
        </w:tc>
        <w:tc>
          <w:tcPr>
            <w:tcW w:w="2268" w:type="dxa"/>
          </w:tcPr>
          <w:p w:rsidR="00590197" w:rsidRDefault="00590197" w:rsidP="005901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/opt/Server/Redis</w:t>
            </w:r>
          </w:p>
        </w:tc>
        <w:tc>
          <w:tcPr>
            <w:tcW w:w="2410" w:type="dxa"/>
            <w:shd w:val="clear" w:color="auto" w:fill="auto"/>
          </w:tcPr>
          <w:p w:rsidR="00590197" w:rsidRDefault="00590197" w:rsidP="005901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Redis数据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备份目录</w:t>
            </w:r>
          </w:p>
        </w:tc>
        <w:tc>
          <w:tcPr>
            <w:tcW w:w="3220" w:type="dxa"/>
            <w:shd w:val="clear" w:color="auto" w:fill="auto"/>
          </w:tcPr>
          <w:p w:rsidR="00590197" w:rsidRPr="00590197" w:rsidRDefault="00590197" w:rsidP="005901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文件名为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:NewHealth.dump</w:t>
            </w:r>
          </w:p>
        </w:tc>
      </w:tr>
    </w:tbl>
    <w:p w:rsidR="00590197" w:rsidRDefault="00590197" w:rsidP="00590197"/>
    <w:p w:rsidR="00865A19" w:rsidRDefault="00913348" w:rsidP="00865A19">
      <w:pPr>
        <w:pStyle w:val="2"/>
        <w:numPr>
          <w:ilvl w:val="1"/>
          <w:numId w:val="1"/>
        </w:numPr>
      </w:pPr>
      <w:r>
        <w:rPr>
          <w:rFonts w:hint="eastAsia"/>
        </w:rPr>
        <w:t>系统</w:t>
      </w:r>
      <w:r>
        <w:t>初始帐户密码</w:t>
      </w:r>
    </w:p>
    <w:tbl>
      <w:tblPr>
        <w:tblStyle w:val="a7"/>
        <w:tblW w:w="0" w:type="auto"/>
        <w:shd w:val="clear" w:color="auto" w:fill="95B3D7" w:themeFill="accent1" w:themeFillTint="99"/>
        <w:tblLook w:val="04A0"/>
      </w:tblPr>
      <w:tblGrid>
        <w:gridCol w:w="1838"/>
        <w:gridCol w:w="2268"/>
        <w:gridCol w:w="2410"/>
        <w:gridCol w:w="3220"/>
      </w:tblGrid>
      <w:tr w:rsidR="00913348" w:rsidTr="00737204">
        <w:tc>
          <w:tcPr>
            <w:tcW w:w="1838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913348" w:rsidRPr="00590197" w:rsidRDefault="00913348" w:rsidP="007372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主机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913348" w:rsidRPr="00590197" w:rsidRDefault="00913348" w:rsidP="007372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913348" w:rsidRPr="00590197" w:rsidRDefault="00913348" w:rsidP="007372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3220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913348" w:rsidRPr="00590197" w:rsidRDefault="00913348" w:rsidP="007372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901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13348" w:rsidTr="00737204">
        <w:tc>
          <w:tcPr>
            <w:tcW w:w="1838" w:type="dxa"/>
            <w:shd w:val="clear" w:color="auto" w:fill="auto"/>
          </w:tcPr>
          <w:p w:rsidR="00913348" w:rsidRPr="00590197" w:rsidRDefault="00913348" w:rsidP="007372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All</w:t>
            </w:r>
          </w:p>
        </w:tc>
        <w:tc>
          <w:tcPr>
            <w:tcW w:w="2268" w:type="dxa"/>
          </w:tcPr>
          <w:p w:rsidR="00913348" w:rsidRPr="00590197" w:rsidRDefault="00913348" w:rsidP="007372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root</w:t>
            </w:r>
          </w:p>
        </w:tc>
        <w:tc>
          <w:tcPr>
            <w:tcW w:w="2410" w:type="dxa"/>
            <w:shd w:val="clear" w:color="auto" w:fill="auto"/>
          </w:tcPr>
          <w:p w:rsidR="00913348" w:rsidRPr="00590197" w:rsidRDefault="00913348" w:rsidP="007372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oracle</w:t>
            </w:r>
          </w:p>
        </w:tc>
        <w:tc>
          <w:tcPr>
            <w:tcW w:w="3220" w:type="dxa"/>
            <w:shd w:val="clear" w:color="auto" w:fill="auto"/>
          </w:tcPr>
          <w:p w:rsidR="00913348" w:rsidRPr="00590197" w:rsidRDefault="00913348" w:rsidP="007372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13348" w:rsidTr="00737204">
        <w:tc>
          <w:tcPr>
            <w:tcW w:w="1838" w:type="dxa"/>
            <w:shd w:val="clear" w:color="auto" w:fill="auto"/>
          </w:tcPr>
          <w:p w:rsidR="00913348" w:rsidRDefault="00913348" w:rsidP="007372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X</w:t>
            </w:r>
          </w:p>
        </w:tc>
        <w:tc>
          <w:tcPr>
            <w:tcW w:w="2268" w:type="dxa"/>
          </w:tcPr>
          <w:p w:rsidR="00913348" w:rsidRDefault="00913348" w:rsidP="007372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root</w:t>
            </w:r>
          </w:p>
        </w:tc>
        <w:tc>
          <w:tcPr>
            <w:tcW w:w="2410" w:type="dxa"/>
            <w:shd w:val="clear" w:color="auto" w:fill="auto"/>
          </w:tcPr>
          <w:p w:rsidR="00913348" w:rsidRDefault="00913348" w:rsidP="007372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Admin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@123456</w:t>
            </w:r>
          </w:p>
        </w:tc>
        <w:tc>
          <w:tcPr>
            <w:tcW w:w="3220" w:type="dxa"/>
            <w:shd w:val="clear" w:color="auto" w:fill="auto"/>
          </w:tcPr>
          <w:p w:rsidR="00913348" w:rsidRPr="00590197" w:rsidRDefault="00913348" w:rsidP="007372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13348" w:rsidTr="00737204">
        <w:tc>
          <w:tcPr>
            <w:tcW w:w="1838" w:type="dxa"/>
            <w:shd w:val="clear" w:color="auto" w:fill="auto"/>
          </w:tcPr>
          <w:p w:rsidR="00913348" w:rsidRPr="00913348" w:rsidRDefault="00913348" w:rsidP="00737204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X</w:t>
            </w:r>
          </w:p>
        </w:tc>
        <w:tc>
          <w:tcPr>
            <w:tcW w:w="2268" w:type="dxa"/>
          </w:tcPr>
          <w:p w:rsidR="00913348" w:rsidRDefault="00913348" w:rsidP="007372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Webadmin</w:t>
            </w:r>
          </w:p>
        </w:tc>
        <w:tc>
          <w:tcPr>
            <w:tcW w:w="2410" w:type="dxa"/>
            <w:shd w:val="clear" w:color="auto" w:fill="auto"/>
          </w:tcPr>
          <w:p w:rsidR="00913348" w:rsidRDefault="00913348" w:rsidP="007372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20" w:type="dxa"/>
            <w:shd w:val="clear" w:color="auto" w:fill="auto"/>
          </w:tcPr>
          <w:p w:rsidR="00913348" w:rsidRPr="00590197" w:rsidRDefault="00913348" w:rsidP="007372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Web管理员帐户</w:t>
            </w:r>
          </w:p>
        </w:tc>
      </w:tr>
      <w:tr w:rsidR="00913348" w:rsidTr="00737204">
        <w:tc>
          <w:tcPr>
            <w:tcW w:w="1838" w:type="dxa"/>
            <w:shd w:val="clear" w:color="auto" w:fill="auto"/>
          </w:tcPr>
          <w:p w:rsidR="00913348" w:rsidRPr="00590197" w:rsidRDefault="007F6943" w:rsidP="00737204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88.77</w:t>
            </w:r>
          </w:p>
        </w:tc>
        <w:tc>
          <w:tcPr>
            <w:tcW w:w="2268" w:type="dxa"/>
          </w:tcPr>
          <w:p w:rsidR="00913348" w:rsidRDefault="007F6943" w:rsidP="007372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root</w:t>
            </w:r>
          </w:p>
        </w:tc>
        <w:tc>
          <w:tcPr>
            <w:tcW w:w="2410" w:type="dxa"/>
            <w:shd w:val="clear" w:color="auto" w:fill="auto"/>
          </w:tcPr>
          <w:p w:rsidR="00913348" w:rsidRDefault="007F6943" w:rsidP="007372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123456</w:t>
            </w:r>
          </w:p>
        </w:tc>
        <w:tc>
          <w:tcPr>
            <w:tcW w:w="3220" w:type="dxa"/>
            <w:shd w:val="clear" w:color="auto" w:fill="auto"/>
          </w:tcPr>
          <w:p w:rsidR="00913348" w:rsidRPr="00590197" w:rsidRDefault="00913348" w:rsidP="007372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13348" w:rsidTr="00913348">
        <w:trPr>
          <w:trHeight w:val="70"/>
        </w:trPr>
        <w:tc>
          <w:tcPr>
            <w:tcW w:w="1838" w:type="dxa"/>
            <w:shd w:val="clear" w:color="auto" w:fill="auto"/>
          </w:tcPr>
          <w:p w:rsidR="00913348" w:rsidRDefault="00913348" w:rsidP="007372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</w:tcPr>
          <w:p w:rsidR="00913348" w:rsidRDefault="00913348" w:rsidP="007372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shd w:val="clear" w:color="auto" w:fill="auto"/>
          </w:tcPr>
          <w:p w:rsidR="00913348" w:rsidRDefault="00913348" w:rsidP="007372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20" w:type="dxa"/>
            <w:shd w:val="clear" w:color="auto" w:fill="auto"/>
          </w:tcPr>
          <w:p w:rsidR="00913348" w:rsidRPr="00590197" w:rsidRDefault="00913348" w:rsidP="007372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913348" w:rsidRPr="00913348" w:rsidRDefault="00913348" w:rsidP="00913348"/>
    <w:p w:rsidR="003210CC" w:rsidRDefault="003210CC" w:rsidP="00913348">
      <w:pPr>
        <w:pStyle w:val="1"/>
      </w:pPr>
      <w:r>
        <w:rPr>
          <w:rFonts w:hint="eastAsia"/>
        </w:rPr>
        <w:t>始化</w:t>
      </w:r>
      <w:r>
        <w:t>系统</w:t>
      </w:r>
      <w:bookmarkEnd w:id="5"/>
    </w:p>
    <w:p w:rsidR="003210CC" w:rsidRDefault="003210CC" w:rsidP="00913348">
      <w:pPr>
        <w:pStyle w:val="2"/>
        <w:numPr>
          <w:ilvl w:val="0"/>
          <w:numId w:val="0"/>
        </w:numPr>
      </w:pPr>
      <w:bookmarkStart w:id="6" w:name="_Toc433856151"/>
      <w:r>
        <w:rPr>
          <w:rFonts w:hint="eastAsia"/>
        </w:rPr>
        <w:t>概述</w:t>
      </w:r>
      <w:bookmarkEnd w:id="6"/>
    </w:p>
    <w:p w:rsidR="004C44A7" w:rsidRPr="004C44A7" w:rsidRDefault="004C44A7" w:rsidP="004C44A7">
      <w:r>
        <w:rPr>
          <w:rFonts w:hint="eastAsia"/>
        </w:rPr>
        <w:t>下面</w:t>
      </w:r>
      <w:r>
        <w:t>所有的</w:t>
      </w:r>
      <w:r>
        <w:rPr>
          <w:rFonts w:hint="eastAsia"/>
        </w:rPr>
        <w:t>系统</w:t>
      </w:r>
      <w:r>
        <w:t>初始化建议都是针对</w:t>
      </w:r>
      <w:r w:rsidR="008D34C5">
        <w:t>CentOS7.1</w:t>
      </w:r>
      <w:r w:rsidR="00F75AB0">
        <w:rPr>
          <w:rFonts w:hint="eastAsia"/>
        </w:rPr>
        <w:t>最小化</w:t>
      </w:r>
      <w:r>
        <w:t>系统。</w:t>
      </w:r>
      <w:r w:rsidR="00F75AB0">
        <w:rPr>
          <w:rFonts w:hint="eastAsia"/>
        </w:rPr>
        <w:t>如果使用其它相关系统，请适当修改！！</w:t>
      </w:r>
    </w:p>
    <w:p w:rsidR="00DC5CD4" w:rsidRDefault="00DC5CD4" w:rsidP="003210CC">
      <w:pPr>
        <w:pStyle w:val="2"/>
      </w:pPr>
      <w:bookmarkStart w:id="7" w:name="_Toc433856152"/>
      <w:r>
        <w:rPr>
          <w:rFonts w:hint="eastAsia"/>
        </w:rPr>
        <w:lastRenderedPageBreak/>
        <w:t>启用网络并配置网络地址</w:t>
      </w:r>
      <w:bookmarkEnd w:id="7"/>
    </w:p>
    <w:p w:rsidR="00DC5CD4" w:rsidRDefault="00DC5CD4" w:rsidP="00DC5CD4">
      <w:r>
        <w:t>S</w:t>
      </w:r>
      <w:r>
        <w:rPr>
          <w:rFonts w:hint="eastAsia"/>
        </w:rPr>
        <w:t>hell</w:t>
      </w:r>
      <w:r w:rsidR="003F46F0">
        <w:t>&gt;</w:t>
      </w:r>
      <w:r>
        <w:t xml:space="preserve"># </w:t>
      </w:r>
      <w:r w:rsidRPr="00DC5CD4">
        <w:t>vi /etc/sysconfig/network-scripts/ifcfg-eth0</w:t>
      </w:r>
    </w:p>
    <w:tbl>
      <w:tblPr>
        <w:tblStyle w:val="a7"/>
        <w:tblW w:w="0" w:type="auto"/>
        <w:tblLook w:val="04A0"/>
      </w:tblPr>
      <w:tblGrid>
        <w:gridCol w:w="1413"/>
        <w:gridCol w:w="8323"/>
      </w:tblGrid>
      <w:tr w:rsidR="00DC5CD4" w:rsidTr="00DC5CD4">
        <w:tc>
          <w:tcPr>
            <w:tcW w:w="1413" w:type="dxa"/>
          </w:tcPr>
          <w:p w:rsidR="00DC5CD4" w:rsidRDefault="00DC5CD4" w:rsidP="00DC5CD4">
            <w:r>
              <w:rPr>
                <w:rFonts w:hint="eastAsia"/>
              </w:rPr>
              <w:t>原始</w:t>
            </w:r>
          </w:p>
        </w:tc>
        <w:tc>
          <w:tcPr>
            <w:tcW w:w="8323" w:type="dxa"/>
          </w:tcPr>
          <w:p w:rsidR="00DC5CD4" w:rsidRDefault="00DC5CD4" w:rsidP="00DC5CD4">
            <w:r>
              <w:t>DEVICE=eth0</w:t>
            </w:r>
          </w:p>
          <w:p w:rsidR="00DC5CD4" w:rsidRDefault="00DC5CD4" w:rsidP="00DC5CD4">
            <w:r>
              <w:t>HWADDR=00:0C:29:C9:F2:34</w:t>
            </w:r>
          </w:p>
          <w:p w:rsidR="00DC5CD4" w:rsidRDefault="00DC5CD4" w:rsidP="00DC5CD4">
            <w:r>
              <w:t>TYPE=Ethernet</w:t>
            </w:r>
          </w:p>
          <w:p w:rsidR="00DC5CD4" w:rsidRDefault="00DC5CD4" w:rsidP="00DC5CD4">
            <w:r>
              <w:t>UUID=f7710b52-b28d-4435-8ae3-8c095a094677</w:t>
            </w:r>
          </w:p>
          <w:p w:rsidR="00DC5CD4" w:rsidRDefault="00DC5CD4" w:rsidP="00DC5CD4">
            <w:r>
              <w:t>ONBOOT=</w:t>
            </w:r>
            <w:r>
              <w:rPr>
                <w:rFonts w:hint="eastAsia"/>
              </w:rPr>
              <w:t>no</w:t>
            </w:r>
          </w:p>
          <w:p w:rsidR="00DC5CD4" w:rsidRDefault="00DC5CD4" w:rsidP="00DC5CD4">
            <w:r>
              <w:t>NM_CONTROLLED=yes</w:t>
            </w:r>
          </w:p>
          <w:p w:rsidR="00DC5CD4" w:rsidRDefault="00DC5CD4" w:rsidP="00DC5CD4">
            <w:r>
              <w:t>BOOTPROTO=dhcp</w:t>
            </w:r>
          </w:p>
        </w:tc>
      </w:tr>
      <w:tr w:rsidR="00DC5CD4" w:rsidTr="00DC5CD4">
        <w:tc>
          <w:tcPr>
            <w:tcW w:w="1413" w:type="dxa"/>
          </w:tcPr>
          <w:p w:rsidR="00DC5CD4" w:rsidRDefault="00DC5CD4" w:rsidP="00DC5CD4">
            <w:r>
              <w:rPr>
                <w:rFonts w:hint="eastAsia"/>
              </w:rPr>
              <w:t>修改为</w:t>
            </w:r>
          </w:p>
        </w:tc>
        <w:tc>
          <w:tcPr>
            <w:tcW w:w="8323" w:type="dxa"/>
          </w:tcPr>
          <w:p w:rsidR="00DC5CD4" w:rsidRDefault="00DC5CD4" w:rsidP="00DC5CD4">
            <w:r>
              <w:t>DEVICE=eth0</w:t>
            </w:r>
          </w:p>
          <w:p w:rsidR="00DC5CD4" w:rsidRDefault="00DC5CD4" w:rsidP="00DC5CD4">
            <w:r>
              <w:t>HWADDR=00:0C:29:C9:F2:34</w:t>
            </w:r>
          </w:p>
          <w:p w:rsidR="00DC5CD4" w:rsidRDefault="00DC5CD4" w:rsidP="00DC5CD4">
            <w:r>
              <w:t>TYPE=Ethernet</w:t>
            </w:r>
          </w:p>
          <w:p w:rsidR="00DC5CD4" w:rsidRDefault="00DC5CD4" w:rsidP="00DC5CD4">
            <w:r>
              <w:t>UUID=f7710b52-b28d-4435-8ae3-8c095a094677</w:t>
            </w:r>
          </w:p>
          <w:p w:rsidR="00DC5CD4" w:rsidRPr="00DC5CD4" w:rsidRDefault="00DC5CD4" w:rsidP="00DC5CD4">
            <w:pPr>
              <w:rPr>
                <w:b/>
                <w:color w:val="FF0000"/>
              </w:rPr>
            </w:pPr>
            <w:r w:rsidRPr="00DC5CD4">
              <w:rPr>
                <w:b/>
                <w:color w:val="FF0000"/>
              </w:rPr>
              <w:t>ONBOOT=yes</w:t>
            </w:r>
          </w:p>
          <w:p w:rsidR="00DC5CD4" w:rsidRPr="00F75AB0" w:rsidRDefault="00DC5CD4" w:rsidP="00DC5CD4">
            <w:pPr>
              <w:rPr>
                <w:b/>
              </w:rPr>
            </w:pPr>
            <w:r w:rsidRPr="00F75AB0">
              <w:rPr>
                <w:b/>
              </w:rPr>
              <w:t>NM_CONTROLLED=</w:t>
            </w:r>
            <w:r w:rsidR="008D34C5">
              <w:rPr>
                <w:b/>
              </w:rPr>
              <w:t>no</w:t>
            </w:r>
          </w:p>
          <w:p w:rsidR="00DC5CD4" w:rsidRPr="00DC5CD4" w:rsidRDefault="00DC5CD4" w:rsidP="00DC5CD4">
            <w:pPr>
              <w:rPr>
                <w:b/>
                <w:color w:val="FF0000"/>
              </w:rPr>
            </w:pPr>
            <w:r w:rsidRPr="00DC5CD4">
              <w:rPr>
                <w:b/>
                <w:color w:val="FF0000"/>
              </w:rPr>
              <w:t>IPADDR=10.10.10.4</w:t>
            </w:r>
          </w:p>
          <w:p w:rsidR="00DC5CD4" w:rsidRPr="00DC5CD4" w:rsidRDefault="00DC5CD4" w:rsidP="00DC5CD4">
            <w:pPr>
              <w:rPr>
                <w:b/>
                <w:color w:val="FF0000"/>
              </w:rPr>
            </w:pPr>
            <w:r w:rsidRPr="00DC5CD4">
              <w:rPr>
                <w:b/>
                <w:color w:val="FF0000"/>
              </w:rPr>
              <w:t>NETMASK=255.255.255.0</w:t>
            </w:r>
          </w:p>
          <w:p w:rsidR="00DC5CD4" w:rsidRPr="00DC5CD4" w:rsidRDefault="00DC5CD4" w:rsidP="00DC5CD4">
            <w:pPr>
              <w:rPr>
                <w:b/>
                <w:color w:val="FF0000"/>
              </w:rPr>
            </w:pPr>
            <w:r w:rsidRPr="00DC5CD4">
              <w:rPr>
                <w:b/>
                <w:color w:val="FF0000"/>
              </w:rPr>
              <w:t>GATEWAY=10.10.10.254</w:t>
            </w:r>
          </w:p>
          <w:p w:rsidR="00DC5CD4" w:rsidRDefault="00DC5CD4" w:rsidP="00DC5CD4">
            <w:r w:rsidRPr="00DC5CD4">
              <w:rPr>
                <w:b/>
                <w:color w:val="FF0000"/>
              </w:rPr>
              <w:t>DNS1=8.8.8.8</w:t>
            </w:r>
          </w:p>
        </w:tc>
      </w:tr>
    </w:tbl>
    <w:p w:rsidR="00DC5CD4" w:rsidRDefault="00DC5CD4" w:rsidP="00DC5CD4">
      <w:r>
        <w:rPr>
          <w:rFonts w:hint="eastAsia"/>
        </w:rPr>
        <w:t>重启网络以应用修改</w:t>
      </w:r>
    </w:p>
    <w:p w:rsidR="00DC5CD4" w:rsidRDefault="00DC5CD4" w:rsidP="00DC5CD4">
      <w:r>
        <w:t>S</w:t>
      </w:r>
      <w:r>
        <w:rPr>
          <w:rFonts w:hint="eastAsia"/>
        </w:rPr>
        <w:t>hell</w:t>
      </w:r>
      <w:r w:rsidR="003F46F0">
        <w:t>&gt;</w:t>
      </w:r>
      <w:r>
        <w:t># service network restart</w:t>
      </w:r>
    </w:p>
    <w:p w:rsidR="00DC5CD4" w:rsidRDefault="00DC5CD4" w:rsidP="00DC5CD4">
      <w:r>
        <w:rPr>
          <w:rFonts w:hint="eastAsia"/>
        </w:rPr>
        <w:t>验证</w:t>
      </w:r>
    </w:p>
    <w:p w:rsidR="00DC5CD4" w:rsidRDefault="00DC5CD4" w:rsidP="00DC5CD4">
      <w:r>
        <w:t>S</w:t>
      </w:r>
      <w:r>
        <w:rPr>
          <w:rFonts w:hint="eastAsia"/>
        </w:rPr>
        <w:t>hell</w:t>
      </w:r>
      <w:r w:rsidR="003F46F0">
        <w:t>&gt;</w:t>
      </w:r>
      <w:r>
        <w:t>#ip addr</w:t>
      </w:r>
    </w:p>
    <w:p w:rsidR="00DC5CD4" w:rsidRDefault="00DC5CD4" w:rsidP="00DC5CD4">
      <w:r>
        <w:rPr>
          <w:rFonts w:hint="eastAsia"/>
        </w:rPr>
        <w:t>输出如下</w:t>
      </w:r>
    </w:p>
    <w:tbl>
      <w:tblPr>
        <w:tblStyle w:val="a7"/>
        <w:tblW w:w="0" w:type="auto"/>
        <w:tblLook w:val="04A0"/>
      </w:tblPr>
      <w:tblGrid>
        <w:gridCol w:w="9736"/>
      </w:tblGrid>
      <w:tr w:rsidR="00DC5CD4" w:rsidTr="00DC5CD4">
        <w:tc>
          <w:tcPr>
            <w:tcW w:w="9736" w:type="dxa"/>
          </w:tcPr>
          <w:p w:rsidR="00DC5CD4" w:rsidRDefault="00DC5CD4" w:rsidP="00DC5CD4">
            <w:r>
              <w:t>1: lo: &lt;LOOPBACK,UP,LOWER_UP</w:t>
            </w:r>
            <w:r w:rsidR="003F46F0">
              <w:t>&gt;</w:t>
            </w:r>
            <w:r>
              <w:t xml:space="preserve"> mtu 65536 qdisc noqueue state UNKNOWN </w:t>
            </w:r>
          </w:p>
          <w:p w:rsidR="00DC5CD4" w:rsidRDefault="00DC5CD4" w:rsidP="00DC5CD4">
            <w:r>
              <w:t xml:space="preserve">    link/loopback 00:00:00:00:00:00 brd 00:00:00:00:00:00</w:t>
            </w:r>
          </w:p>
          <w:p w:rsidR="00DC5CD4" w:rsidRDefault="00DC5CD4" w:rsidP="00DC5CD4">
            <w:r>
              <w:t xml:space="preserve">    inet 127.0.0.1/8 scope host lo</w:t>
            </w:r>
          </w:p>
          <w:p w:rsidR="00DC5CD4" w:rsidRDefault="00DC5CD4" w:rsidP="00DC5CD4">
            <w:r>
              <w:t xml:space="preserve">    inet6 ::1/128 scope host </w:t>
            </w:r>
          </w:p>
          <w:p w:rsidR="00DC5CD4" w:rsidRDefault="00DC5CD4" w:rsidP="00DC5CD4">
            <w:r>
              <w:t xml:space="preserve">       valid_lft forever preferred_lft forever</w:t>
            </w:r>
          </w:p>
          <w:p w:rsidR="00DC5CD4" w:rsidRDefault="00DC5CD4" w:rsidP="00DC5CD4">
            <w:r>
              <w:t>2: eth0: &lt;BROADCAST,MULTICAST,UP,LOWER_UP</w:t>
            </w:r>
            <w:r w:rsidR="003F46F0">
              <w:t>&gt;</w:t>
            </w:r>
            <w:r>
              <w:t xml:space="preserve"> mtu 1500 qdisc pfifo_fast state UP qlen 1000</w:t>
            </w:r>
          </w:p>
          <w:p w:rsidR="00DC5CD4" w:rsidRDefault="00DC5CD4" w:rsidP="00DC5CD4">
            <w:r>
              <w:t xml:space="preserve">    link/ether 00:0c:29:c9:f2:34 brd ff:ff:ff:ff:ff:ff</w:t>
            </w:r>
          </w:p>
          <w:p w:rsidR="00DC5CD4" w:rsidRDefault="00DC5CD4" w:rsidP="00DC5CD4">
            <w:r>
              <w:t xml:space="preserve">    inet 10.10.10.4/24 brd 10.10.10.255 scope global eth0</w:t>
            </w:r>
          </w:p>
          <w:p w:rsidR="00DC5CD4" w:rsidRDefault="00DC5CD4" w:rsidP="00DC5CD4">
            <w:r>
              <w:t xml:space="preserve">    inet6 fe80::20c:29ff:fec9:f234/64 scope link </w:t>
            </w:r>
          </w:p>
          <w:p w:rsidR="00DC5CD4" w:rsidRPr="00DC5CD4" w:rsidRDefault="00DC5CD4" w:rsidP="00DC5CD4">
            <w:r>
              <w:t xml:space="preserve">       valid_lft forever preferred_lft forever</w:t>
            </w:r>
          </w:p>
        </w:tc>
      </w:tr>
    </w:tbl>
    <w:p w:rsidR="003210CC" w:rsidRDefault="003210CC" w:rsidP="003210CC">
      <w:pPr>
        <w:pStyle w:val="2"/>
      </w:pPr>
      <w:bookmarkStart w:id="8" w:name="_Toc433856153"/>
      <w:r>
        <w:rPr>
          <w:rFonts w:hint="eastAsia"/>
        </w:rPr>
        <w:t>关闭</w:t>
      </w:r>
      <w:r>
        <w:t>不必要的服务</w:t>
      </w:r>
      <w:bookmarkEnd w:id="8"/>
    </w:p>
    <w:p w:rsidR="003210CC" w:rsidRDefault="003210CC" w:rsidP="003210CC">
      <w:r>
        <w:rPr>
          <w:rFonts w:hint="eastAsia"/>
        </w:rPr>
        <w:t>在</w:t>
      </w:r>
      <w:r>
        <w:t>系统安装完成后，</w:t>
      </w:r>
      <w:r>
        <w:rPr>
          <w:rFonts w:hint="eastAsia"/>
        </w:rPr>
        <w:t>有</w:t>
      </w:r>
      <w:r>
        <w:t>很多默认服务我们并不需要，所以我可以使用如下</w:t>
      </w:r>
      <w:r>
        <w:rPr>
          <w:rFonts w:hint="eastAsia"/>
        </w:rPr>
        <w:t>命令</w:t>
      </w:r>
      <w:r>
        <w:t>关闭</w:t>
      </w:r>
    </w:p>
    <w:p w:rsidR="003210CC" w:rsidRDefault="003210CC" w:rsidP="003210CC"/>
    <w:p w:rsidR="00FA5D7C" w:rsidRDefault="00FA5D7C" w:rsidP="003210CC">
      <w:pPr>
        <w:pStyle w:val="2"/>
      </w:pPr>
      <w:bookmarkStart w:id="9" w:name="_Toc433856154"/>
      <w:r>
        <w:rPr>
          <w:rFonts w:hint="eastAsia"/>
        </w:rPr>
        <w:lastRenderedPageBreak/>
        <w:t>开放</w:t>
      </w:r>
      <w:r w:rsidR="00CF0A77">
        <w:rPr>
          <w:rFonts w:hint="eastAsia"/>
        </w:rPr>
        <w:t>需要的端口</w:t>
      </w:r>
      <w:bookmarkEnd w:id="9"/>
    </w:p>
    <w:p w:rsidR="003210CC" w:rsidRDefault="003210CC" w:rsidP="003210CC">
      <w:pPr>
        <w:pStyle w:val="2"/>
      </w:pPr>
      <w:bookmarkStart w:id="10" w:name="_Toc433856155"/>
      <w:r>
        <w:rPr>
          <w:rFonts w:hint="eastAsia"/>
        </w:rPr>
        <w:t>关闭</w:t>
      </w:r>
      <w:r>
        <w:t>SElinux</w:t>
      </w:r>
      <w:r>
        <w:rPr>
          <w:rFonts w:hint="eastAsia"/>
        </w:rPr>
        <w:t>的</w:t>
      </w:r>
      <w:r>
        <w:t>主动模式</w:t>
      </w:r>
      <w:r w:rsidR="00CE2377">
        <w:t>（</w:t>
      </w:r>
      <w:r w:rsidR="00CE2377">
        <w:rPr>
          <w:rFonts w:hint="eastAsia"/>
        </w:rPr>
        <w:t>可以跳过</w:t>
      </w:r>
      <w:r w:rsidR="00CE2377">
        <w:t>）</w:t>
      </w:r>
      <w:bookmarkEnd w:id="10"/>
    </w:p>
    <w:p w:rsidR="006E6432" w:rsidRDefault="006E6432" w:rsidP="006E6432">
      <w:r>
        <w:rPr>
          <w:rFonts w:hint="eastAsia"/>
        </w:rPr>
        <w:t>直接</w:t>
      </w:r>
      <w:r>
        <w:t>在系统中关闭</w:t>
      </w:r>
    </w:p>
    <w:tbl>
      <w:tblPr>
        <w:tblStyle w:val="a7"/>
        <w:tblW w:w="0" w:type="auto"/>
        <w:tblLook w:val="04A0"/>
      </w:tblPr>
      <w:tblGrid>
        <w:gridCol w:w="9736"/>
      </w:tblGrid>
      <w:tr w:rsidR="006E6432" w:rsidTr="006E6432">
        <w:tc>
          <w:tcPr>
            <w:tcW w:w="9736" w:type="dxa"/>
          </w:tcPr>
          <w:p w:rsidR="006E6432" w:rsidRDefault="006E6432" w:rsidP="006E6432">
            <w:r>
              <w:t>S</w:t>
            </w:r>
            <w:r>
              <w:rPr>
                <w:rFonts w:hint="eastAsia"/>
              </w:rPr>
              <w:t>hell</w:t>
            </w:r>
            <w:r w:rsidR="003F46F0">
              <w:t>&gt;</w:t>
            </w:r>
            <w:r>
              <w:t># setenforce 0</w:t>
            </w:r>
          </w:p>
        </w:tc>
      </w:tr>
    </w:tbl>
    <w:p w:rsidR="006E6432" w:rsidRDefault="006E6432" w:rsidP="006E6432"/>
    <w:p w:rsidR="006E6432" w:rsidRDefault="006E6432" w:rsidP="006E6432">
      <w:r>
        <w:rPr>
          <w:rFonts w:hint="eastAsia"/>
        </w:rPr>
        <w:t>保存</w:t>
      </w:r>
      <w:r>
        <w:t>配置，保证重启后依然是关闭状态的</w:t>
      </w:r>
    </w:p>
    <w:p w:rsidR="006E6432" w:rsidRDefault="006E6432" w:rsidP="006E6432">
      <w:r>
        <w:t>Shell</w:t>
      </w:r>
      <w:r w:rsidR="003F46F0">
        <w:t>&gt;</w:t>
      </w:r>
      <w:r>
        <w:t># vi /etc/selinux/conf</w:t>
      </w:r>
    </w:p>
    <w:p w:rsidR="006E6432" w:rsidRDefault="006E6432" w:rsidP="006E6432">
      <w:r>
        <w:rPr>
          <w:rFonts w:hint="eastAsia"/>
        </w:rPr>
        <w:t>修改</w:t>
      </w:r>
      <w:r>
        <w:t>如下字段</w:t>
      </w:r>
    </w:p>
    <w:tbl>
      <w:tblPr>
        <w:tblStyle w:val="a7"/>
        <w:tblW w:w="0" w:type="auto"/>
        <w:tblLook w:val="04A0"/>
      </w:tblPr>
      <w:tblGrid>
        <w:gridCol w:w="1413"/>
        <w:gridCol w:w="8323"/>
      </w:tblGrid>
      <w:tr w:rsidR="006E6432" w:rsidTr="006E6432">
        <w:tc>
          <w:tcPr>
            <w:tcW w:w="1413" w:type="dxa"/>
          </w:tcPr>
          <w:p w:rsidR="006E6432" w:rsidRDefault="006E6432" w:rsidP="006E6432">
            <w:r>
              <w:rPr>
                <w:rFonts w:hint="eastAsia"/>
              </w:rPr>
              <w:t>原始</w:t>
            </w:r>
          </w:p>
        </w:tc>
        <w:tc>
          <w:tcPr>
            <w:tcW w:w="8323" w:type="dxa"/>
          </w:tcPr>
          <w:p w:rsidR="006E6432" w:rsidRPr="006E6432" w:rsidRDefault="006E6432" w:rsidP="006E6432">
            <w:pPr>
              <w:rPr>
                <w:b/>
              </w:rPr>
            </w:pPr>
            <w:r w:rsidRPr="006E6432">
              <w:rPr>
                <w:b/>
              </w:rPr>
              <w:t xml:space="preserve">SELINUX= </w:t>
            </w:r>
            <w:r w:rsidRPr="006E6432">
              <w:rPr>
                <w:b/>
                <w:color w:val="FF0000"/>
              </w:rPr>
              <w:t>enforcing</w:t>
            </w:r>
          </w:p>
          <w:p w:rsidR="006E6432" w:rsidRDefault="006E6432" w:rsidP="006E6432">
            <w:r>
              <w:t>SELINUXTYPE=targeted</w:t>
            </w:r>
          </w:p>
        </w:tc>
      </w:tr>
      <w:tr w:rsidR="006E6432" w:rsidTr="006E6432">
        <w:tc>
          <w:tcPr>
            <w:tcW w:w="1413" w:type="dxa"/>
          </w:tcPr>
          <w:p w:rsidR="006E6432" w:rsidRDefault="006E6432" w:rsidP="006E6432">
            <w:r>
              <w:rPr>
                <w:rFonts w:hint="eastAsia"/>
              </w:rPr>
              <w:t>修改为</w:t>
            </w:r>
          </w:p>
        </w:tc>
        <w:tc>
          <w:tcPr>
            <w:tcW w:w="8323" w:type="dxa"/>
          </w:tcPr>
          <w:p w:rsidR="006E6432" w:rsidRPr="006E6432" w:rsidRDefault="006E6432" w:rsidP="006E6432">
            <w:pPr>
              <w:rPr>
                <w:b/>
              </w:rPr>
            </w:pPr>
            <w:r w:rsidRPr="006E6432">
              <w:rPr>
                <w:b/>
              </w:rPr>
              <w:t>SELINUX=</w:t>
            </w:r>
            <w:r w:rsidRPr="006E6432">
              <w:rPr>
                <w:b/>
                <w:color w:val="FF0000"/>
              </w:rPr>
              <w:t>permissive</w:t>
            </w:r>
          </w:p>
          <w:p w:rsidR="006E6432" w:rsidRDefault="006E6432" w:rsidP="006E6432">
            <w:r>
              <w:t>SELINUXTYPE=targeted</w:t>
            </w:r>
          </w:p>
        </w:tc>
      </w:tr>
    </w:tbl>
    <w:p w:rsidR="00F07DD9" w:rsidRDefault="00F07DD9" w:rsidP="00F07DD9"/>
    <w:p w:rsidR="00F07DD9" w:rsidRDefault="00F07DD9" w:rsidP="00F07DD9">
      <w:r>
        <w:rPr>
          <w:rFonts w:hint="eastAsia"/>
        </w:rPr>
        <w:t>验证</w:t>
      </w:r>
      <w:r>
        <w:rPr>
          <w:rFonts w:hint="eastAsia"/>
        </w:rPr>
        <w:t>,</w:t>
      </w:r>
      <w:r>
        <w:rPr>
          <w:rFonts w:hint="eastAsia"/>
        </w:rPr>
        <w:t>输出</w:t>
      </w:r>
      <w:r>
        <w:t>一下类似内容表示成功</w:t>
      </w:r>
    </w:p>
    <w:tbl>
      <w:tblPr>
        <w:tblStyle w:val="a7"/>
        <w:tblW w:w="0" w:type="auto"/>
        <w:tblLook w:val="04A0"/>
      </w:tblPr>
      <w:tblGrid>
        <w:gridCol w:w="9736"/>
      </w:tblGrid>
      <w:tr w:rsidR="00F07DD9" w:rsidTr="00F07DD9">
        <w:tc>
          <w:tcPr>
            <w:tcW w:w="9736" w:type="dxa"/>
          </w:tcPr>
          <w:p w:rsidR="00F07DD9" w:rsidRDefault="00F07DD9" w:rsidP="00F07DD9">
            <w:r>
              <w:t>S</w:t>
            </w:r>
            <w:r>
              <w:rPr>
                <w:rFonts w:hint="eastAsia"/>
              </w:rPr>
              <w:t>hell</w:t>
            </w:r>
            <w:r w:rsidR="003F46F0">
              <w:t>&gt;</w:t>
            </w:r>
            <w:r>
              <w:t># getenforce</w:t>
            </w:r>
          </w:p>
          <w:p w:rsidR="00F07DD9" w:rsidRDefault="00F07DD9" w:rsidP="00F07DD9">
            <w:r w:rsidRPr="00F07DD9">
              <w:t>Permissive</w:t>
            </w:r>
          </w:p>
        </w:tc>
      </w:tr>
    </w:tbl>
    <w:p w:rsidR="00F07DD9" w:rsidRDefault="00F07DD9" w:rsidP="00F07DD9"/>
    <w:p w:rsidR="003210CC" w:rsidRDefault="003210CC" w:rsidP="003210CC">
      <w:pPr>
        <w:pStyle w:val="2"/>
      </w:pPr>
      <w:bookmarkStart w:id="11" w:name="_Toc433856156"/>
      <w:r>
        <w:rPr>
          <w:rFonts w:hint="eastAsia"/>
        </w:rPr>
        <w:t>关闭</w:t>
      </w:r>
      <w:r>
        <w:t>Ctrl+Alt+Del</w:t>
      </w:r>
      <w:r>
        <w:rPr>
          <w:rFonts w:hint="eastAsia"/>
        </w:rPr>
        <w:t>自动</w:t>
      </w:r>
      <w:r w:rsidR="006E6432">
        <w:t>重启</w:t>
      </w:r>
      <w:r w:rsidR="006E6432">
        <w:rPr>
          <w:rFonts w:hint="eastAsia"/>
        </w:rPr>
        <w:t>的</w:t>
      </w:r>
      <w:r w:rsidR="006E6432">
        <w:t>操作关联</w:t>
      </w:r>
      <w:bookmarkEnd w:id="11"/>
    </w:p>
    <w:p w:rsidR="006E6432" w:rsidRDefault="006E6432" w:rsidP="00EC7325"/>
    <w:p w:rsidR="00F07DD9" w:rsidRDefault="00F07DD9" w:rsidP="006E6432">
      <w:r>
        <w:rPr>
          <w:rFonts w:hint="eastAsia"/>
        </w:rPr>
        <w:t>验证</w:t>
      </w:r>
    </w:p>
    <w:p w:rsidR="00F07DD9" w:rsidRPr="006E6432" w:rsidRDefault="00F07DD9" w:rsidP="006E6432">
      <w:r>
        <w:rPr>
          <w:rFonts w:hint="eastAsia"/>
        </w:rPr>
        <w:t>在</w:t>
      </w:r>
      <w:r w:rsidR="004C44A7">
        <w:t>CLI</w:t>
      </w:r>
      <w:r>
        <w:t>中单击</w:t>
      </w:r>
      <w:r>
        <w:t>Ctrl+Alt+Del</w:t>
      </w:r>
      <w:r>
        <w:t>，系统没有任何反应，表示成功</w:t>
      </w:r>
      <w:r w:rsidR="004C44A7">
        <w:rPr>
          <w:rFonts w:hint="eastAsia"/>
        </w:rPr>
        <w:t>。</w:t>
      </w:r>
    </w:p>
    <w:p w:rsidR="004221B5" w:rsidRDefault="004221B5" w:rsidP="003210CC">
      <w:pPr>
        <w:pStyle w:val="2"/>
      </w:pPr>
      <w:bookmarkStart w:id="12" w:name="_Toc433856157"/>
      <w:r>
        <w:t>修改主机</w:t>
      </w:r>
      <w:r>
        <w:t>host</w:t>
      </w:r>
      <w:r>
        <w:t>文件</w:t>
      </w:r>
      <w:bookmarkEnd w:id="12"/>
    </w:p>
    <w:p w:rsidR="004221B5" w:rsidRDefault="004221B5" w:rsidP="004221B5">
      <w:r>
        <w:t>在</w:t>
      </w:r>
      <w:r>
        <w:t>hosts</w:t>
      </w:r>
      <w:r>
        <w:t>文件中添加</w:t>
      </w:r>
      <w:r>
        <w:t>IP</w:t>
      </w:r>
      <w:r>
        <w:t>和主机名称（</w:t>
      </w:r>
      <w:r>
        <w:rPr>
          <w:rFonts w:hint="eastAsia"/>
        </w:rPr>
        <w:t>修改位置已经加粗标红</w:t>
      </w:r>
      <w:r>
        <w:t>）</w:t>
      </w:r>
    </w:p>
    <w:p w:rsidR="004221B5" w:rsidRDefault="004221B5" w:rsidP="004221B5">
      <w:r>
        <w:t>Shell</w:t>
      </w:r>
      <w:r w:rsidR="003F46F0">
        <w:t>&gt;</w:t>
      </w:r>
      <w:r>
        <w:t># vi /etc/host</w:t>
      </w:r>
    </w:p>
    <w:tbl>
      <w:tblPr>
        <w:tblStyle w:val="a7"/>
        <w:tblW w:w="0" w:type="auto"/>
        <w:tblLook w:val="04A0"/>
      </w:tblPr>
      <w:tblGrid>
        <w:gridCol w:w="9736"/>
      </w:tblGrid>
      <w:tr w:rsidR="004221B5" w:rsidTr="004221B5">
        <w:tc>
          <w:tcPr>
            <w:tcW w:w="9736" w:type="dxa"/>
          </w:tcPr>
          <w:p w:rsidR="004221B5" w:rsidRDefault="004221B5" w:rsidP="004221B5">
            <w:r>
              <w:t>127.0.0.1   localhost localhost.localdomain localhost4 localhost4.localdomain4</w:t>
            </w:r>
          </w:p>
          <w:p w:rsidR="004221B5" w:rsidRDefault="004221B5" w:rsidP="004221B5">
            <w:r>
              <w:t>::1         localhost localhost.localdomain localhost6 localhost6.localdomain6</w:t>
            </w:r>
          </w:p>
          <w:p w:rsidR="004221B5" w:rsidRPr="003810A2" w:rsidRDefault="004221B5" w:rsidP="004221B5">
            <w:pPr>
              <w:rPr>
                <w:b/>
                <w:color w:val="FF0000"/>
              </w:rPr>
            </w:pPr>
            <w:r w:rsidRPr="004221B5">
              <w:rPr>
                <w:b/>
                <w:color w:val="FF0000"/>
              </w:rPr>
              <w:t>1</w:t>
            </w:r>
            <w:r w:rsidR="00DC5CD4">
              <w:rPr>
                <w:b/>
                <w:color w:val="FF0000"/>
              </w:rPr>
              <w:t>0.10.10.4</w:t>
            </w:r>
            <w:r w:rsidR="00CF0A77">
              <w:rPr>
                <w:rFonts w:hint="eastAsia"/>
                <w:b/>
                <w:color w:val="FF0000"/>
              </w:rPr>
              <w:t>web</w:t>
            </w:r>
            <w:r w:rsidR="00253C96">
              <w:rPr>
                <w:b/>
                <w:color w:val="FF0000"/>
              </w:rPr>
              <w:t>1.test</w:t>
            </w:r>
          </w:p>
        </w:tc>
      </w:tr>
    </w:tbl>
    <w:p w:rsidR="004221B5" w:rsidRPr="004221B5" w:rsidRDefault="004221B5" w:rsidP="004221B5"/>
    <w:p w:rsidR="00416210" w:rsidRDefault="00416210" w:rsidP="003210CC">
      <w:pPr>
        <w:pStyle w:val="2"/>
      </w:pPr>
      <w:bookmarkStart w:id="13" w:name="_Toc433856158"/>
      <w:r>
        <w:rPr>
          <w:rFonts w:hint="eastAsia"/>
        </w:rPr>
        <w:t>配置</w:t>
      </w:r>
      <w:r>
        <w:t>ntp</w:t>
      </w:r>
      <w:r>
        <w:t>自动</w:t>
      </w:r>
      <w:r>
        <w:rPr>
          <w:rFonts w:hint="eastAsia"/>
        </w:rPr>
        <w:t>更新</w:t>
      </w:r>
      <w:r>
        <w:t>时间</w:t>
      </w:r>
      <w:bookmarkEnd w:id="13"/>
    </w:p>
    <w:p w:rsidR="00416210" w:rsidRDefault="00416210" w:rsidP="00416210">
      <w:r>
        <w:rPr>
          <w:rFonts w:hint="eastAsia"/>
        </w:rPr>
        <w:t>安装</w:t>
      </w:r>
      <w:r>
        <w:t>ntpdate</w:t>
      </w:r>
      <w:r>
        <w:t>程序</w:t>
      </w:r>
    </w:p>
    <w:tbl>
      <w:tblPr>
        <w:tblStyle w:val="a7"/>
        <w:tblW w:w="0" w:type="auto"/>
        <w:tblLook w:val="04A0"/>
      </w:tblPr>
      <w:tblGrid>
        <w:gridCol w:w="9736"/>
      </w:tblGrid>
      <w:tr w:rsidR="00416210" w:rsidTr="00416210">
        <w:tc>
          <w:tcPr>
            <w:tcW w:w="9736" w:type="dxa"/>
          </w:tcPr>
          <w:p w:rsidR="00416210" w:rsidRDefault="00416210" w:rsidP="00416210">
            <w:r>
              <w:t>S</w:t>
            </w:r>
            <w:r>
              <w:rPr>
                <w:rFonts w:hint="eastAsia"/>
              </w:rPr>
              <w:t>hell</w:t>
            </w:r>
            <w:r w:rsidR="003F46F0">
              <w:t>&gt;</w:t>
            </w:r>
            <w:r>
              <w:t xml:space="preserve"># yum </w:t>
            </w:r>
            <w:r w:rsidR="00F57023">
              <w:t>-</w:t>
            </w:r>
            <w:r>
              <w:t>y install ntpdate</w:t>
            </w:r>
          </w:p>
        </w:tc>
      </w:tr>
    </w:tbl>
    <w:p w:rsidR="00416210" w:rsidRDefault="00416210" w:rsidP="00416210">
      <w:r>
        <w:rPr>
          <w:rFonts w:hint="eastAsia"/>
        </w:rPr>
        <w:t>使用</w:t>
      </w:r>
      <w:r>
        <w:t>crontab</w:t>
      </w:r>
      <w:r>
        <w:rPr>
          <w:rFonts w:hint="eastAsia"/>
        </w:rPr>
        <w:t>将系统</w:t>
      </w:r>
      <w:r>
        <w:t>设定为每天</w:t>
      </w:r>
      <w:r>
        <w:t>0:00</w:t>
      </w:r>
      <w:r>
        <w:rPr>
          <w:rFonts w:hint="eastAsia"/>
        </w:rPr>
        <w:t>与</w:t>
      </w:r>
      <w:r>
        <w:rPr>
          <w:rFonts w:hint="eastAsia"/>
        </w:rPr>
        <w:t>NT</w:t>
      </w:r>
      <w:r>
        <w:t>P</w:t>
      </w:r>
      <w:r>
        <w:t>服务器同步时间</w:t>
      </w:r>
    </w:p>
    <w:p w:rsidR="00416210" w:rsidRDefault="00416210" w:rsidP="00416210">
      <w:r>
        <w:lastRenderedPageBreak/>
        <w:t>Shell</w:t>
      </w:r>
      <w:r w:rsidR="003F46F0">
        <w:t>&gt;</w:t>
      </w:r>
      <w:r>
        <w:t xml:space="preserve"># crontab </w:t>
      </w:r>
      <w:r w:rsidR="00F57023">
        <w:t>-</w:t>
      </w:r>
      <w:r>
        <w:t xml:space="preserve">u ntp </w:t>
      </w:r>
      <w:r w:rsidR="00F57023">
        <w:t>-</w:t>
      </w:r>
      <w:r>
        <w:t>e</w:t>
      </w:r>
    </w:p>
    <w:tbl>
      <w:tblPr>
        <w:tblStyle w:val="a7"/>
        <w:tblW w:w="0" w:type="auto"/>
        <w:tblLook w:val="04A0"/>
      </w:tblPr>
      <w:tblGrid>
        <w:gridCol w:w="9736"/>
      </w:tblGrid>
      <w:tr w:rsidR="00416210" w:rsidTr="00416210">
        <w:tc>
          <w:tcPr>
            <w:tcW w:w="9736" w:type="dxa"/>
          </w:tcPr>
          <w:p w:rsidR="00416210" w:rsidRDefault="00416210" w:rsidP="00416210">
            <w:r>
              <w:rPr>
                <w:rFonts w:hint="eastAsia"/>
              </w:rPr>
              <w:t>0</w:t>
            </w:r>
            <w:r>
              <w:t xml:space="preserve">  0  </w:t>
            </w:r>
            <w:r>
              <w:rPr>
                <w:rFonts w:hint="eastAsia"/>
              </w:rPr>
              <w:t xml:space="preserve">* * * </w:t>
            </w:r>
            <w:r>
              <w:t xml:space="preserve"> ntpdate  your_ntp_server_domain_name  or  your_ntp_server_ip</w:t>
            </w:r>
          </w:p>
        </w:tc>
      </w:tr>
    </w:tbl>
    <w:p w:rsidR="00416210" w:rsidRDefault="00416210" w:rsidP="00416210">
      <w:r>
        <w:rPr>
          <w:rFonts w:hint="eastAsia"/>
        </w:rPr>
        <w:t>保存退出</w:t>
      </w:r>
      <w:r>
        <w:t>，</w:t>
      </w:r>
    </w:p>
    <w:p w:rsidR="00416210" w:rsidRDefault="00416210" w:rsidP="00416210">
      <w:r>
        <w:rPr>
          <w:rFonts w:hint="eastAsia"/>
        </w:rPr>
        <w:t>为了</w:t>
      </w:r>
      <w:r>
        <w:t>我们步骤继续下去，我们执行一次同步</w:t>
      </w:r>
    </w:p>
    <w:p w:rsidR="00416210" w:rsidRDefault="00416210" w:rsidP="00416210">
      <w:r>
        <w:t>S</w:t>
      </w:r>
      <w:r>
        <w:rPr>
          <w:rFonts w:hint="eastAsia"/>
        </w:rPr>
        <w:t>hell</w:t>
      </w:r>
      <w:r w:rsidR="003F46F0">
        <w:t>&gt;</w:t>
      </w:r>
      <w:r>
        <w:t xml:space="preserve"># ntpdate </w:t>
      </w:r>
      <w:r w:rsidR="00A9491A" w:rsidRPr="00CF0A77">
        <w:t>time.windows.com</w:t>
      </w:r>
    </w:p>
    <w:p w:rsidR="00416210" w:rsidRDefault="00416210" w:rsidP="00416210">
      <w:r>
        <w:rPr>
          <w:rFonts w:hint="eastAsia"/>
        </w:rPr>
        <w:t>如果</w:t>
      </w:r>
      <w:r>
        <w:t>成功会有如下提示</w:t>
      </w:r>
    </w:p>
    <w:tbl>
      <w:tblPr>
        <w:tblStyle w:val="a7"/>
        <w:tblW w:w="0" w:type="auto"/>
        <w:tblLook w:val="04A0"/>
      </w:tblPr>
      <w:tblGrid>
        <w:gridCol w:w="9736"/>
      </w:tblGrid>
      <w:tr w:rsidR="00416210" w:rsidTr="00416210">
        <w:tc>
          <w:tcPr>
            <w:tcW w:w="9736" w:type="dxa"/>
          </w:tcPr>
          <w:p w:rsidR="00F32585" w:rsidRDefault="00CF0A77" w:rsidP="00F32585">
            <w:r>
              <w:t>Shell</w:t>
            </w:r>
            <w:r w:rsidR="003F46F0">
              <w:t>&gt;</w:t>
            </w:r>
            <w:r>
              <w:t xml:space="preserve"># ntpdate </w:t>
            </w:r>
            <w:r w:rsidRPr="00CF0A77">
              <w:t>time.windows.com</w:t>
            </w:r>
          </w:p>
          <w:p w:rsidR="00416210" w:rsidRDefault="00F32585" w:rsidP="00F32585">
            <w:r>
              <w:t xml:space="preserve">18 Jul 15:34:31 ntpdate[8655]: step time server </w:t>
            </w:r>
            <w:r w:rsidR="00CF0A77" w:rsidRPr="00CF0A77">
              <w:t>time.windows.com</w:t>
            </w:r>
            <w:r>
              <w:t xml:space="preserve"> offset -29.884509 sec</w:t>
            </w:r>
          </w:p>
        </w:tc>
      </w:tr>
    </w:tbl>
    <w:p w:rsidR="00416210" w:rsidRDefault="00416210" w:rsidP="00416210">
      <w:r>
        <w:rPr>
          <w:rFonts w:hint="eastAsia"/>
        </w:rPr>
        <w:t>将系统</w:t>
      </w:r>
      <w:r>
        <w:t>时间同步到硬件</w:t>
      </w:r>
    </w:p>
    <w:p w:rsidR="00416210" w:rsidRDefault="00416210" w:rsidP="00416210">
      <w:r>
        <w:t>S</w:t>
      </w:r>
      <w:r>
        <w:rPr>
          <w:rFonts w:hint="eastAsia"/>
        </w:rPr>
        <w:t>hell</w:t>
      </w:r>
      <w:r w:rsidR="003F46F0">
        <w:t>&gt;</w:t>
      </w:r>
      <w:r w:rsidR="00003AD3">
        <w:t xml:space="preserve"># hwclock </w:t>
      </w:r>
      <w:r w:rsidR="00F57023">
        <w:t>-</w:t>
      </w:r>
      <w:r w:rsidR="00003AD3">
        <w:t>w</w:t>
      </w:r>
    </w:p>
    <w:p w:rsidR="00416210" w:rsidRDefault="00416210" w:rsidP="00416210">
      <w:r>
        <w:rPr>
          <w:rFonts w:hint="eastAsia"/>
        </w:rPr>
        <w:t>验证</w:t>
      </w:r>
    </w:p>
    <w:tbl>
      <w:tblPr>
        <w:tblStyle w:val="a7"/>
        <w:tblW w:w="0" w:type="auto"/>
        <w:tblLook w:val="04A0"/>
      </w:tblPr>
      <w:tblGrid>
        <w:gridCol w:w="9736"/>
      </w:tblGrid>
      <w:tr w:rsidR="00416210" w:rsidTr="00416210">
        <w:tc>
          <w:tcPr>
            <w:tcW w:w="9736" w:type="dxa"/>
          </w:tcPr>
          <w:p w:rsidR="00416210" w:rsidRDefault="00416210" w:rsidP="00416210">
            <w:r>
              <w:t>S</w:t>
            </w:r>
            <w:r>
              <w:rPr>
                <w:rFonts w:hint="eastAsia"/>
              </w:rPr>
              <w:t>hell</w:t>
            </w:r>
            <w:r w:rsidR="003F46F0">
              <w:rPr>
                <w:rFonts w:hint="eastAsia"/>
              </w:rPr>
              <w:t>&gt;</w:t>
            </w:r>
            <w:r>
              <w:rPr>
                <w:rFonts w:hint="eastAsia"/>
              </w:rPr>
              <w:t># date</w:t>
            </w:r>
          </w:p>
          <w:p w:rsidR="00416210" w:rsidRDefault="00416210" w:rsidP="00416210">
            <w:r w:rsidRPr="00416210">
              <w:t>Sat Jul 18 09:00:47 CST 2015</w:t>
            </w:r>
          </w:p>
        </w:tc>
      </w:tr>
    </w:tbl>
    <w:p w:rsidR="00416210" w:rsidRPr="00416210" w:rsidRDefault="00416210" w:rsidP="00416210">
      <w:r>
        <w:rPr>
          <w:rFonts w:hint="eastAsia"/>
        </w:rPr>
        <w:t>如果输出</w:t>
      </w:r>
      <w:r>
        <w:t>的时间没有问题，表示成功</w:t>
      </w:r>
    </w:p>
    <w:p w:rsidR="004221B5" w:rsidRDefault="004221B5" w:rsidP="003210CC">
      <w:pPr>
        <w:pStyle w:val="2"/>
      </w:pPr>
      <w:bookmarkStart w:id="14" w:name="_Toc433856159"/>
      <w:r>
        <w:t>修改主机内核参数</w:t>
      </w:r>
      <w:bookmarkEnd w:id="14"/>
    </w:p>
    <w:p w:rsidR="004221B5" w:rsidRPr="004221B5" w:rsidRDefault="004221B5" w:rsidP="004221B5">
      <w:r>
        <w:t>Shell</w:t>
      </w:r>
      <w:r w:rsidR="003F46F0">
        <w:t>&gt;</w:t>
      </w:r>
      <w:r>
        <w:t># vi /etc/sysctl.conf</w:t>
      </w:r>
    </w:p>
    <w:tbl>
      <w:tblPr>
        <w:tblStyle w:val="a7"/>
        <w:tblW w:w="0" w:type="auto"/>
        <w:tblLook w:val="04A0"/>
      </w:tblPr>
      <w:tblGrid>
        <w:gridCol w:w="9736"/>
      </w:tblGrid>
      <w:tr w:rsidR="004221B5" w:rsidTr="004221B5">
        <w:tc>
          <w:tcPr>
            <w:tcW w:w="9736" w:type="dxa"/>
          </w:tcPr>
          <w:p w:rsidR="00EC7325" w:rsidRDefault="00EC7325" w:rsidP="00EC7325">
            <w:r>
              <w:t>net.ipv4.ip_forward = 0</w:t>
            </w:r>
          </w:p>
          <w:p w:rsidR="00EC7325" w:rsidRDefault="00EC7325" w:rsidP="00EC7325">
            <w:r>
              <w:t>net.ipv4.conf.default.rp_filter = 1</w:t>
            </w:r>
          </w:p>
          <w:p w:rsidR="00EC7325" w:rsidRDefault="00EC7325" w:rsidP="00EC7325">
            <w:r>
              <w:t>net.ipv4.conf.default.accept_source_route = 0</w:t>
            </w:r>
          </w:p>
          <w:p w:rsidR="00EC7325" w:rsidRDefault="00EC7325" w:rsidP="00EC7325">
            <w:r>
              <w:t>kernel.sysrq = 0</w:t>
            </w:r>
          </w:p>
          <w:p w:rsidR="00EC7325" w:rsidRDefault="00EC7325" w:rsidP="00EC7325">
            <w:r>
              <w:t>kernel.core_uses_pid = 1</w:t>
            </w:r>
          </w:p>
          <w:p w:rsidR="00EC7325" w:rsidRDefault="00EC7325" w:rsidP="00EC7325">
            <w:r>
              <w:t>kernel.printk_ratelimit = 30</w:t>
            </w:r>
          </w:p>
          <w:p w:rsidR="00EC7325" w:rsidRDefault="00EC7325" w:rsidP="00EC7325">
            <w:r>
              <w:t>kernel.printk_ratelimit_burst = 200</w:t>
            </w:r>
          </w:p>
          <w:p w:rsidR="00EC7325" w:rsidRDefault="00EC7325" w:rsidP="00EC7325">
            <w:r>
              <w:t>net.ipv4.tcp_max_tw_buckets = 256000</w:t>
            </w:r>
          </w:p>
          <w:p w:rsidR="00EC7325" w:rsidRDefault="00EC7325" w:rsidP="00EC7325">
            <w:r>
              <w:t>net.ipv4.ip_local_port_range = 1500 65535</w:t>
            </w:r>
          </w:p>
          <w:p w:rsidR="00EC7325" w:rsidRDefault="00EC7325" w:rsidP="00EC7325">
            <w:r>
              <w:t>net.core.somaxconn = 262144</w:t>
            </w:r>
          </w:p>
          <w:p w:rsidR="00EC7325" w:rsidRDefault="00EC7325" w:rsidP="00EC7325">
            <w:r>
              <w:t>net.ipv4.tcp_syncookies = 1</w:t>
            </w:r>
          </w:p>
          <w:p w:rsidR="00EC7325" w:rsidRDefault="00EC7325" w:rsidP="00EC7325">
            <w:r>
              <w:t>net.ipv4.tcp_max_tw_buckets = 28000</w:t>
            </w:r>
          </w:p>
          <w:p w:rsidR="00EC7325" w:rsidRDefault="00EC7325" w:rsidP="00EC7325">
            <w:r>
              <w:t>net.ipv4.tcp_sack = 1</w:t>
            </w:r>
          </w:p>
          <w:p w:rsidR="00EC7325" w:rsidRDefault="00EC7325" w:rsidP="00EC7325">
            <w:r>
              <w:t>net.ipv4.tcp_timestamps = 1</w:t>
            </w:r>
          </w:p>
          <w:p w:rsidR="00EC7325" w:rsidRDefault="00EC7325" w:rsidP="00EC7325">
            <w:r>
              <w:t>net.ipv4.tcp_tw_reuse = 1</w:t>
            </w:r>
          </w:p>
          <w:p w:rsidR="00EC7325" w:rsidRDefault="00EC7325" w:rsidP="00EC7325">
            <w:r>
              <w:t>net.ipv4.tcp_tw_recycle = 0</w:t>
            </w:r>
          </w:p>
          <w:p w:rsidR="00EC7325" w:rsidRDefault="00EC7325" w:rsidP="00EC7325">
            <w:r>
              <w:t>net.ipv4.tcp_fin_timeout = 15</w:t>
            </w:r>
          </w:p>
          <w:p w:rsidR="00EC7325" w:rsidRDefault="00EC7325" w:rsidP="00EC7325">
            <w:r>
              <w:t>net.ipv4.tcp_synack_retries = 1</w:t>
            </w:r>
          </w:p>
          <w:p w:rsidR="00EC7325" w:rsidRDefault="00EC7325" w:rsidP="00EC7325">
            <w:r>
              <w:t>net.ipv4.tcp_syn_retries = 1</w:t>
            </w:r>
          </w:p>
          <w:p w:rsidR="00EC7325" w:rsidRDefault="00EC7325" w:rsidP="00EC7325">
            <w:r>
              <w:t>net.ipv4.tcp_retries1 = 3</w:t>
            </w:r>
          </w:p>
          <w:p w:rsidR="00EC7325" w:rsidRDefault="00EC7325" w:rsidP="00EC7325">
            <w:r>
              <w:t>net.ipv4.tcp_retries2 = 5</w:t>
            </w:r>
          </w:p>
          <w:p w:rsidR="00EC7325" w:rsidRDefault="00EC7325" w:rsidP="00EC7325">
            <w:r>
              <w:t>net.ipv4.tcp_keepalive_time = 1200</w:t>
            </w:r>
          </w:p>
          <w:p w:rsidR="00EC7325" w:rsidRDefault="00EC7325" w:rsidP="00EC7325">
            <w:r>
              <w:t>net.ipv4.tcp_max_syn_backlog = 10240</w:t>
            </w:r>
          </w:p>
          <w:p w:rsidR="00EC7325" w:rsidRDefault="00EC7325" w:rsidP="00EC7325">
            <w:r>
              <w:t>net.ipv4.tcp_rmem = 4096 8192  4194304</w:t>
            </w:r>
          </w:p>
          <w:p w:rsidR="00EC7325" w:rsidRDefault="00EC7325" w:rsidP="00EC7325">
            <w:r>
              <w:t>net.ipv4.tcp_wmem = 4096 8192  4194304</w:t>
            </w:r>
          </w:p>
          <w:p w:rsidR="00EC7325" w:rsidRDefault="00EC7325" w:rsidP="00EC7325">
            <w:r>
              <w:lastRenderedPageBreak/>
              <w:t>net.ipv4.tcp_max_orphans = 131070</w:t>
            </w:r>
          </w:p>
          <w:p w:rsidR="00EC7325" w:rsidRDefault="00EC7325" w:rsidP="00EC7325">
            <w:r>
              <w:t>net.core.optmem_max = 81920</w:t>
            </w:r>
          </w:p>
          <w:p w:rsidR="00EC7325" w:rsidRDefault="00EC7325" w:rsidP="00EC7325">
            <w:r>
              <w:t>net.core.wmem_default = 8388608</w:t>
            </w:r>
          </w:p>
          <w:p w:rsidR="00EC7325" w:rsidRDefault="00EC7325" w:rsidP="00EC7325">
            <w:r>
              <w:t>net.core.wmem_max = 16777216</w:t>
            </w:r>
          </w:p>
          <w:p w:rsidR="00EC7325" w:rsidRDefault="00EC7325" w:rsidP="00EC7325">
            <w:r>
              <w:t>net.core.rmem_default = 8388608</w:t>
            </w:r>
          </w:p>
          <w:p w:rsidR="00EC7325" w:rsidRDefault="00EC7325" w:rsidP="00EC7325">
            <w:r>
              <w:t>net.core.rmem_max = 16777216</w:t>
            </w:r>
          </w:p>
          <w:p w:rsidR="00EC7325" w:rsidRDefault="00EC7325" w:rsidP="00EC7325">
            <w:r>
              <w:t>net.core.somaxconn = 262144</w:t>
            </w:r>
          </w:p>
          <w:p w:rsidR="00EC7325" w:rsidRDefault="00EC7325" w:rsidP="00EC7325">
            <w:r>
              <w:t>net.core.netdev_max_backlog = 862144</w:t>
            </w:r>
          </w:p>
          <w:p w:rsidR="00EC7325" w:rsidRDefault="00EC7325" w:rsidP="00EC7325">
            <w:r>
              <w:t>fs.file-max = 65535</w:t>
            </w:r>
          </w:p>
          <w:p w:rsidR="00EC7325" w:rsidRDefault="00EC7325" w:rsidP="00EC7325">
            <w:r>
              <w:t>fs.aio-max-nr = 65536</w:t>
            </w:r>
          </w:p>
          <w:p w:rsidR="00EC7325" w:rsidRDefault="00EC7325" w:rsidP="00EC7325">
            <w:r>
              <w:t>kernel.msgmnb = 65536</w:t>
            </w:r>
          </w:p>
          <w:p w:rsidR="00EC7325" w:rsidRDefault="00EC7325" w:rsidP="00EC7325">
            <w:r>
              <w:t>kernel.msgmax = 65536</w:t>
            </w:r>
          </w:p>
          <w:p w:rsidR="00EC7325" w:rsidRDefault="00EC7325" w:rsidP="00EC7325">
            <w:r>
              <w:t>kernel.shmmax = 68719476736</w:t>
            </w:r>
          </w:p>
          <w:p w:rsidR="004221B5" w:rsidRDefault="00EC7325" w:rsidP="00EC7325">
            <w:r>
              <w:t>kernel.shmall = 4294967296</w:t>
            </w:r>
          </w:p>
        </w:tc>
      </w:tr>
    </w:tbl>
    <w:p w:rsidR="004221B5" w:rsidRDefault="00F75AB0" w:rsidP="004221B5">
      <w:r>
        <w:rPr>
          <w:rFonts w:hint="eastAsia"/>
        </w:rPr>
        <w:lastRenderedPageBreak/>
        <w:t>使其修改生效</w:t>
      </w:r>
    </w:p>
    <w:p w:rsidR="00F75AB0" w:rsidRPr="004221B5" w:rsidRDefault="00F75AB0" w:rsidP="004221B5">
      <w:r>
        <w:t>S</w:t>
      </w:r>
      <w:r>
        <w:rPr>
          <w:rFonts w:hint="eastAsia"/>
        </w:rPr>
        <w:t>hell</w:t>
      </w:r>
      <w:r w:rsidR="003F46F0">
        <w:t>&gt;</w:t>
      </w:r>
      <w:r>
        <w:t xml:space="preserve"># </w:t>
      </w:r>
      <w:r>
        <w:rPr>
          <w:rFonts w:hint="eastAsia"/>
        </w:rPr>
        <w:t>sysctl</w:t>
      </w:r>
      <w:r>
        <w:t xml:space="preserve"> -p</w:t>
      </w:r>
    </w:p>
    <w:p w:rsidR="004221B5" w:rsidRDefault="00E937D7" w:rsidP="003210CC">
      <w:pPr>
        <w:pStyle w:val="2"/>
      </w:pPr>
      <w:bookmarkStart w:id="15" w:name="_Toc433856160"/>
      <w:r>
        <w:t>修改系统打开文件的最大</w:t>
      </w:r>
      <w:r>
        <w:rPr>
          <w:rFonts w:hint="eastAsia"/>
        </w:rPr>
        <w:t>数</w:t>
      </w:r>
      <w:bookmarkEnd w:id="15"/>
    </w:p>
    <w:p w:rsidR="004221B5" w:rsidRDefault="004221B5" w:rsidP="004221B5">
      <w:r>
        <w:rPr>
          <w:rFonts w:hint="eastAsia"/>
        </w:rPr>
        <w:t>修改系统的最大文件打开数，默认是</w:t>
      </w:r>
      <w:r>
        <w:rPr>
          <w:rFonts w:hint="eastAsia"/>
        </w:rPr>
        <w:t>1024</w:t>
      </w:r>
    </w:p>
    <w:p w:rsidR="004221B5" w:rsidRDefault="004221B5" w:rsidP="004221B5">
      <w:r>
        <w:rPr>
          <w:rFonts w:hint="eastAsia"/>
        </w:rPr>
        <w:t>查看</w:t>
      </w:r>
    </w:p>
    <w:p w:rsidR="004221B5" w:rsidRDefault="004221B5" w:rsidP="004221B5">
      <w:r>
        <w:t>shell</w:t>
      </w:r>
      <w:r w:rsidR="003F46F0">
        <w:t>&gt;</w:t>
      </w:r>
      <w:r>
        <w:t># ulimit -n</w:t>
      </w:r>
    </w:p>
    <w:p w:rsidR="004221B5" w:rsidRDefault="004221B5" w:rsidP="004221B5">
      <w:r>
        <w:t>1024</w:t>
      </w:r>
    </w:p>
    <w:p w:rsidR="004221B5" w:rsidRDefault="004221B5" w:rsidP="004221B5">
      <w:r>
        <w:rPr>
          <w:rFonts w:hint="eastAsia"/>
        </w:rPr>
        <w:t>但是这个数量级，根本满足不了我们高并发应用对文件打开的需要，</w:t>
      </w:r>
    </w:p>
    <w:p w:rsidR="004221B5" w:rsidRDefault="004221B5" w:rsidP="004221B5">
      <w:r>
        <w:rPr>
          <w:rFonts w:hint="eastAsia"/>
        </w:rPr>
        <w:t>可以使用如下命令临时修改</w:t>
      </w:r>
    </w:p>
    <w:p w:rsidR="004221B5" w:rsidRDefault="004221B5" w:rsidP="004221B5">
      <w:r>
        <w:t>shell</w:t>
      </w:r>
      <w:r w:rsidR="003F46F0">
        <w:t>&gt;</w:t>
      </w:r>
      <w:r>
        <w:t># ulimit -n 65535</w:t>
      </w:r>
    </w:p>
    <w:p w:rsidR="004221B5" w:rsidRDefault="004221B5" w:rsidP="004221B5">
      <w:r>
        <w:rPr>
          <w:rFonts w:hint="eastAsia"/>
        </w:rPr>
        <w:t>通过修改文件固化</w:t>
      </w:r>
    </w:p>
    <w:p w:rsidR="004221B5" w:rsidRDefault="004221B5" w:rsidP="004221B5">
      <w:r>
        <w:t>shell</w:t>
      </w:r>
      <w:r w:rsidR="003F46F0">
        <w:t>&gt;</w:t>
      </w:r>
      <w:r>
        <w:t xml:space="preserve"># vi  /etc/security/limits.conf </w:t>
      </w:r>
    </w:p>
    <w:p w:rsidR="004221B5" w:rsidRDefault="004221B5" w:rsidP="004221B5">
      <w:r>
        <w:t>添加内容如下</w:t>
      </w:r>
    </w:p>
    <w:tbl>
      <w:tblPr>
        <w:tblStyle w:val="a7"/>
        <w:tblW w:w="0" w:type="auto"/>
        <w:tblLook w:val="04A0"/>
      </w:tblPr>
      <w:tblGrid>
        <w:gridCol w:w="9736"/>
      </w:tblGrid>
      <w:tr w:rsidR="004221B5" w:rsidTr="004221B5">
        <w:tc>
          <w:tcPr>
            <w:tcW w:w="9736" w:type="dxa"/>
          </w:tcPr>
          <w:p w:rsidR="004221B5" w:rsidRDefault="004221B5" w:rsidP="004221B5">
            <w:r>
              <w:t>*                soft   nofile           65535</w:t>
            </w:r>
          </w:p>
          <w:p w:rsidR="004221B5" w:rsidRDefault="004221B5" w:rsidP="004221B5">
            <w:r>
              <w:t>*                hard   nofile           65535</w:t>
            </w:r>
          </w:p>
        </w:tc>
      </w:tr>
    </w:tbl>
    <w:p w:rsidR="00A4357D" w:rsidRDefault="00A4357D" w:rsidP="00A4357D">
      <w:pPr>
        <w:pStyle w:val="2"/>
      </w:pPr>
      <w:bookmarkStart w:id="16" w:name="_Toc433856161"/>
      <w:r>
        <w:t>创建</w:t>
      </w:r>
      <w:r w:rsidR="003810A2">
        <w:rPr>
          <w:rFonts w:hint="eastAsia"/>
        </w:rPr>
        <w:t>Web</w:t>
      </w:r>
      <w:r>
        <w:t>站点运行账户</w:t>
      </w:r>
      <w:bookmarkEnd w:id="16"/>
    </w:p>
    <w:p w:rsidR="00A4357D" w:rsidRDefault="00A4357D" w:rsidP="00A4357D">
      <w:r>
        <w:t>创建</w:t>
      </w:r>
      <w:r w:rsidR="003810A2">
        <w:rPr>
          <w:rFonts w:hint="eastAsia"/>
        </w:rPr>
        <w:t>www</w:t>
      </w:r>
      <w:r>
        <w:t>账户</w:t>
      </w:r>
    </w:p>
    <w:p w:rsidR="00A4357D" w:rsidRDefault="00F75AB0" w:rsidP="00A4357D">
      <w:r>
        <w:t>Shell</w:t>
      </w:r>
      <w:r w:rsidR="003F46F0">
        <w:t>&gt;</w:t>
      </w:r>
      <w:r>
        <w:t># useraddd sysadmin</w:t>
      </w:r>
    </w:p>
    <w:p w:rsidR="00A4357D" w:rsidRDefault="00A4357D" w:rsidP="00A4357D">
      <w:r>
        <w:t>添加密码</w:t>
      </w:r>
      <w:r>
        <w:rPr>
          <w:rFonts w:hint="eastAsia"/>
        </w:rPr>
        <w:t>,</w:t>
      </w:r>
      <w:r>
        <w:rPr>
          <w:rFonts w:hint="eastAsia"/>
        </w:rPr>
        <w:t>成功后提示如下</w:t>
      </w:r>
    </w:p>
    <w:p w:rsidR="00A4357D" w:rsidRDefault="00A4357D" w:rsidP="00A4357D">
      <w:r>
        <w:t>Shell</w:t>
      </w:r>
      <w:r w:rsidR="003F46F0">
        <w:t>&gt;</w:t>
      </w:r>
      <w:r>
        <w:t xml:space="preserve"># passwd </w:t>
      </w:r>
      <w:r w:rsidR="00F75AB0">
        <w:t>sysadmin</w:t>
      </w:r>
    </w:p>
    <w:tbl>
      <w:tblPr>
        <w:tblStyle w:val="a7"/>
        <w:tblW w:w="0" w:type="auto"/>
        <w:tblLook w:val="04A0"/>
      </w:tblPr>
      <w:tblGrid>
        <w:gridCol w:w="9736"/>
      </w:tblGrid>
      <w:tr w:rsidR="00A4357D" w:rsidTr="00A4357D">
        <w:tc>
          <w:tcPr>
            <w:tcW w:w="9736" w:type="dxa"/>
          </w:tcPr>
          <w:p w:rsidR="00A4357D" w:rsidRDefault="00A4357D" w:rsidP="00A4357D">
            <w:r>
              <w:t xml:space="preserve">Changing password for user </w:t>
            </w:r>
            <w:r w:rsidR="003810A2">
              <w:t>www</w:t>
            </w:r>
            <w:r>
              <w:t>.</w:t>
            </w:r>
          </w:p>
          <w:p w:rsidR="00A4357D" w:rsidRDefault="00A4357D" w:rsidP="00A4357D">
            <w:r>
              <w:t xml:space="preserve">New password: </w:t>
            </w:r>
          </w:p>
          <w:p w:rsidR="00A4357D" w:rsidRDefault="00A4357D" w:rsidP="00A4357D">
            <w:r>
              <w:t xml:space="preserve">Retype new password: </w:t>
            </w:r>
          </w:p>
          <w:p w:rsidR="00A4357D" w:rsidRDefault="00A4357D" w:rsidP="00A4357D">
            <w:r>
              <w:t>passwd: all authentication tokens updated successfully.</w:t>
            </w:r>
          </w:p>
        </w:tc>
      </w:tr>
    </w:tbl>
    <w:p w:rsidR="00A4357D" w:rsidRDefault="00A4357D" w:rsidP="00A4357D">
      <w:r>
        <w:t>验证</w:t>
      </w:r>
    </w:p>
    <w:p w:rsidR="00A4357D" w:rsidRDefault="00A4357D" w:rsidP="00A4357D">
      <w:r>
        <w:lastRenderedPageBreak/>
        <w:t>Shell</w:t>
      </w:r>
      <w:r w:rsidR="003F46F0">
        <w:t>&gt;</w:t>
      </w:r>
      <w:r>
        <w:t>id Goldfish</w:t>
      </w:r>
    </w:p>
    <w:tbl>
      <w:tblPr>
        <w:tblStyle w:val="a7"/>
        <w:tblW w:w="0" w:type="auto"/>
        <w:tblLook w:val="04A0"/>
      </w:tblPr>
      <w:tblGrid>
        <w:gridCol w:w="9736"/>
      </w:tblGrid>
      <w:tr w:rsidR="00A4357D" w:rsidTr="00A4357D">
        <w:tc>
          <w:tcPr>
            <w:tcW w:w="9736" w:type="dxa"/>
          </w:tcPr>
          <w:p w:rsidR="00A4357D" w:rsidRDefault="00A4357D" w:rsidP="003810A2">
            <w:r>
              <w:t>uid=502(</w:t>
            </w:r>
            <w:r w:rsidR="00F75AB0">
              <w:t>sysadmin</w:t>
            </w:r>
            <w:r>
              <w:t>) gid=502(</w:t>
            </w:r>
            <w:r w:rsidR="00F75AB0">
              <w:t>sysadmin</w:t>
            </w:r>
            <w:r>
              <w:t>) groups=502(</w:t>
            </w:r>
            <w:r w:rsidR="00F75AB0">
              <w:t>sysadmin</w:t>
            </w:r>
            <w:r>
              <w:t>)</w:t>
            </w:r>
          </w:p>
        </w:tc>
      </w:tr>
    </w:tbl>
    <w:p w:rsidR="00192B8E" w:rsidRDefault="00192B8E" w:rsidP="00192B8E">
      <w:pPr>
        <w:pStyle w:val="2"/>
      </w:pPr>
      <w:bookmarkStart w:id="17" w:name="_Toc433856162"/>
      <w:r>
        <w:rPr>
          <w:rFonts w:hint="eastAsia"/>
        </w:rPr>
        <w:t>双网卡</w:t>
      </w:r>
      <w:r>
        <w:t>绑定</w:t>
      </w:r>
    </w:p>
    <w:p w:rsidR="00192B8E" w:rsidRPr="0060034B" w:rsidRDefault="00192B8E" w:rsidP="00192B8E">
      <w:pPr>
        <w:jc w:val="left"/>
        <w:rPr>
          <w:rFonts w:ascii="微软雅黑" w:hAnsi="微软雅黑"/>
        </w:rPr>
      </w:pPr>
      <w:r w:rsidRPr="0060034B">
        <w:rPr>
          <w:rFonts w:ascii="微软雅黑" w:hAnsi="微软雅黑" w:hint="eastAsia"/>
        </w:rPr>
        <w:t>在平台中，我们要考虑到网络适配器或者交换机的硬件损坏，或者线路故障导致的服务器离线。我们可以使用双网卡绑定来实现网络适配器或者线路的冗余，或者提升网络吞吐量。</w:t>
      </w:r>
    </w:p>
    <w:p w:rsidR="00192B8E" w:rsidRDefault="00192B8E" w:rsidP="00192B8E">
      <w:pPr>
        <w:jc w:val="left"/>
        <w:rPr>
          <w:rFonts w:ascii="微软雅黑" w:eastAsia="微软雅黑" w:hAnsi="微软雅黑"/>
          <w:sz w:val="18"/>
          <w:szCs w:val="18"/>
        </w:rPr>
      </w:pPr>
    </w:p>
    <w:p w:rsidR="00192B8E" w:rsidRPr="00192B8E" w:rsidRDefault="00192B8E" w:rsidP="00192B8E">
      <w:pPr>
        <w:jc w:val="left"/>
        <w:rPr>
          <w:rFonts w:ascii="微软雅黑" w:eastAsia="微软雅黑" w:hAnsi="微软雅黑"/>
          <w:sz w:val="18"/>
          <w:szCs w:val="18"/>
        </w:rPr>
      </w:pPr>
      <w:r w:rsidRPr="00192B8E">
        <w:rPr>
          <w:rFonts w:ascii="微软雅黑" w:eastAsia="微软雅黑" w:hAnsi="微软雅黑"/>
          <w:sz w:val="18"/>
          <w:szCs w:val="18"/>
        </w:rPr>
        <w:t>创建虚拟网卡bond0的配置文件</w:t>
      </w:r>
    </w:p>
    <w:p w:rsidR="00192B8E" w:rsidRPr="00192B8E" w:rsidRDefault="00192B8E" w:rsidP="00192B8E">
      <w:pPr>
        <w:jc w:val="left"/>
        <w:rPr>
          <w:rFonts w:ascii="微软雅黑" w:eastAsia="微软雅黑" w:hAnsi="微软雅黑"/>
          <w:sz w:val="18"/>
          <w:szCs w:val="18"/>
        </w:rPr>
      </w:pPr>
      <w:r w:rsidRPr="00192B8E">
        <w:rPr>
          <w:rFonts w:ascii="微软雅黑" w:eastAsia="微软雅黑" w:hAnsi="微软雅黑"/>
          <w:sz w:val="18"/>
          <w:szCs w:val="18"/>
        </w:rPr>
        <w:t>S</w:t>
      </w:r>
      <w:r w:rsidRPr="00192B8E">
        <w:rPr>
          <w:rFonts w:ascii="微软雅黑" w:eastAsia="微软雅黑" w:hAnsi="微软雅黑" w:hint="eastAsia"/>
          <w:sz w:val="18"/>
          <w:szCs w:val="18"/>
        </w:rPr>
        <w:t>hell&gt;</w:t>
      </w:r>
      <w:r w:rsidRPr="00192B8E">
        <w:rPr>
          <w:rFonts w:ascii="微软雅黑" w:eastAsia="微软雅黑" w:hAnsi="微软雅黑"/>
          <w:sz w:val="18"/>
          <w:szCs w:val="18"/>
        </w:rPr>
        <w:t>#</w:t>
      </w:r>
      <w:r w:rsidRPr="00192B8E">
        <w:rPr>
          <w:rFonts w:ascii="微软雅黑" w:eastAsia="微软雅黑" w:hAnsi="微软雅黑" w:hint="eastAsia"/>
          <w:sz w:val="18"/>
          <w:szCs w:val="18"/>
        </w:rPr>
        <w:t xml:space="preserve">vi </w:t>
      </w:r>
      <w:r w:rsidRPr="00192B8E">
        <w:rPr>
          <w:rFonts w:ascii="微软雅黑" w:eastAsia="微软雅黑" w:hAnsi="微软雅黑"/>
          <w:sz w:val="18"/>
          <w:szCs w:val="18"/>
        </w:rPr>
        <w:t>/etc/sysconfig/network-scripts/ifcfg-bond0</w:t>
      </w:r>
    </w:p>
    <w:tbl>
      <w:tblPr>
        <w:tblStyle w:val="a7"/>
        <w:tblW w:w="0" w:type="auto"/>
        <w:tblLook w:val="04A0"/>
      </w:tblPr>
      <w:tblGrid>
        <w:gridCol w:w="9962"/>
      </w:tblGrid>
      <w:tr w:rsidR="00192B8E" w:rsidRPr="00192B8E" w:rsidTr="00EE192A">
        <w:tc>
          <w:tcPr>
            <w:tcW w:w="10343" w:type="dxa"/>
          </w:tcPr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>DEVICE=bond0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>BOOTPROTO=none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>ONBOOT=yes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>USERCTL=no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>IPADDR=192.168.37.110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>NETMASK=255.255.255.0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>GATEWAY=192.168.37.1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>DNS1=127.0.0.1</w:t>
            </w:r>
          </w:p>
        </w:tc>
      </w:tr>
    </w:tbl>
    <w:p w:rsidR="00192B8E" w:rsidRPr="00192B8E" w:rsidRDefault="00192B8E" w:rsidP="00192B8E">
      <w:pPr>
        <w:jc w:val="left"/>
        <w:rPr>
          <w:rFonts w:ascii="微软雅黑" w:eastAsia="微软雅黑" w:hAnsi="微软雅黑"/>
          <w:sz w:val="18"/>
          <w:szCs w:val="18"/>
        </w:rPr>
      </w:pPr>
      <w:r w:rsidRPr="00192B8E">
        <w:rPr>
          <w:rFonts w:ascii="微软雅黑" w:eastAsia="微软雅黑" w:hAnsi="微软雅黑" w:hint="eastAsia"/>
          <w:sz w:val="18"/>
          <w:szCs w:val="18"/>
        </w:rPr>
        <w:t>修改eth0/eth1的网卡配置文件</w:t>
      </w:r>
    </w:p>
    <w:p w:rsidR="00192B8E" w:rsidRPr="00192B8E" w:rsidRDefault="00192B8E" w:rsidP="00192B8E">
      <w:pPr>
        <w:jc w:val="left"/>
        <w:rPr>
          <w:rFonts w:ascii="微软雅黑" w:eastAsia="微软雅黑" w:hAnsi="微软雅黑"/>
          <w:sz w:val="18"/>
          <w:szCs w:val="18"/>
        </w:rPr>
      </w:pPr>
      <w:r w:rsidRPr="00192B8E">
        <w:rPr>
          <w:rFonts w:ascii="微软雅黑" w:eastAsia="微软雅黑" w:hAnsi="微软雅黑"/>
          <w:sz w:val="18"/>
          <w:szCs w:val="18"/>
        </w:rPr>
        <w:t>Shell&gt;#vi /etc/sysconfig/network-scripts/ifcfg-eth0</w:t>
      </w:r>
    </w:p>
    <w:tbl>
      <w:tblPr>
        <w:tblStyle w:val="a7"/>
        <w:tblW w:w="10485" w:type="dxa"/>
        <w:tblLook w:val="04A0"/>
      </w:tblPr>
      <w:tblGrid>
        <w:gridCol w:w="10485"/>
      </w:tblGrid>
      <w:tr w:rsidR="00192B8E" w:rsidRPr="00192B8E" w:rsidTr="00EE192A">
        <w:tc>
          <w:tcPr>
            <w:tcW w:w="10485" w:type="dxa"/>
          </w:tcPr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>DEVICE=eth0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>TYPE=Ethernet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ONBOOT=yes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NM_CONTROLLED=no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BOOTPROTO=none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MASTER=bond0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SLAVE=yes</w:t>
            </w:r>
          </w:p>
        </w:tc>
      </w:tr>
    </w:tbl>
    <w:p w:rsidR="00192B8E" w:rsidRPr="00192B8E" w:rsidRDefault="00192B8E" w:rsidP="00192B8E">
      <w:pPr>
        <w:jc w:val="left"/>
        <w:rPr>
          <w:rFonts w:ascii="微软雅黑" w:eastAsia="微软雅黑" w:hAnsi="微软雅黑"/>
          <w:sz w:val="18"/>
          <w:szCs w:val="18"/>
        </w:rPr>
      </w:pPr>
      <w:r w:rsidRPr="00192B8E">
        <w:rPr>
          <w:rFonts w:ascii="微软雅黑" w:eastAsia="微软雅黑" w:hAnsi="微软雅黑"/>
          <w:sz w:val="18"/>
          <w:szCs w:val="18"/>
        </w:rPr>
        <w:t>Shell&gt;#vi /etc/sysconfig/network-scripts/ifcfg-eth1</w:t>
      </w:r>
    </w:p>
    <w:tbl>
      <w:tblPr>
        <w:tblStyle w:val="a7"/>
        <w:tblW w:w="10485" w:type="dxa"/>
        <w:tblLook w:val="04A0"/>
      </w:tblPr>
      <w:tblGrid>
        <w:gridCol w:w="10485"/>
      </w:tblGrid>
      <w:tr w:rsidR="00192B8E" w:rsidRPr="00192B8E" w:rsidTr="00EE192A">
        <w:tc>
          <w:tcPr>
            <w:tcW w:w="10485" w:type="dxa"/>
          </w:tcPr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>DEVICE=eth1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>TYPE=Ethernet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ONBOOT=yes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NM_CONTROLLED=no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BOOTPROTO=none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MASTER=bond0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SLAVE=yes</w:t>
            </w:r>
          </w:p>
        </w:tc>
      </w:tr>
    </w:tbl>
    <w:p w:rsidR="00192B8E" w:rsidRPr="00192B8E" w:rsidRDefault="00192B8E" w:rsidP="00192B8E">
      <w:pPr>
        <w:jc w:val="left"/>
        <w:rPr>
          <w:rFonts w:ascii="微软雅黑" w:eastAsia="微软雅黑" w:hAnsi="微软雅黑"/>
          <w:sz w:val="18"/>
          <w:szCs w:val="18"/>
        </w:rPr>
      </w:pPr>
      <w:r w:rsidRPr="00192B8E">
        <w:rPr>
          <w:rFonts w:ascii="微软雅黑" w:eastAsia="微软雅黑" w:hAnsi="微软雅黑"/>
          <w:sz w:val="18"/>
          <w:szCs w:val="18"/>
        </w:rPr>
        <w:t>修改/etc/modprobe.conf 文件</w:t>
      </w:r>
    </w:p>
    <w:p w:rsidR="00192B8E" w:rsidRPr="00192B8E" w:rsidRDefault="00192B8E" w:rsidP="00192B8E">
      <w:pPr>
        <w:jc w:val="left"/>
        <w:rPr>
          <w:rFonts w:ascii="微软雅黑" w:eastAsia="微软雅黑" w:hAnsi="微软雅黑"/>
          <w:sz w:val="18"/>
          <w:szCs w:val="18"/>
        </w:rPr>
      </w:pPr>
      <w:r w:rsidRPr="00192B8E">
        <w:rPr>
          <w:rFonts w:ascii="微软雅黑" w:eastAsia="微软雅黑" w:hAnsi="微软雅黑"/>
          <w:sz w:val="18"/>
          <w:szCs w:val="18"/>
        </w:rPr>
        <w:t xml:space="preserve">Shell&gt;# vi /etc/modprobe.conf </w:t>
      </w:r>
    </w:p>
    <w:tbl>
      <w:tblPr>
        <w:tblStyle w:val="a7"/>
        <w:tblW w:w="10485" w:type="dxa"/>
        <w:tblLook w:val="04A0"/>
      </w:tblPr>
      <w:tblGrid>
        <w:gridCol w:w="10485"/>
      </w:tblGrid>
      <w:tr w:rsidR="00192B8E" w:rsidRPr="00192B8E" w:rsidTr="00EE192A">
        <w:tc>
          <w:tcPr>
            <w:tcW w:w="10485" w:type="dxa"/>
          </w:tcPr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>alias bond0 bonding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>options bond0 miimon=100 mode=0</w:t>
            </w:r>
          </w:p>
        </w:tc>
      </w:tr>
    </w:tbl>
    <w:p w:rsidR="00192B8E" w:rsidRPr="00192B8E" w:rsidRDefault="00192B8E" w:rsidP="00192B8E">
      <w:pPr>
        <w:jc w:val="left"/>
        <w:rPr>
          <w:rFonts w:ascii="微软雅黑" w:eastAsia="微软雅黑" w:hAnsi="微软雅黑"/>
          <w:sz w:val="18"/>
          <w:szCs w:val="18"/>
        </w:rPr>
      </w:pPr>
    </w:p>
    <w:p w:rsidR="00192B8E" w:rsidRPr="00192B8E" w:rsidRDefault="00192B8E" w:rsidP="00192B8E">
      <w:pPr>
        <w:jc w:val="left"/>
        <w:rPr>
          <w:rFonts w:ascii="微软雅黑" w:eastAsia="微软雅黑" w:hAnsi="微软雅黑"/>
          <w:sz w:val="18"/>
          <w:szCs w:val="18"/>
        </w:rPr>
      </w:pPr>
      <w:r w:rsidRPr="00192B8E">
        <w:rPr>
          <w:rFonts w:ascii="微软雅黑" w:eastAsia="微软雅黑" w:hAnsi="微软雅黑" w:hint="eastAsia"/>
          <w:sz w:val="18"/>
          <w:szCs w:val="18"/>
        </w:rPr>
        <w:t>这里面的选项说明如下</w:t>
      </w:r>
    </w:p>
    <w:tbl>
      <w:tblPr>
        <w:tblStyle w:val="a7"/>
        <w:tblW w:w="10485" w:type="dxa"/>
        <w:tblLook w:val="04A0"/>
      </w:tblPr>
      <w:tblGrid>
        <w:gridCol w:w="10485"/>
      </w:tblGrid>
      <w:tr w:rsidR="00192B8E" w:rsidRPr="00192B8E" w:rsidTr="00EE192A">
        <w:tc>
          <w:tcPr>
            <w:tcW w:w="10485" w:type="dxa"/>
          </w:tcPr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 w:hint="eastAsia"/>
                <w:sz w:val="18"/>
                <w:szCs w:val="18"/>
              </w:rPr>
              <w:t xml:space="preserve">miimon 是链路监测的时间间隔单位是毫秒，miimon=100的意思就是，每100毫秒检测网卡和交换机之间是否连通，如不通则使用另外的链路。 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 xml:space="preserve">mode=0 表示负载均衡方式，两块网卡都工作，需要交换机作支持。 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 w:hint="eastAsia"/>
                <w:sz w:val="18"/>
                <w:szCs w:val="18"/>
              </w:rPr>
              <w:t xml:space="preserve">mode=1 表示冗余方式，网卡只有一个工作，一个出问题启用另外的。 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 w:hint="eastAsia"/>
                <w:sz w:val="18"/>
                <w:szCs w:val="18"/>
              </w:rPr>
              <w:t>mode=6 表示负载均衡方式，两块网卡都工作，不需要交换机作支持。</w:t>
            </w:r>
          </w:p>
        </w:tc>
      </w:tr>
    </w:tbl>
    <w:p w:rsidR="00192B8E" w:rsidRPr="00192B8E" w:rsidRDefault="00192B8E" w:rsidP="00192B8E">
      <w:pPr>
        <w:jc w:val="left"/>
        <w:rPr>
          <w:rFonts w:ascii="微软雅黑" w:eastAsia="微软雅黑" w:hAnsi="微软雅黑"/>
          <w:sz w:val="18"/>
          <w:szCs w:val="18"/>
        </w:rPr>
      </w:pPr>
      <w:r w:rsidRPr="00192B8E">
        <w:rPr>
          <w:rFonts w:ascii="微软雅黑" w:eastAsia="微软雅黑" w:hAnsi="微软雅黑" w:hint="eastAsia"/>
          <w:sz w:val="18"/>
          <w:szCs w:val="18"/>
        </w:rPr>
        <w:lastRenderedPageBreak/>
        <w:t>重启网络</w:t>
      </w:r>
    </w:p>
    <w:p w:rsidR="00192B8E" w:rsidRPr="00192B8E" w:rsidRDefault="00192B8E" w:rsidP="00192B8E">
      <w:pPr>
        <w:jc w:val="left"/>
        <w:rPr>
          <w:rFonts w:ascii="微软雅黑" w:eastAsia="微软雅黑" w:hAnsi="微软雅黑"/>
          <w:sz w:val="18"/>
          <w:szCs w:val="18"/>
        </w:rPr>
      </w:pPr>
      <w:r w:rsidRPr="00192B8E">
        <w:rPr>
          <w:rFonts w:ascii="微软雅黑" w:eastAsia="微软雅黑" w:hAnsi="微软雅黑"/>
          <w:sz w:val="18"/>
          <w:szCs w:val="18"/>
        </w:rPr>
        <w:t>Shell&gt;# service network restart</w:t>
      </w:r>
    </w:p>
    <w:p w:rsidR="00192B8E" w:rsidRPr="00192B8E" w:rsidRDefault="00192B8E" w:rsidP="00192B8E">
      <w:pPr>
        <w:jc w:val="left"/>
        <w:rPr>
          <w:rFonts w:ascii="微软雅黑" w:eastAsia="微软雅黑" w:hAnsi="微软雅黑"/>
          <w:sz w:val="18"/>
          <w:szCs w:val="18"/>
        </w:rPr>
      </w:pPr>
      <w:r w:rsidRPr="00192B8E">
        <w:rPr>
          <w:rFonts w:ascii="微软雅黑" w:eastAsia="微软雅黑" w:hAnsi="微软雅黑" w:hint="eastAsia"/>
          <w:sz w:val="18"/>
          <w:szCs w:val="18"/>
        </w:rPr>
        <w:t>验证结果</w:t>
      </w:r>
    </w:p>
    <w:p w:rsidR="00192B8E" w:rsidRPr="00192B8E" w:rsidRDefault="00192B8E" w:rsidP="00192B8E">
      <w:pPr>
        <w:jc w:val="left"/>
        <w:rPr>
          <w:rFonts w:ascii="微软雅黑" w:eastAsia="微软雅黑" w:hAnsi="微软雅黑"/>
          <w:sz w:val="18"/>
          <w:szCs w:val="18"/>
        </w:rPr>
      </w:pPr>
      <w:r w:rsidRPr="00192B8E">
        <w:rPr>
          <w:rFonts w:ascii="微软雅黑" w:eastAsia="微软雅黑" w:hAnsi="微软雅黑"/>
          <w:sz w:val="18"/>
          <w:szCs w:val="18"/>
        </w:rPr>
        <w:t>Shell&gt;# ifconfig</w:t>
      </w:r>
    </w:p>
    <w:tbl>
      <w:tblPr>
        <w:tblStyle w:val="a7"/>
        <w:tblW w:w="10485" w:type="dxa"/>
        <w:tblLook w:val="04A0"/>
      </w:tblPr>
      <w:tblGrid>
        <w:gridCol w:w="10485"/>
      </w:tblGrid>
      <w:tr w:rsidR="00192B8E" w:rsidRPr="00192B8E" w:rsidTr="00EE192A">
        <w:tc>
          <w:tcPr>
            <w:tcW w:w="10485" w:type="dxa"/>
          </w:tcPr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 xml:space="preserve">bond0     Link encap:Ethernet  HWaddr 00:0C:29:DC:63:C7  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 xml:space="preserve">          inet addr:192.168.37.110  Bcast:192.168.37.255  Mask:255.255.255.0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 xml:space="preserve">          inet6 addr: fe80::20c:29ff:fedc:63c7/64 Scope:Link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 xml:space="preserve">          UP BROADCAST RUNNING MASTER MULTICAST  MTU:1500  Metric:1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 xml:space="preserve">          RX packets:2426 errors:0 dropped:0 overruns:0 frame:0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 xml:space="preserve">          TX packets:1728 errors:0 dropped:0 overruns:0 carrier:0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 xml:space="preserve">          collisions:0 txqueuelen:0 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 xml:space="preserve">          RX bytes:200041 (195.3 KiB)  TX bytes:176604 (172.4 KiB)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 xml:space="preserve">eth0      Link encap:Ethernet  HWaddr 00:0C:29:DC:63:C7  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 xml:space="preserve">          UP BROADCAST RUNNING SLAVE MULTICAST  MTU:1500  Metric:1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 xml:space="preserve">          RX packets:2407 errors:0 dropped:0 overruns:0 frame:0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 xml:space="preserve">          TX packets:1268 errors:0 dropped:0 overruns:0 carrier:0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 xml:space="preserve">          collisions:0 txqueuelen:1000 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 xml:space="preserve">          RX bytes:198586 (193.9 KiB)  TX bytes:139047 (135.7 KiB)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 xml:space="preserve">eth1      Link encap:Ethernet  HWaddr 00:0C:29:DC:63:C7  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 xml:space="preserve">          UP BROADCAST RUNNING SLAVE MULTICAST  MTU:1500  Metric:1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 xml:space="preserve">          RX packets:19 errors:0 dropped:0 overruns:0 frame:0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 xml:space="preserve">          TX packets:460 errors:0 dropped:0 overruns:0 carrier:0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 xml:space="preserve">          collisions:0 txqueuelen:1000 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 xml:space="preserve">          RX bytes:1455 (1.4 KiB)  TX bytes:37557 (36.6 KiB)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 xml:space="preserve">lo        Link encap:Local Loopback  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 xml:space="preserve">          inet addr:127.0.0.1  Mask:255.0.0.0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 xml:space="preserve">          inet6 addr: ::1/128 Scope:Host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 xml:space="preserve">          UP LOOPBACK RUNNING  MTU:65536  Metric:1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 xml:space="preserve">          RX packets:4 errors:0 dropped:0 overruns:0 frame:0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 xml:space="preserve">          TX packets:4 errors:0 dropped:0 overruns:0 carrier:0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 xml:space="preserve">          collisions:0 txqueuelen:0 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 xml:space="preserve">          RX bytes:340 (340.0 b)  TX bytes:340 (340.0 b)</w:t>
            </w:r>
          </w:p>
        </w:tc>
      </w:tr>
    </w:tbl>
    <w:p w:rsidR="00192B8E" w:rsidRPr="00192B8E" w:rsidRDefault="00192B8E" w:rsidP="00192B8E">
      <w:pPr>
        <w:jc w:val="left"/>
        <w:rPr>
          <w:rFonts w:ascii="微软雅黑" w:eastAsia="微软雅黑" w:hAnsi="微软雅黑"/>
          <w:sz w:val="18"/>
          <w:szCs w:val="18"/>
        </w:rPr>
      </w:pPr>
      <w:r w:rsidRPr="00192B8E">
        <w:rPr>
          <w:rFonts w:ascii="微软雅黑" w:eastAsia="微软雅黑" w:hAnsi="微软雅黑" w:hint="eastAsia"/>
          <w:sz w:val="18"/>
          <w:szCs w:val="18"/>
        </w:rPr>
        <w:t>查看bond0的工作状态</w:t>
      </w:r>
    </w:p>
    <w:p w:rsidR="00192B8E" w:rsidRPr="00192B8E" w:rsidRDefault="00192B8E" w:rsidP="00192B8E">
      <w:pPr>
        <w:jc w:val="left"/>
        <w:rPr>
          <w:rFonts w:ascii="微软雅黑" w:eastAsia="微软雅黑" w:hAnsi="微软雅黑"/>
          <w:sz w:val="18"/>
          <w:szCs w:val="18"/>
        </w:rPr>
      </w:pPr>
      <w:r w:rsidRPr="00192B8E">
        <w:rPr>
          <w:rFonts w:ascii="微软雅黑" w:eastAsia="微软雅黑" w:hAnsi="微软雅黑"/>
          <w:sz w:val="18"/>
          <w:szCs w:val="18"/>
        </w:rPr>
        <w:t>Shell&gt;#more /proc/net/bonding/bond0</w:t>
      </w:r>
    </w:p>
    <w:tbl>
      <w:tblPr>
        <w:tblStyle w:val="a7"/>
        <w:tblW w:w="10485" w:type="dxa"/>
        <w:tblLook w:val="04A0"/>
      </w:tblPr>
      <w:tblGrid>
        <w:gridCol w:w="10485"/>
      </w:tblGrid>
      <w:tr w:rsidR="00192B8E" w:rsidRPr="00192B8E" w:rsidTr="00EE192A">
        <w:tc>
          <w:tcPr>
            <w:tcW w:w="10485" w:type="dxa"/>
          </w:tcPr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>Ethernet Channel Bonding Driver: v3.6.0 (September 26, 2009)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>Bonding Mode: load balancing (round-robin)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>MII Status: up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MII Polling Interval (ms): 100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>Up Delay (ms): 0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>Down Delay (ms): 0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>Slave Interface: eth0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>MII Status: up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>Speed: 1000 Mbps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>Duplex: full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>Link Failure Count: 0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>Permanent HW addr: 00:0c:29:dc:63:c7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>Slave queue ID: 0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>Slave Interface: eth1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>MII Status: up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>Speed: 1000 Mbps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>Duplex: full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>Link Failure Count: 0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>Permanent HW addr: 00:0c:29:dc:63:d1</w:t>
            </w:r>
          </w:p>
          <w:p w:rsidR="00192B8E" w:rsidRPr="00192B8E" w:rsidRDefault="00192B8E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>Slave queue ID: 0</w:t>
            </w:r>
          </w:p>
        </w:tc>
      </w:tr>
    </w:tbl>
    <w:p w:rsidR="00192B8E" w:rsidRPr="00192B8E" w:rsidRDefault="00192B8E" w:rsidP="00192B8E">
      <w:pPr>
        <w:jc w:val="left"/>
        <w:rPr>
          <w:rFonts w:ascii="微软雅黑" w:eastAsia="微软雅黑" w:hAnsi="微软雅黑"/>
          <w:sz w:val="18"/>
          <w:szCs w:val="18"/>
        </w:rPr>
      </w:pPr>
      <w:r w:rsidRPr="00192B8E">
        <w:rPr>
          <w:rFonts w:ascii="微软雅黑" w:eastAsia="微软雅黑" w:hAnsi="微软雅黑" w:hint="eastAsia"/>
          <w:sz w:val="18"/>
          <w:szCs w:val="18"/>
        </w:rPr>
        <w:lastRenderedPageBreak/>
        <w:t>至此我们的网卡绑定就没问题了</w:t>
      </w:r>
    </w:p>
    <w:p w:rsidR="00192B8E" w:rsidRPr="00192B8E" w:rsidRDefault="00192B8E" w:rsidP="00192B8E"/>
    <w:p w:rsidR="006F0F96" w:rsidRDefault="006F0F96" w:rsidP="006F0F96">
      <w:pPr>
        <w:pStyle w:val="1"/>
      </w:pPr>
      <w:r>
        <w:rPr>
          <w:rFonts w:hint="eastAsia"/>
        </w:rPr>
        <w:t>组件</w:t>
      </w:r>
      <w:bookmarkEnd w:id="17"/>
    </w:p>
    <w:p w:rsidR="006F0F96" w:rsidRPr="00EC7325" w:rsidRDefault="006F0F96" w:rsidP="006F0F96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EC7325">
        <w:rPr>
          <w:rFonts w:ascii="微软雅黑" w:eastAsia="微软雅黑" w:hAnsi="微软雅黑" w:hint="eastAsia"/>
          <w:sz w:val="18"/>
          <w:szCs w:val="18"/>
        </w:rPr>
        <w:t>nginx</w:t>
      </w:r>
    </w:p>
    <w:p w:rsidR="006F0F96" w:rsidRPr="00EC7325" w:rsidRDefault="00253C96" w:rsidP="006F0F96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EC7325">
        <w:rPr>
          <w:rFonts w:ascii="微软雅黑" w:eastAsia="微软雅黑" w:hAnsi="微软雅黑"/>
          <w:sz w:val="18"/>
          <w:szCs w:val="18"/>
        </w:rPr>
        <w:t>tomcat</w:t>
      </w:r>
    </w:p>
    <w:p w:rsidR="00253C96" w:rsidRPr="00EC7325" w:rsidRDefault="00253C96" w:rsidP="006F0F96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EC7325">
        <w:rPr>
          <w:rFonts w:ascii="微软雅黑" w:eastAsia="微软雅黑" w:hAnsi="微软雅黑"/>
          <w:sz w:val="18"/>
          <w:szCs w:val="18"/>
        </w:rPr>
        <w:t>keepalived</w:t>
      </w:r>
    </w:p>
    <w:p w:rsidR="00253C96" w:rsidRPr="00EC7325" w:rsidRDefault="00253C96" w:rsidP="006F0F96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EC7325">
        <w:rPr>
          <w:rFonts w:ascii="微软雅黑" w:eastAsia="微软雅黑" w:hAnsi="微软雅黑"/>
          <w:sz w:val="18"/>
          <w:szCs w:val="18"/>
        </w:rPr>
        <w:t>oracle</w:t>
      </w:r>
    </w:p>
    <w:p w:rsidR="007F5E33" w:rsidRDefault="007F5E33" w:rsidP="007F5E33">
      <w:pPr>
        <w:pStyle w:val="1"/>
      </w:pPr>
      <w:bookmarkStart w:id="18" w:name="_Toc433856163"/>
      <w:r>
        <w:t>所需依赖</w:t>
      </w:r>
      <w:bookmarkEnd w:id="18"/>
    </w:p>
    <w:p w:rsidR="00F767EF" w:rsidRDefault="00F767EF" w:rsidP="00F767EF">
      <w:pPr>
        <w:tabs>
          <w:tab w:val="left" w:pos="2091"/>
        </w:tabs>
        <w:jc w:val="left"/>
        <w:rPr>
          <w:rFonts w:ascii="微软雅黑" w:eastAsia="微软雅黑" w:hAnsi="微软雅黑"/>
          <w:sz w:val="18"/>
          <w:szCs w:val="18"/>
        </w:rPr>
      </w:pPr>
      <w:r w:rsidRPr="00F767EF">
        <w:rPr>
          <w:rFonts w:ascii="微软雅黑" w:eastAsia="微软雅黑" w:hAnsi="微软雅黑"/>
          <w:sz w:val="18"/>
          <w:szCs w:val="18"/>
        </w:rPr>
        <w:t>基于rpm的系统</w:t>
      </w:r>
    </w:p>
    <w:p w:rsidR="00F767EF" w:rsidRDefault="00F767EF" w:rsidP="00F767EF">
      <w:pPr>
        <w:pStyle w:val="a3"/>
        <w:numPr>
          <w:ilvl w:val="0"/>
          <w:numId w:val="6"/>
        </w:numPr>
        <w:tabs>
          <w:tab w:val="left" w:pos="2091"/>
        </w:tabs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编译源代码需要</w:t>
      </w:r>
    </w:p>
    <w:p w:rsidR="00F767EF" w:rsidRDefault="00F767EF" w:rsidP="00F767EF">
      <w:pPr>
        <w:pStyle w:val="a3"/>
        <w:numPr>
          <w:ilvl w:val="1"/>
          <w:numId w:val="6"/>
        </w:numPr>
        <w:tabs>
          <w:tab w:val="left" w:pos="2091"/>
        </w:tabs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gcc</w:t>
      </w:r>
    </w:p>
    <w:p w:rsidR="00F767EF" w:rsidRDefault="00F767EF" w:rsidP="00F767EF">
      <w:pPr>
        <w:pStyle w:val="a3"/>
        <w:numPr>
          <w:ilvl w:val="1"/>
          <w:numId w:val="6"/>
        </w:numPr>
        <w:tabs>
          <w:tab w:val="left" w:pos="2091"/>
        </w:tabs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make</w:t>
      </w:r>
    </w:p>
    <w:p w:rsidR="00847A83" w:rsidRDefault="00847A83" w:rsidP="00F767EF">
      <w:pPr>
        <w:pStyle w:val="a3"/>
        <w:numPr>
          <w:ilvl w:val="0"/>
          <w:numId w:val="6"/>
        </w:numPr>
        <w:tabs>
          <w:tab w:val="left" w:pos="2091"/>
        </w:tabs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Nginx</w:t>
      </w:r>
      <w:r w:rsidR="000E1330">
        <w:rPr>
          <w:rFonts w:ascii="微软雅黑" w:eastAsia="微软雅黑" w:hAnsi="微软雅黑"/>
          <w:sz w:val="18"/>
          <w:szCs w:val="18"/>
        </w:rPr>
        <w:t>依赖</w:t>
      </w:r>
    </w:p>
    <w:p w:rsidR="000E1330" w:rsidRDefault="000E1330" w:rsidP="000E1330">
      <w:pPr>
        <w:pStyle w:val="a3"/>
        <w:numPr>
          <w:ilvl w:val="1"/>
          <w:numId w:val="6"/>
        </w:numPr>
        <w:tabs>
          <w:tab w:val="left" w:pos="2091"/>
        </w:tabs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0E1330">
        <w:rPr>
          <w:rFonts w:ascii="微软雅黑" w:eastAsia="微软雅黑" w:hAnsi="微软雅黑"/>
          <w:sz w:val="18"/>
          <w:szCs w:val="18"/>
        </w:rPr>
        <w:t>pcre-devel</w:t>
      </w:r>
    </w:p>
    <w:p w:rsidR="000E1330" w:rsidRDefault="000E1330" w:rsidP="000E1330">
      <w:pPr>
        <w:pStyle w:val="a3"/>
        <w:numPr>
          <w:ilvl w:val="1"/>
          <w:numId w:val="6"/>
        </w:numPr>
        <w:tabs>
          <w:tab w:val="left" w:pos="2091"/>
        </w:tabs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open</w:t>
      </w:r>
      <w:r w:rsidR="00F56C52">
        <w:rPr>
          <w:rFonts w:ascii="微软雅黑" w:eastAsia="微软雅黑" w:hAnsi="微软雅黑"/>
          <w:sz w:val="18"/>
          <w:szCs w:val="18"/>
        </w:rPr>
        <w:t>ssl</w:t>
      </w:r>
      <w:r>
        <w:rPr>
          <w:rFonts w:ascii="微软雅黑" w:eastAsia="微软雅黑" w:hAnsi="微软雅黑"/>
          <w:sz w:val="18"/>
          <w:szCs w:val="18"/>
        </w:rPr>
        <w:t>-devel</w:t>
      </w:r>
    </w:p>
    <w:p w:rsidR="00F328E3" w:rsidRDefault="00253C96" w:rsidP="00F328E3">
      <w:pPr>
        <w:pStyle w:val="a3"/>
        <w:numPr>
          <w:ilvl w:val="0"/>
          <w:numId w:val="6"/>
        </w:numPr>
        <w:tabs>
          <w:tab w:val="left" w:pos="2091"/>
        </w:tabs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keepalived</w:t>
      </w:r>
    </w:p>
    <w:p w:rsidR="00754531" w:rsidRPr="000D64A2" w:rsidRDefault="000D64A2" w:rsidP="00754531">
      <w:pPr>
        <w:pStyle w:val="a3"/>
        <w:numPr>
          <w:ilvl w:val="1"/>
          <w:numId w:val="6"/>
        </w:numPr>
        <w:tabs>
          <w:tab w:val="left" w:pos="2091"/>
        </w:tabs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t>net-snm</w:t>
      </w:r>
      <w:r>
        <w:rPr>
          <w:rFonts w:hint="eastAsia"/>
        </w:rPr>
        <w:t>p</w:t>
      </w:r>
      <w:r>
        <w:t>-devel</w:t>
      </w:r>
    </w:p>
    <w:p w:rsidR="000D64A2" w:rsidRPr="00F328E3" w:rsidRDefault="000D64A2" w:rsidP="00754531">
      <w:pPr>
        <w:pStyle w:val="a3"/>
        <w:numPr>
          <w:ilvl w:val="1"/>
          <w:numId w:val="6"/>
        </w:numPr>
        <w:tabs>
          <w:tab w:val="left" w:pos="2091"/>
        </w:tabs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t>net-snmp</w:t>
      </w:r>
    </w:p>
    <w:p w:rsidR="00A25625" w:rsidRPr="00A25625" w:rsidRDefault="00A25625" w:rsidP="00A25625">
      <w:pPr>
        <w:pStyle w:val="a3"/>
        <w:numPr>
          <w:ilvl w:val="0"/>
          <w:numId w:val="6"/>
        </w:numPr>
        <w:tabs>
          <w:tab w:val="left" w:pos="2091"/>
        </w:tabs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辅助工具</w:t>
      </w:r>
    </w:p>
    <w:p w:rsidR="00847A83" w:rsidRDefault="00847A83" w:rsidP="00847A83">
      <w:pPr>
        <w:pStyle w:val="a3"/>
        <w:numPr>
          <w:ilvl w:val="1"/>
          <w:numId w:val="6"/>
        </w:numPr>
        <w:tabs>
          <w:tab w:val="left" w:pos="2091"/>
        </w:tabs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wget</w:t>
      </w:r>
    </w:p>
    <w:p w:rsidR="004D1472" w:rsidRDefault="004D1472" w:rsidP="00BB704E">
      <w:pPr>
        <w:pStyle w:val="1"/>
      </w:pPr>
      <w:bookmarkStart w:id="19" w:name="_Toc433856164"/>
      <w:r>
        <w:t>安装</w:t>
      </w:r>
      <w:r w:rsidR="005306EF">
        <w:t>运行环境</w:t>
      </w:r>
      <w:bookmarkEnd w:id="19"/>
    </w:p>
    <w:p w:rsidR="00E033F6" w:rsidRDefault="00EC7325" w:rsidP="00BB704E">
      <w:pPr>
        <w:pStyle w:val="2"/>
      </w:pPr>
      <w:r>
        <w:rPr>
          <w:rFonts w:hint="eastAsia"/>
        </w:rPr>
        <w:t>Nginx(</w:t>
      </w:r>
      <w:r>
        <w:t>LB0</w:t>
      </w:r>
      <w:r>
        <w:rPr>
          <w:rFonts w:hint="eastAsia"/>
        </w:rPr>
        <w:t>、</w:t>
      </w:r>
      <w:r>
        <w:t>LB1</w:t>
      </w:r>
      <w:r>
        <w:rPr>
          <w:rFonts w:hint="eastAsia"/>
        </w:rPr>
        <w:t>)</w:t>
      </w:r>
    </w:p>
    <w:p w:rsidR="00F56C52" w:rsidRDefault="009304DC" w:rsidP="00F56C52">
      <w:r>
        <w:t>目的：</w:t>
      </w:r>
      <w:r w:rsidR="00F56C52" w:rsidRPr="007E22D2">
        <w:t>nginx</w:t>
      </w:r>
      <w:r w:rsidR="00F56C52" w:rsidRPr="007E22D2">
        <w:t>承担的角色是负载</w:t>
      </w:r>
      <w:r w:rsidR="00F56C52" w:rsidRPr="007E22D2">
        <w:rPr>
          <w:rFonts w:hint="eastAsia"/>
        </w:rPr>
        <w:t>均衡</w:t>
      </w:r>
      <w:r w:rsidR="00F56C52" w:rsidRPr="007E22D2">
        <w:t>和</w:t>
      </w:r>
      <w:r w:rsidR="00F56C52" w:rsidRPr="007E22D2">
        <w:rPr>
          <w:rFonts w:hint="eastAsia"/>
        </w:rPr>
        <w:t>分离</w:t>
      </w:r>
      <w:r w:rsidR="00EC7325">
        <w:t>动态和静态内容</w:t>
      </w:r>
      <w:r w:rsidR="00EC7325">
        <w:rPr>
          <w:rFonts w:hint="eastAsia"/>
        </w:rPr>
        <w:t>。</w:t>
      </w:r>
      <w:r w:rsidR="00EC7325">
        <w:t>WAF</w:t>
      </w:r>
      <w:r w:rsidR="00EC7325">
        <w:rPr>
          <w:rFonts w:hint="eastAsia"/>
        </w:rPr>
        <w:t>，</w:t>
      </w:r>
      <w:r w:rsidR="00EC7325">
        <w:t>缓存，后端健康检查</w:t>
      </w:r>
    </w:p>
    <w:p w:rsidR="00F56C52" w:rsidRDefault="00F56C52" w:rsidP="00F56C52"/>
    <w:p w:rsidR="00F56C52" w:rsidRDefault="00F56C52" w:rsidP="00F56C52">
      <w:r>
        <w:rPr>
          <w:rFonts w:hint="eastAsia"/>
        </w:rPr>
        <w:t>软件</w:t>
      </w:r>
      <w:r>
        <w:t>官方地址</w:t>
      </w:r>
    </w:p>
    <w:p w:rsidR="00F56C52" w:rsidRDefault="00F56C52" w:rsidP="00F56C52">
      <w:r>
        <w:t>Nginx</w:t>
      </w:r>
      <w:r w:rsidR="00DC6E98" w:rsidRPr="00DC6E98">
        <w:t>http://nginx.org</w:t>
      </w:r>
    </w:p>
    <w:p w:rsidR="001F3503" w:rsidRPr="00AC6A7D" w:rsidRDefault="001F3503" w:rsidP="00AC6A7D">
      <w:pPr>
        <w:jc w:val="left"/>
        <w:rPr>
          <w:rFonts w:ascii="微软雅黑" w:eastAsia="微软雅黑" w:hAnsi="微软雅黑"/>
          <w:szCs w:val="21"/>
        </w:rPr>
      </w:pPr>
      <w:r w:rsidRPr="00AC6A7D">
        <w:rPr>
          <w:rFonts w:ascii="微软雅黑" w:eastAsia="微软雅黑" w:hAnsi="微软雅黑"/>
          <w:szCs w:val="21"/>
        </w:rPr>
        <w:t>添加用户</w:t>
      </w:r>
    </w:p>
    <w:p w:rsidR="001F3503" w:rsidRPr="00AC6A7D" w:rsidRDefault="001F3503" w:rsidP="00AC6A7D">
      <w:pPr>
        <w:jc w:val="left"/>
        <w:rPr>
          <w:rFonts w:ascii="微软雅黑" w:eastAsia="微软雅黑" w:hAnsi="微软雅黑"/>
          <w:sz w:val="18"/>
          <w:szCs w:val="18"/>
        </w:rPr>
      </w:pPr>
      <w:r w:rsidRPr="00AC6A7D">
        <w:rPr>
          <w:rFonts w:ascii="微软雅黑" w:eastAsia="微软雅黑" w:hAnsi="微软雅黑"/>
          <w:sz w:val="18"/>
          <w:szCs w:val="18"/>
        </w:rPr>
        <w:t>Shell</w:t>
      </w:r>
      <w:r w:rsidR="003F46F0">
        <w:rPr>
          <w:rFonts w:ascii="微软雅黑" w:eastAsia="微软雅黑" w:hAnsi="微软雅黑"/>
          <w:sz w:val="18"/>
          <w:szCs w:val="18"/>
        </w:rPr>
        <w:t>&gt;</w:t>
      </w:r>
      <w:r w:rsidRPr="00AC6A7D">
        <w:rPr>
          <w:rFonts w:ascii="微软雅黑" w:eastAsia="微软雅黑" w:hAnsi="微软雅黑"/>
          <w:sz w:val="18"/>
          <w:szCs w:val="18"/>
        </w:rPr>
        <w:t xml:space="preserve">useradd </w:t>
      </w:r>
      <w:r w:rsidR="00F57023">
        <w:rPr>
          <w:rFonts w:ascii="微软雅黑" w:eastAsia="微软雅黑" w:hAnsi="微软雅黑"/>
          <w:sz w:val="18"/>
          <w:szCs w:val="18"/>
        </w:rPr>
        <w:t>-</w:t>
      </w:r>
      <w:r w:rsidR="009F4900" w:rsidRPr="00AC6A7D">
        <w:rPr>
          <w:rFonts w:ascii="微软雅黑" w:eastAsia="微软雅黑" w:hAnsi="微软雅黑"/>
          <w:sz w:val="18"/>
          <w:szCs w:val="18"/>
        </w:rPr>
        <w:t xml:space="preserve">r </w:t>
      </w:r>
      <w:r w:rsidRPr="00AC6A7D">
        <w:rPr>
          <w:rFonts w:ascii="微软雅黑" w:eastAsia="微软雅黑" w:hAnsi="微软雅黑"/>
          <w:sz w:val="18"/>
          <w:szCs w:val="18"/>
        </w:rPr>
        <w:t xml:space="preserve">nginx </w:t>
      </w:r>
    </w:p>
    <w:p w:rsidR="001F3503" w:rsidRPr="00AC6A7D" w:rsidRDefault="001F3503" w:rsidP="00AC6A7D">
      <w:pPr>
        <w:jc w:val="left"/>
        <w:rPr>
          <w:rFonts w:ascii="微软雅黑" w:eastAsia="微软雅黑" w:hAnsi="微软雅黑"/>
          <w:sz w:val="18"/>
          <w:szCs w:val="18"/>
        </w:rPr>
      </w:pPr>
      <w:r w:rsidRPr="00AC6A7D">
        <w:rPr>
          <w:rFonts w:ascii="微软雅黑" w:eastAsia="微软雅黑" w:hAnsi="微软雅黑"/>
          <w:sz w:val="18"/>
          <w:szCs w:val="18"/>
        </w:rPr>
        <w:t>Shell</w:t>
      </w:r>
      <w:r w:rsidR="003F46F0">
        <w:rPr>
          <w:rFonts w:ascii="微软雅黑" w:eastAsia="微软雅黑" w:hAnsi="微软雅黑"/>
          <w:sz w:val="18"/>
          <w:szCs w:val="18"/>
        </w:rPr>
        <w:t>&gt;</w:t>
      </w:r>
      <w:r w:rsidRPr="00AC6A7D">
        <w:rPr>
          <w:rFonts w:ascii="微软雅黑" w:eastAsia="微软雅黑" w:hAnsi="微软雅黑"/>
          <w:sz w:val="18"/>
          <w:szCs w:val="18"/>
        </w:rPr>
        <w:t>groupadd nginx</w:t>
      </w:r>
      <w:r w:rsidR="00B61500" w:rsidRPr="00AC6A7D">
        <w:rPr>
          <w:rFonts w:ascii="微软雅黑" w:eastAsia="微软雅黑" w:hAnsi="微软雅黑"/>
          <w:b/>
          <w:color w:val="FF0000"/>
          <w:sz w:val="18"/>
          <w:szCs w:val="18"/>
        </w:rPr>
        <w:t>（可选执行）</w:t>
      </w:r>
    </w:p>
    <w:p w:rsidR="00B61500" w:rsidRPr="00AC6A7D" w:rsidRDefault="00B61500" w:rsidP="00AC6A7D">
      <w:pPr>
        <w:jc w:val="left"/>
        <w:rPr>
          <w:rFonts w:ascii="微软雅黑" w:eastAsia="微软雅黑" w:hAnsi="微软雅黑"/>
          <w:sz w:val="18"/>
          <w:szCs w:val="18"/>
        </w:rPr>
      </w:pPr>
      <w:r w:rsidRPr="00AC6A7D">
        <w:rPr>
          <w:rFonts w:ascii="微软雅黑" w:eastAsia="微软雅黑" w:hAnsi="微软雅黑"/>
          <w:sz w:val="18"/>
          <w:szCs w:val="18"/>
        </w:rPr>
        <w:t>验证</w:t>
      </w:r>
    </w:p>
    <w:tbl>
      <w:tblPr>
        <w:tblStyle w:val="a7"/>
        <w:tblW w:w="0" w:type="auto"/>
        <w:tblInd w:w="137" w:type="dxa"/>
        <w:tblLook w:val="04A0"/>
      </w:tblPr>
      <w:tblGrid>
        <w:gridCol w:w="9599"/>
      </w:tblGrid>
      <w:tr w:rsidR="00B61500" w:rsidTr="00AC6A7D">
        <w:tc>
          <w:tcPr>
            <w:tcW w:w="9599" w:type="dxa"/>
          </w:tcPr>
          <w:p w:rsidR="00B61500" w:rsidRPr="00B61500" w:rsidRDefault="00B61500" w:rsidP="00B6150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61500">
              <w:rPr>
                <w:rFonts w:ascii="微软雅黑" w:eastAsia="微软雅黑" w:hAnsi="微软雅黑"/>
                <w:sz w:val="18"/>
                <w:szCs w:val="18"/>
              </w:rPr>
              <w:t xml:space="preserve">Shell </w:t>
            </w:r>
            <w:r w:rsidR="003F46F0">
              <w:rPr>
                <w:rFonts w:ascii="微软雅黑" w:eastAsia="微软雅黑" w:hAnsi="微软雅黑"/>
                <w:sz w:val="18"/>
                <w:szCs w:val="18"/>
              </w:rPr>
              <w:t>&gt;</w:t>
            </w:r>
            <w:r w:rsidRPr="00B61500">
              <w:rPr>
                <w:rFonts w:ascii="微软雅黑" w:eastAsia="微软雅黑" w:hAnsi="微软雅黑"/>
                <w:sz w:val="18"/>
                <w:szCs w:val="18"/>
              </w:rPr>
              <w:t>id nginx</w:t>
            </w:r>
          </w:p>
          <w:p w:rsidR="00B61500" w:rsidRDefault="00B61500" w:rsidP="001F3503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出现如下提示，标识用户创建成功</w:t>
            </w:r>
          </w:p>
          <w:tbl>
            <w:tblPr>
              <w:tblStyle w:val="a7"/>
              <w:tblW w:w="0" w:type="auto"/>
              <w:tblLook w:val="04A0"/>
            </w:tblPr>
            <w:tblGrid>
              <w:gridCol w:w="7931"/>
            </w:tblGrid>
            <w:tr w:rsidR="00B61500" w:rsidTr="00B61500">
              <w:tc>
                <w:tcPr>
                  <w:tcW w:w="7931" w:type="dxa"/>
                </w:tcPr>
                <w:p w:rsidR="00B61500" w:rsidRDefault="00B61500" w:rsidP="001F3503">
                  <w:pPr>
                    <w:pStyle w:val="a3"/>
                    <w:ind w:firstLineChars="0" w:firstLine="0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61500">
                    <w:rPr>
                      <w:rFonts w:ascii="微软雅黑" w:eastAsia="微软雅黑" w:hAnsi="微软雅黑"/>
                      <w:sz w:val="18"/>
                      <w:szCs w:val="18"/>
                    </w:rPr>
                    <w:t>uid=500(nginx) gid=500(nginx) group</w:t>
                  </w:r>
                  <w:r w:rsidR="00847A83">
                    <w:rPr>
                      <w:rFonts w:ascii="微软雅黑" w:eastAsia="微软雅黑" w:hAnsi="微软雅黑"/>
                      <w:sz w:val="18"/>
                      <w:szCs w:val="18"/>
                    </w:rPr>
                    <w:t>）</w:t>
                  </w:r>
                  <w:r w:rsidRPr="00B61500">
                    <w:rPr>
                      <w:rFonts w:ascii="微软雅黑" w:eastAsia="微软雅黑" w:hAnsi="微软雅黑"/>
                      <w:sz w:val="18"/>
                      <w:szCs w:val="18"/>
                    </w:rPr>
                    <w:t>s=500(nginx)</w:t>
                  </w:r>
                </w:p>
              </w:tc>
            </w:tr>
          </w:tbl>
          <w:p w:rsidR="00B61500" w:rsidRDefault="00B61500" w:rsidP="001F3503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143D3B" w:rsidRPr="00AC6A7D" w:rsidRDefault="00143D3B" w:rsidP="00AC6A7D">
      <w:pPr>
        <w:jc w:val="left"/>
        <w:rPr>
          <w:rFonts w:ascii="微软雅黑" w:eastAsia="微软雅黑" w:hAnsi="微软雅黑"/>
          <w:sz w:val="18"/>
          <w:szCs w:val="18"/>
        </w:rPr>
      </w:pPr>
      <w:r w:rsidRPr="00AC6A7D">
        <w:rPr>
          <w:rFonts w:ascii="微软雅黑" w:eastAsia="微软雅黑" w:hAnsi="微软雅黑"/>
          <w:sz w:val="18"/>
          <w:szCs w:val="18"/>
        </w:rPr>
        <w:t>创建文件夹</w:t>
      </w:r>
    </w:p>
    <w:p w:rsidR="00143D3B" w:rsidRPr="00AC6A7D" w:rsidRDefault="00143D3B" w:rsidP="00AC6A7D">
      <w:pPr>
        <w:jc w:val="left"/>
        <w:rPr>
          <w:rFonts w:ascii="微软雅黑" w:eastAsia="微软雅黑" w:hAnsi="微软雅黑"/>
          <w:sz w:val="18"/>
          <w:szCs w:val="18"/>
        </w:rPr>
      </w:pPr>
      <w:r w:rsidRPr="00AC6A7D">
        <w:rPr>
          <w:rFonts w:ascii="微软雅黑" w:eastAsia="微软雅黑" w:hAnsi="微软雅黑"/>
          <w:sz w:val="18"/>
          <w:szCs w:val="18"/>
        </w:rPr>
        <w:t>Shell</w:t>
      </w:r>
      <w:r w:rsidR="003F46F0">
        <w:rPr>
          <w:rFonts w:ascii="微软雅黑" w:eastAsia="微软雅黑" w:hAnsi="微软雅黑"/>
          <w:sz w:val="18"/>
          <w:szCs w:val="18"/>
        </w:rPr>
        <w:t>&gt;</w:t>
      </w:r>
      <w:r w:rsidRPr="00AC6A7D">
        <w:rPr>
          <w:rFonts w:ascii="微软雅黑" w:eastAsia="微软雅黑" w:hAnsi="微软雅黑"/>
          <w:sz w:val="18"/>
          <w:szCs w:val="18"/>
        </w:rPr>
        <w:t>mkdir /var/cache/nginx</w:t>
      </w:r>
    </w:p>
    <w:p w:rsidR="001F3503" w:rsidRPr="00AC6A7D" w:rsidRDefault="001F3503" w:rsidP="00AC6A7D">
      <w:pPr>
        <w:jc w:val="left"/>
        <w:rPr>
          <w:rFonts w:ascii="微软雅黑" w:eastAsia="微软雅黑" w:hAnsi="微软雅黑"/>
          <w:sz w:val="18"/>
          <w:szCs w:val="18"/>
        </w:rPr>
      </w:pPr>
      <w:r w:rsidRPr="00AC6A7D">
        <w:rPr>
          <w:rFonts w:ascii="微软雅黑" w:eastAsia="微软雅黑" w:hAnsi="微软雅黑" w:hint="eastAsia"/>
          <w:sz w:val="18"/>
          <w:szCs w:val="18"/>
        </w:rPr>
        <w:t>获取安装包，我们这里使用nginx-1.8的稳定版本</w:t>
      </w:r>
    </w:p>
    <w:p w:rsidR="00DC6E98" w:rsidRPr="00AC6A7D" w:rsidRDefault="001F3503" w:rsidP="00AC6A7D">
      <w:pPr>
        <w:jc w:val="left"/>
        <w:rPr>
          <w:rFonts w:ascii="微软雅黑" w:eastAsia="微软雅黑" w:hAnsi="微软雅黑"/>
          <w:color w:val="0000FF" w:themeColor="hyperlink"/>
          <w:sz w:val="18"/>
          <w:szCs w:val="18"/>
          <w:u w:val="single"/>
        </w:rPr>
      </w:pPr>
      <w:r w:rsidRPr="00AC6A7D">
        <w:rPr>
          <w:rFonts w:ascii="微软雅黑" w:eastAsia="微软雅黑" w:hAnsi="微软雅黑"/>
          <w:sz w:val="18"/>
          <w:szCs w:val="18"/>
        </w:rPr>
        <w:t>S</w:t>
      </w:r>
      <w:r w:rsidRPr="00AC6A7D">
        <w:rPr>
          <w:rFonts w:ascii="微软雅黑" w:eastAsia="微软雅黑" w:hAnsi="微软雅黑" w:hint="eastAsia"/>
          <w:sz w:val="18"/>
          <w:szCs w:val="18"/>
        </w:rPr>
        <w:t>hell</w:t>
      </w:r>
      <w:r w:rsidR="003F46F0">
        <w:rPr>
          <w:rFonts w:ascii="微软雅黑" w:eastAsia="微软雅黑" w:hAnsi="微软雅黑"/>
          <w:sz w:val="18"/>
          <w:szCs w:val="18"/>
        </w:rPr>
        <w:t>&gt;</w:t>
      </w:r>
      <w:r w:rsidR="00DC6E98" w:rsidRPr="00AC6A7D">
        <w:rPr>
          <w:rFonts w:ascii="微软雅黑" w:eastAsia="微软雅黑" w:hAnsi="微软雅黑"/>
          <w:sz w:val="18"/>
          <w:szCs w:val="18"/>
        </w:rPr>
        <w:t xml:space="preserve"># </w:t>
      </w:r>
      <w:r w:rsidRPr="00AC6A7D">
        <w:rPr>
          <w:rFonts w:ascii="微软雅黑" w:eastAsia="微软雅黑" w:hAnsi="微软雅黑"/>
          <w:sz w:val="18"/>
          <w:szCs w:val="18"/>
        </w:rPr>
        <w:t xml:space="preserve">wget </w:t>
      </w:r>
      <w:hyperlink r:id="rId9" w:history="1">
        <w:r w:rsidR="000D64A2" w:rsidRPr="00EF006A">
          <w:rPr>
            <w:rStyle w:val="a4"/>
            <w:rFonts w:ascii="微软雅黑" w:eastAsia="微软雅黑" w:hAnsi="微软雅黑"/>
            <w:sz w:val="18"/>
            <w:szCs w:val="18"/>
          </w:rPr>
          <w:t>http://nginx.org/download/nginx-1.8.1.tar.gz</w:t>
        </w:r>
      </w:hyperlink>
    </w:p>
    <w:p w:rsidR="00DC6E98" w:rsidRPr="00AC6A7D" w:rsidRDefault="00DC6E98" w:rsidP="00AC6A7D">
      <w:pPr>
        <w:jc w:val="left"/>
        <w:rPr>
          <w:rFonts w:ascii="微软雅黑" w:eastAsia="微软雅黑" w:hAnsi="微软雅黑"/>
          <w:sz w:val="18"/>
          <w:szCs w:val="18"/>
        </w:rPr>
      </w:pPr>
      <w:r w:rsidRPr="00AC6A7D">
        <w:rPr>
          <w:rFonts w:ascii="微软雅黑" w:eastAsia="微软雅黑" w:hAnsi="微软雅黑"/>
          <w:sz w:val="18"/>
          <w:szCs w:val="18"/>
        </w:rPr>
        <w:t>S</w:t>
      </w:r>
      <w:r w:rsidRPr="00AC6A7D">
        <w:rPr>
          <w:rFonts w:ascii="微软雅黑" w:eastAsia="微软雅黑" w:hAnsi="微软雅黑" w:hint="eastAsia"/>
          <w:sz w:val="18"/>
          <w:szCs w:val="18"/>
        </w:rPr>
        <w:t>hell</w:t>
      </w:r>
      <w:r w:rsidR="003F46F0">
        <w:rPr>
          <w:rFonts w:ascii="微软雅黑" w:eastAsia="微软雅黑" w:hAnsi="微软雅黑" w:hint="eastAsia"/>
          <w:sz w:val="18"/>
          <w:szCs w:val="18"/>
        </w:rPr>
        <w:t>&gt;</w:t>
      </w:r>
      <w:r w:rsidRPr="00AC6A7D">
        <w:rPr>
          <w:rFonts w:ascii="微软雅黑" w:eastAsia="微软雅黑" w:hAnsi="微软雅黑"/>
          <w:sz w:val="18"/>
          <w:szCs w:val="18"/>
        </w:rPr>
        <w:t># wget https://codeload.github.com/yaoweibin/nginx_upstream_check_module/zip/master</w:t>
      </w:r>
    </w:p>
    <w:p w:rsidR="001F3503" w:rsidRPr="00AC6A7D" w:rsidRDefault="00B61500" w:rsidP="00AC6A7D">
      <w:pPr>
        <w:jc w:val="left"/>
        <w:rPr>
          <w:rFonts w:ascii="微软雅黑" w:eastAsia="微软雅黑" w:hAnsi="微软雅黑"/>
          <w:sz w:val="18"/>
          <w:szCs w:val="18"/>
        </w:rPr>
      </w:pPr>
      <w:r w:rsidRPr="00AC6A7D">
        <w:rPr>
          <w:rFonts w:ascii="微软雅黑" w:eastAsia="微软雅黑" w:hAnsi="微软雅黑"/>
          <w:sz w:val="18"/>
          <w:szCs w:val="18"/>
        </w:rPr>
        <w:t>解压缩</w:t>
      </w:r>
      <w:r w:rsidR="00DC6E98" w:rsidRPr="00AC6A7D">
        <w:rPr>
          <w:rFonts w:ascii="微软雅黑" w:eastAsia="微软雅黑" w:hAnsi="微软雅黑" w:hint="eastAsia"/>
          <w:sz w:val="18"/>
          <w:szCs w:val="18"/>
        </w:rPr>
        <w:t>nginx</w:t>
      </w:r>
      <w:r w:rsidRPr="00AC6A7D">
        <w:rPr>
          <w:rFonts w:ascii="微软雅黑" w:eastAsia="微软雅黑" w:hAnsi="微软雅黑"/>
          <w:sz w:val="18"/>
          <w:szCs w:val="18"/>
        </w:rPr>
        <w:t>软件包</w:t>
      </w:r>
    </w:p>
    <w:p w:rsidR="00B61500" w:rsidRDefault="00DC6E98" w:rsidP="00AC6A7D">
      <w:pPr>
        <w:jc w:val="left"/>
        <w:rPr>
          <w:rFonts w:ascii="微软雅黑" w:eastAsia="微软雅黑" w:hAnsi="微软雅黑"/>
          <w:sz w:val="18"/>
          <w:szCs w:val="18"/>
        </w:rPr>
      </w:pPr>
      <w:r w:rsidRPr="00AC6A7D">
        <w:rPr>
          <w:rFonts w:ascii="微软雅黑" w:eastAsia="微软雅黑" w:hAnsi="微软雅黑"/>
          <w:sz w:val="18"/>
          <w:szCs w:val="18"/>
        </w:rPr>
        <w:t>Shell</w:t>
      </w:r>
      <w:r w:rsidR="003F46F0">
        <w:rPr>
          <w:rFonts w:ascii="微软雅黑" w:eastAsia="微软雅黑" w:hAnsi="微软雅黑"/>
          <w:sz w:val="18"/>
          <w:szCs w:val="18"/>
        </w:rPr>
        <w:t>&gt;</w:t>
      </w:r>
      <w:r w:rsidRPr="00AC6A7D">
        <w:rPr>
          <w:rFonts w:ascii="微软雅黑" w:eastAsia="微软雅黑" w:hAnsi="微软雅黑"/>
          <w:sz w:val="18"/>
          <w:szCs w:val="18"/>
        </w:rPr>
        <w:t># ta</w:t>
      </w:r>
      <w:r w:rsidR="000D64A2">
        <w:rPr>
          <w:rFonts w:ascii="微软雅黑" w:eastAsia="微软雅黑" w:hAnsi="微软雅黑"/>
          <w:sz w:val="18"/>
          <w:szCs w:val="18"/>
        </w:rPr>
        <w:t>r xf nginx-1.8.1</w:t>
      </w:r>
      <w:r w:rsidR="00B61500" w:rsidRPr="00AC6A7D">
        <w:rPr>
          <w:rFonts w:ascii="微软雅黑" w:eastAsia="微软雅黑" w:hAnsi="微软雅黑"/>
          <w:sz w:val="18"/>
          <w:szCs w:val="18"/>
        </w:rPr>
        <w:t>.tar.gz</w:t>
      </w:r>
    </w:p>
    <w:p w:rsidR="009A1E84" w:rsidRPr="00AC6A7D" w:rsidRDefault="009A1E84" w:rsidP="00AC6A7D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进入nginx软件目录</w:t>
      </w:r>
    </w:p>
    <w:p w:rsidR="00DC6E98" w:rsidRPr="00AC6A7D" w:rsidRDefault="00DC6E98" w:rsidP="00AC6A7D">
      <w:pPr>
        <w:jc w:val="left"/>
        <w:rPr>
          <w:rFonts w:ascii="微软雅黑" w:eastAsia="微软雅黑" w:hAnsi="微软雅黑"/>
          <w:sz w:val="18"/>
          <w:szCs w:val="18"/>
        </w:rPr>
      </w:pPr>
      <w:r w:rsidRPr="00AC6A7D">
        <w:rPr>
          <w:rFonts w:ascii="微软雅黑" w:eastAsia="微软雅黑" w:hAnsi="微软雅黑"/>
          <w:sz w:val="18"/>
          <w:szCs w:val="18"/>
        </w:rPr>
        <w:t>Shell</w:t>
      </w:r>
      <w:r w:rsidR="003F46F0">
        <w:rPr>
          <w:rFonts w:ascii="微软雅黑" w:eastAsia="微软雅黑" w:hAnsi="微软雅黑"/>
          <w:sz w:val="18"/>
          <w:szCs w:val="18"/>
        </w:rPr>
        <w:t>&gt;</w:t>
      </w:r>
      <w:r w:rsidR="000D64A2">
        <w:rPr>
          <w:rFonts w:ascii="微软雅黑" w:eastAsia="微软雅黑" w:hAnsi="微软雅黑"/>
          <w:sz w:val="18"/>
          <w:szCs w:val="18"/>
        </w:rPr>
        <w:t># cd nginx-1.8.1</w:t>
      </w:r>
    </w:p>
    <w:p w:rsidR="00F767EF" w:rsidRPr="00AC6A7D" w:rsidRDefault="00B61500" w:rsidP="00AC6A7D">
      <w:pPr>
        <w:jc w:val="left"/>
        <w:rPr>
          <w:rFonts w:ascii="微软雅黑" w:eastAsia="微软雅黑" w:hAnsi="微软雅黑"/>
          <w:sz w:val="18"/>
          <w:szCs w:val="18"/>
        </w:rPr>
      </w:pPr>
      <w:r w:rsidRPr="00AC6A7D">
        <w:rPr>
          <w:rFonts w:ascii="微软雅黑" w:eastAsia="微软雅黑" w:hAnsi="微软雅黑"/>
          <w:sz w:val="18"/>
          <w:szCs w:val="18"/>
        </w:rPr>
        <w:t>编译软件</w:t>
      </w:r>
      <w:r w:rsidR="00DC6E98" w:rsidRPr="00AC6A7D">
        <w:rPr>
          <w:rFonts w:ascii="微软雅黑" w:eastAsia="微软雅黑" w:hAnsi="微软雅黑" w:hint="eastAsia"/>
          <w:sz w:val="18"/>
          <w:szCs w:val="18"/>
        </w:rPr>
        <w:t>,</w:t>
      </w:r>
      <w:r w:rsidR="00DC6E98" w:rsidRPr="00AC6A7D">
        <w:rPr>
          <w:rFonts w:ascii="微软雅黑" w:eastAsia="微软雅黑" w:hAnsi="微软雅黑"/>
          <w:sz w:val="18"/>
          <w:szCs w:val="18"/>
        </w:rPr>
        <w:t xml:space="preserve"> 编译nginx，参数如下</w:t>
      </w:r>
      <w:r w:rsidR="00DC6E98" w:rsidRPr="00AC6A7D">
        <w:rPr>
          <w:rFonts w:ascii="微软雅黑" w:eastAsia="微软雅黑" w:hAnsi="微软雅黑" w:hint="eastAsia"/>
          <w:sz w:val="18"/>
          <w:szCs w:val="18"/>
        </w:rPr>
        <w:t>(按照rpm包的习惯编译)</w:t>
      </w:r>
    </w:p>
    <w:tbl>
      <w:tblPr>
        <w:tblStyle w:val="a7"/>
        <w:tblW w:w="0" w:type="auto"/>
        <w:tblInd w:w="-34" w:type="dxa"/>
        <w:tblLook w:val="04A0"/>
      </w:tblPr>
      <w:tblGrid>
        <w:gridCol w:w="9923"/>
      </w:tblGrid>
      <w:tr w:rsidR="00E033F6" w:rsidRPr="001F3503" w:rsidTr="00644BE4">
        <w:tc>
          <w:tcPr>
            <w:tcW w:w="9923" w:type="dxa"/>
          </w:tcPr>
          <w:p w:rsidR="001F3503" w:rsidRPr="001F3503" w:rsidRDefault="001F3503" w:rsidP="00E033F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F3503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1F3503">
              <w:rPr>
                <w:rFonts w:ascii="微软雅黑" w:eastAsia="微软雅黑" w:hAnsi="微软雅黑"/>
                <w:sz w:val="18"/>
                <w:szCs w:val="18"/>
              </w:rPr>
              <w:t>/configure \</w:t>
            </w:r>
          </w:p>
          <w:p w:rsidR="00E033F6" w:rsidRPr="00E033F6" w:rsidRDefault="00E033F6" w:rsidP="00E033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33F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--prefix=/etc/nginx</w:t>
            </w:r>
            <w:r w:rsidR="00F767E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\</w:t>
            </w:r>
          </w:p>
          <w:p w:rsidR="00E033F6" w:rsidRPr="00E033F6" w:rsidRDefault="00E033F6" w:rsidP="00E033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33F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--sbin-path=/usr/sbin/nginx</w:t>
            </w:r>
            <w:r w:rsidR="00F767E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\</w:t>
            </w:r>
          </w:p>
          <w:p w:rsidR="00E033F6" w:rsidRPr="00E033F6" w:rsidRDefault="00E033F6" w:rsidP="00E033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33F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--conf-path=/etc/nginx/nginx.conf</w:t>
            </w:r>
            <w:r w:rsidR="00F767E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\</w:t>
            </w:r>
          </w:p>
          <w:p w:rsidR="00E033F6" w:rsidRPr="00E033F6" w:rsidRDefault="00E033F6" w:rsidP="00E033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33F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--error-log-path=/var/log/nginx/error.log</w:t>
            </w:r>
            <w:r w:rsidR="00F767E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\</w:t>
            </w:r>
          </w:p>
          <w:p w:rsidR="00E033F6" w:rsidRPr="00E033F6" w:rsidRDefault="00E033F6" w:rsidP="00E033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33F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--http-log-path=/var/log/nginx/access.log</w:t>
            </w:r>
            <w:r w:rsidR="00F767E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\</w:t>
            </w:r>
          </w:p>
          <w:p w:rsidR="00E033F6" w:rsidRPr="00E033F6" w:rsidRDefault="00E033F6" w:rsidP="00E033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33F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--pid-path=/var/run/nginx.pid</w:t>
            </w:r>
            <w:r w:rsidR="00F767E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\</w:t>
            </w:r>
          </w:p>
          <w:p w:rsidR="00E033F6" w:rsidRPr="00E033F6" w:rsidRDefault="00E033F6" w:rsidP="00E033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33F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--lock-path=/var/run/nginx.lock</w:t>
            </w:r>
            <w:r w:rsidR="00F767E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\</w:t>
            </w:r>
          </w:p>
          <w:p w:rsidR="00E033F6" w:rsidRPr="00E033F6" w:rsidRDefault="00E033F6" w:rsidP="00E033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33F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--http-client-body-temp-path=/var/cache/nginx/client_temp</w:t>
            </w:r>
            <w:r w:rsidR="00F767E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\</w:t>
            </w:r>
          </w:p>
          <w:p w:rsidR="00E033F6" w:rsidRPr="00E033F6" w:rsidRDefault="00E033F6" w:rsidP="00E033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33F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--http-proxy-temp-path=/var/cache/nginx/proxy_temp</w:t>
            </w:r>
            <w:r w:rsidR="00F767E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\</w:t>
            </w:r>
          </w:p>
          <w:p w:rsidR="00E033F6" w:rsidRPr="00E033F6" w:rsidRDefault="00E033F6" w:rsidP="00E033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33F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--http-fastcgi-temp-path=/var/cache/nginx/fastcgi_temp</w:t>
            </w:r>
            <w:r w:rsidR="00F767E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\</w:t>
            </w:r>
          </w:p>
          <w:p w:rsidR="00E033F6" w:rsidRPr="00E033F6" w:rsidRDefault="00E033F6" w:rsidP="00E033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33F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--http-uwsgi-temp-path=/var/cache/nginx/uwsgi_temp</w:t>
            </w:r>
            <w:r w:rsidR="00F767E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\</w:t>
            </w:r>
          </w:p>
          <w:p w:rsidR="00E033F6" w:rsidRPr="00E033F6" w:rsidRDefault="00E033F6" w:rsidP="00E033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33F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--http-scgi-temp-path=/var/cache/nginx/scgi_temp</w:t>
            </w:r>
            <w:r w:rsidR="00F767E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\</w:t>
            </w:r>
          </w:p>
          <w:p w:rsidR="00E033F6" w:rsidRPr="00E033F6" w:rsidRDefault="00E033F6" w:rsidP="00E033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33F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lastRenderedPageBreak/>
              <w:t>--user=nginx</w:t>
            </w:r>
            <w:r w:rsidR="00F767E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\</w:t>
            </w:r>
          </w:p>
          <w:p w:rsidR="00E033F6" w:rsidRPr="00E033F6" w:rsidRDefault="00E033F6" w:rsidP="00E033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33F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--group=nginx</w:t>
            </w:r>
            <w:r w:rsidR="00F767E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\</w:t>
            </w:r>
          </w:p>
          <w:p w:rsidR="00E033F6" w:rsidRPr="00E033F6" w:rsidRDefault="00E033F6" w:rsidP="00E033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33F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--with-http_ssl_module</w:t>
            </w:r>
            <w:r w:rsidR="00F767E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\</w:t>
            </w:r>
          </w:p>
          <w:p w:rsidR="00E033F6" w:rsidRPr="00E033F6" w:rsidRDefault="00E033F6" w:rsidP="00E033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33F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--with-http_realip_module</w:t>
            </w:r>
            <w:r w:rsidR="00F767E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\</w:t>
            </w:r>
          </w:p>
          <w:p w:rsidR="00E033F6" w:rsidRPr="00E033F6" w:rsidRDefault="00E033F6" w:rsidP="00E033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33F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--with-http_gunzip_module</w:t>
            </w:r>
            <w:r w:rsidR="00F767E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\</w:t>
            </w:r>
          </w:p>
          <w:p w:rsidR="00E033F6" w:rsidRPr="00E033F6" w:rsidRDefault="00E033F6" w:rsidP="00E033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33F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--with-http_gzip_static_module</w:t>
            </w:r>
            <w:r w:rsidR="00F767E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\</w:t>
            </w:r>
          </w:p>
          <w:p w:rsidR="00E033F6" w:rsidRPr="00E033F6" w:rsidRDefault="00E033F6" w:rsidP="00E033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33F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--with-http_stub_status_module</w:t>
            </w:r>
            <w:r w:rsidR="00F767E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\</w:t>
            </w:r>
          </w:p>
          <w:p w:rsidR="00E033F6" w:rsidRPr="00E033F6" w:rsidRDefault="00E033F6" w:rsidP="00E033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33F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--with-file-aio</w:t>
            </w:r>
            <w:r w:rsidR="00F767E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\</w:t>
            </w:r>
          </w:p>
          <w:p w:rsidR="00DC6E98" w:rsidRPr="009A1E84" w:rsidRDefault="00E033F6" w:rsidP="001F35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33F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--with-http_spdy_module</w:t>
            </w:r>
          </w:p>
        </w:tc>
      </w:tr>
    </w:tbl>
    <w:p w:rsidR="00E033F6" w:rsidRPr="0029476C" w:rsidRDefault="00F767EF" w:rsidP="0029476C">
      <w:pPr>
        <w:jc w:val="left"/>
        <w:rPr>
          <w:rFonts w:ascii="微软雅黑" w:eastAsia="微软雅黑" w:hAnsi="微软雅黑"/>
          <w:sz w:val="18"/>
          <w:szCs w:val="18"/>
        </w:rPr>
      </w:pPr>
      <w:r w:rsidRPr="0029476C">
        <w:rPr>
          <w:rFonts w:ascii="微软雅黑" w:eastAsia="微软雅黑" w:hAnsi="微软雅黑" w:hint="eastAsia"/>
          <w:sz w:val="18"/>
          <w:szCs w:val="18"/>
        </w:rPr>
        <w:lastRenderedPageBreak/>
        <w:t>安装</w:t>
      </w:r>
    </w:p>
    <w:p w:rsidR="00F767EF" w:rsidRPr="0029476C" w:rsidRDefault="00F767EF" w:rsidP="0029476C">
      <w:pPr>
        <w:jc w:val="left"/>
        <w:rPr>
          <w:rFonts w:ascii="微软雅黑" w:eastAsia="微软雅黑" w:hAnsi="微软雅黑"/>
          <w:sz w:val="18"/>
          <w:szCs w:val="18"/>
        </w:rPr>
      </w:pPr>
      <w:r w:rsidRPr="0029476C">
        <w:rPr>
          <w:rFonts w:ascii="微软雅黑" w:eastAsia="微软雅黑" w:hAnsi="微软雅黑"/>
          <w:sz w:val="18"/>
          <w:szCs w:val="18"/>
        </w:rPr>
        <w:t xml:space="preserve">Shell </w:t>
      </w:r>
      <w:r w:rsidR="003F46F0">
        <w:rPr>
          <w:rFonts w:ascii="微软雅黑" w:eastAsia="微软雅黑" w:hAnsi="微软雅黑"/>
          <w:sz w:val="18"/>
          <w:szCs w:val="18"/>
        </w:rPr>
        <w:t>&gt;</w:t>
      </w:r>
      <w:r w:rsidRPr="0029476C">
        <w:rPr>
          <w:rFonts w:ascii="微软雅黑" w:eastAsia="微软雅黑" w:hAnsi="微软雅黑"/>
          <w:sz w:val="18"/>
          <w:szCs w:val="18"/>
        </w:rPr>
        <w:t>make &amp;&amp; make install</w:t>
      </w:r>
    </w:p>
    <w:p w:rsidR="004B17B0" w:rsidRPr="0029476C" w:rsidRDefault="004B17B0" w:rsidP="0029476C">
      <w:pPr>
        <w:jc w:val="left"/>
        <w:rPr>
          <w:rFonts w:ascii="微软雅黑" w:eastAsia="微软雅黑" w:hAnsi="微软雅黑"/>
          <w:sz w:val="18"/>
          <w:szCs w:val="18"/>
        </w:rPr>
      </w:pPr>
    </w:p>
    <w:p w:rsidR="004B17B0" w:rsidRPr="0029476C" w:rsidRDefault="004B17B0" w:rsidP="0029476C">
      <w:pPr>
        <w:jc w:val="left"/>
        <w:rPr>
          <w:rFonts w:ascii="微软雅黑" w:eastAsia="微软雅黑" w:hAnsi="微软雅黑"/>
          <w:sz w:val="18"/>
          <w:szCs w:val="18"/>
        </w:rPr>
      </w:pPr>
      <w:r w:rsidRPr="0029476C">
        <w:rPr>
          <w:rFonts w:ascii="微软雅黑" w:eastAsia="微软雅黑" w:hAnsi="微软雅黑"/>
          <w:sz w:val="18"/>
          <w:szCs w:val="18"/>
        </w:rPr>
        <w:t>修改配置文件（原始文件如下）</w:t>
      </w:r>
    </w:p>
    <w:p w:rsidR="004B17B0" w:rsidRPr="0029476C" w:rsidRDefault="004B17B0" w:rsidP="0029476C">
      <w:pPr>
        <w:jc w:val="left"/>
        <w:rPr>
          <w:rFonts w:ascii="微软雅黑" w:eastAsia="微软雅黑" w:hAnsi="微软雅黑"/>
          <w:sz w:val="18"/>
          <w:szCs w:val="18"/>
        </w:rPr>
      </w:pPr>
      <w:r w:rsidRPr="0029476C">
        <w:rPr>
          <w:rFonts w:ascii="微软雅黑" w:eastAsia="微软雅黑" w:hAnsi="微软雅黑"/>
          <w:sz w:val="18"/>
          <w:szCs w:val="18"/>
        </w:rPr>
        <w:t xml:space="preserve">Shell </w:t>
      </w:r>
      <w:r w:rsidR="003F46F0">
        <w:rPr>
          <w:rFonts w:ascii="微软雅黑" w:eastAsia="微软雅黑" w:hAnsi="微软雅黑"/>
          <w:sz w:val="18"/>
          <w:szCs w:val="18"/>
        </w:rPr>
        <w:t>&gt;</w:t>
      </w:r>
      <w:r w:rsidRPr="0029476C">
        <w:rPr>
          <w:rFonts w:ascii="微软雅黑" w:eastAsia="微软雅黑" w:hAnsi="微软雅黑"/>
          <w:sz w:val="18"/>
          <w:szCs w:val="18"/>
        </w:rPr>
        <w:t xml:space="preserve"> vi /etc/nginx/nginx.conf</w:t>
      </w:r>
    </w:p>
    <w:tbl>
      <w:tblPr>
        <w:tblStyle w:val="a7"/>
        <w:tblW w:w="0" w:type="auto"/>
        <w:tblInd w:w="-34" w:type="dxa"/>
        <w:tblLook w:val="04A0"/>
      </w:tblPr>
      <w:tblGrid>
        <w:gridCol w:w="9923"/>
      </w:tblGrid>
      <w:tr w:rsidR="004B17B0" w:rsidTr="00644BE4">
        <w:tc>
          <w:tcPr>
            <w:tcW w:w="9923" w:type="dxa"/>
          </w:tcPr>
          <w:p w:rsidR="004B17B0" w:rsidRPr="004B17B0" w:rsidRDefault="004B17B0" w:rsidP="004B17B0">
            <w:pPr>
              <w:pStyle w:val="a3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B17B0">
              <w:rPr>
                <w:rFonts w:ascii="微软雅黑" w:eastAsia="微软雅黑" w:hAnsi="微软雅黑"/>
                <w:sz w:val="18"/>
                <w:szCs w:val="18"/>
              </w:rPr>
              <w:t>worker_processes  1;</w:t>
            </w:r>
          </w:p>
          <w:p w:rsidR="004B17B0" w:rsidRPr="004B17B0" w:rsidRDefault="004B17B0" w:rsidP="004B17B0">
            <w:pPr>
              <w:pStyle w:val="a3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B17B0">
              <w:rPr>
                <w:rFonts w:ascii="微软雅黑" w:eastAsia="微软雅黑" w:hAnsi="微软雅黑"/>
                <w:sz w:val="18"/>
                <w:szCs w:val="18"/>
              </w:rPr>
              <w:t>events {</w:t>
            </w:r>
          </w:p>
          <w:p w:rsidR="004B17B0" w:rsidRPr="004B17B0" w:rsidRDefault="004B17B0" w:rsidP="004B17B0">
            <w:pPr>
              <w:pStyle w:val="a3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B17B0">
              <w:rPr>
                <w:rFonts w:ascii="微软雅黑" w:eastAsia="微软雅黑" w:hAnsi="微软雅黑"/>
                <w:sz w:val="18"/>
                <w:szCs w:val="18"/>
              </w:rPr>
              <w:t xml:space="preserve">    worker_connections  1024;</w:t>
            </w:r>
          </w:p>
          <w:p w:rsidR="004B17B0" w:rsidRPr="004B17B0" w:rsidRDefault="004B17B0" w:rsidP="004B17B0">
            <w:pPr>
              <w:pStyle w:val="a3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B17B0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4B17B0" w:rsidRPr="004B17B0" w:rsidRDefault="004B17B0" w:rsidP="004B17B0">
            <w:pPr>
              <w:pStyle w:val="a3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B17B0">
              <w:rPr>
                <w:rFonts w:ascii="微软雅黑" w:eastAsia="微软雅黑" w:hAnsi="微软雅黑"/>
                <w:sz w:val="18"/>
                <w:szCs w:val="18"/>
              </w:rPr>
              <w:t>http {</w:t>
            </w:r>
          </w:p>
          <w:p w:rsidR="004B17B0" w:rsidRPr="004B17B0" w:rsidRDefault="004B17B0" w:rsidP="004B17B0">
            <w:pPr>
              <w:pStyle w:val="a3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B17B0">
              <w:rPr>
                <w:rFonts w:ascii="微软雅黑" w:eastAsia="微软雅黑" w:hAnsi="微软雅黑"/>
                <w:sz w:val="18"/>
                <w:szCs w:val="18"/>
              </w:rPr>
              <w:t xml:space="preserve">    include       mime.types;</w:t>
            </w:r>
          </w:p>
          <w:p w:rsidR="004B17B0" w:rsidRPr="004B17B0" w:rsidRDefault="004B17B0" w:rsidP="004B17B0">
            <w:pPr>
              <w:pStyle w:val="a3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B17B0">
              <w:rPr>
                <w:rFonts w:ascii="微软雅黑" w:eastAsia="微软雅黑" w:hAnsi="微软雅黑"/>
                <w:sz w:val="18"/>
                <w:szCs w:val="18"/>
              </w:rPr>
              <w:t xml:space="preserve">    default_type  application/octet-stream;</w:t>
            </w:r>
          </w:p>
          <w:p w:rsidR="004B17B0" w:rsidRPr="004B17B0" w:rsidRDefault="004B17B0" w:rsidP="004B17B0">
            <w:pPr>
              <w:pStyle w:val="a3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B17B0">
              <w:rPr>
                <w:rFonts w:ascii="微软雅黑" w:eastAsia="微软雅黑" w:hAnsi="微软雅黑"/>
                <w:sz w:val="18"/>
                <w:szCs w:val="18"/>
              </w:rPr>
              <w:t xml:space="preserve">    sendfile        on;</w:t>
            </w:r>
          </w:p>
          <w:p w:rsidR="004B17B0" w:rsidRPr="004B17B0" w:rsidRDefault="004B17B0" w:rsidP="004B17B0">
            <w:pPr>
              <w:pStyle w:val="a3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B17B0">
              <w:rPr>
                <w:rFonts w:ascii="微软雅黑" w:eastAsia="微软雅黑" w:hAnsi="微软雅黑"/>
                <w:sz w:val="18"/>
                <w:szCs w:val="18"/>
              </w:rPr>
              <w:t xml:space="preserve">    keepalive_timeout  65;</w:t>
            </w:r>
          </w:p>
          <w:p w:rsidR="004B17B0" w:rsidRPr="004B17B0" w:rsidRDefault="004B17B0" w:rsidP="004B17B0">
            <w:pPr>
              <w:pStyle w:val="a3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B17B0">
              <w:rPr>
                <w:rFonts w:ascii="微软雅黑" w:eastAsia="微软雅黑" w:hAnsi="微软雅黑"/>
                <w:sz w:val="18"/>
                <w:szCs w:val="18"/>
              </w:rPr>
              <w:t xml:space="preserve">    server {</w:t>
            </w:r>
          </w:p>
          <w:p w:rsidR="004B17B0" w:rsidRPr="004B17B0" w:rsidRDefault="004B17B0" w:rsidP="004B17B0">
            <w:pPr>
              <w:pStyle w:val="a3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B17B0">
              <w:rPr>
                <w:rFonts w:ascii="微软雅黑" w:eastAsia="微软雅黑" w:hAnsi="微软雅黑"/>
                <w:sz w:val="18"/>
                <w:szCs w:val="18"/>
              </w:rPr>
              <w:t xml:space="preserve">        listen       80;</w:t>
            </w:r>
          </w:p>
          <w:p w:rsidR="004B17B0" w:rsidRPr="004B17B0" w:rsidRDefault="004B17B0" w:rsidP="004B17B0">
            <w:pPr>
              <w:pStyle w:val="a3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B17B0">
              <w:rPr>
                <w:rFonts w:ascii="微软雅黑" w:eastAsia="微软雅黑" w:hAnsi="微软雅黑"/>
                <w:sz w:val="18"/>
                <w:szCs w:val="18"/>
              </w:rPr>
              <w:t xml:space="preserve">        server_name  localhost;</w:t>
            </w:r>
          </w:p>
          <w:p w:rsidR="004B17B0" w:rsidRPr="004B17B0" w:rsidRDefault="004B17B0" w:rsidP="004B17B0">
            <w:pPr>
              <w:pStyle w:val="a3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B17B0">
              <w:rPr>
                <w:rFonts w:ascii="微软雅黑" w:eastAsia="微软雅黑" w:hAnsi="微软雅黑"/>
                <w:sz w:val="18"/>
                <w:szCs w:val="18"/>
              </w:rPr>
              <w:t xml:space="preserve">        location / {</w:t>
            </w:r>
          </w:p>
          <w:p w:rsidR="004B17B0" w:rsidRPr="004B17B0" w:rsidRDefault="004B17B0" w:rsidP="004B17B0">
            <w:pPr>
              <w:pStyle w:val="a3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B17B0">
              <w:rPr>
                <w:rFonts w:ascii="微软雅黑" w:eastAsia="微软雅黑" w:hAnsi="微软雅黑"/>
                <w:sz w:val="18"/>
                <w:szCs w:val="18"/>
              </w:rPr>
              <w:t xml:space="preserve">            root   html;</w:t>
            </w:r>
          </w:p>
          <w:p w:rsidR="004B17B0" w:rsidRPr="004B17B0" w:rsidRDefault="004B17B0" w:rsidP="004B17B0">
            <w:pPr>
              <w:pStyle w:val="a3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B17B0">
              <w:rPr>
                <w:rFonts w:ascii="微软雅黑" w:eastAsia="微软雅黑" w:hAnsi="微软雅黑"/>
                <w:sz w:val="18"/>
                <w:szCs w:val="18"/>
              </w:rPr>
              <w:t xml:space="preserve">            index  index.html index.htm;</w:t>
            </w:r>
          </w:p>
          <w:p w:rsidR="004B17B0" w:rsidRPr="004B17B0" w:rsidRDefault="004B17B0" w:rsidP="004B17B0">
            <w:pPr>
              <w:pStyle w:val="a3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B17B0">
              <w:rPr>
                <w:rFonts w:ascii="微软雅黑" w:eastAsia="微软雅黑" w:hAnsi="微软雅黑"/>
                <w:sz w:val="18"/>
                <w:szCs w:val="18"/>
              </w:rPr>
              <w:t xml:space="preserve">        }</w:t>
            </w:r>
          </w:p>
          <w:p w:rsidR="004B17B0" w:rsidRPr="004B17B0" w:rsidRDefault="004B17B0" w:rsidP="004B17B0">
            <w:pPr>
              <w:pStyle w:val="a3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B17B0">
              <w:rPr>
                <w:rFonts w:ascii="微软雅黑" w:eastAsia="微软雅黑" w:hAnsi="微软雅黑"/>
                <w:sz w:val="18"/>
                <w:szCs w:val="18"/>
              </w:rPr>
              <w:t xml:space="preserve">        error_page   500 502 503 504  /50x.html;</w:t>
            </w:r>
          </w:p>
          <w:p w:rsidR="004B17B0" w:rsidRPr="004B17B0" w:rsidRDefault="004B17B0" w:rsidP="004B17B0">
            <w:pPr>
              <w:pStyle w:val="a3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B17B0">
              <w:rPr>
                <w:rFonts w:ascii="微软雅黑" w:eastAsia="微软雅黑" w:hAnsi="微软雅黑"/>
                <w:sz w:val="18"/>
                <w:szCs w:val="18"/>
              </w:rPr>
              <w:t xml:space="preserve">        location = /50x.html {</w:t>
            </w:r>
          </w:p>
          <w:p w:rsidR="004B17B0" w:rsidRPr="004B17B0" w:rsidRDefault="004B17B0" w:rsidP="004B17B0">
            <w:pPr>
              <w:pStyle w:val="a3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B17B0">
              <w:rPr>
                <w:rFonts w:ascii="微软雅黑" w:eastAsia="微软雅黑" w:hAnsi="微软雅黑"/>
                <w:sz w:val="18"/>
                <w:szCs w:val="18"/>
              </w:rPr>
              <w:t xml:space="preserve">            root   html;</w:t>
            </w:r>
          </w:p>
          <w:p w:rsidR="004B17B0" w:rsidRPr="004B17B0" w:rsidRDefault="004B17B0" w:rsidP="004B17B0">
            <w:pPr>
              <w:pStyle w:val="a3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B17B0">
              <w:rPr>
                <w:rFonts w:ascii="微软雅黑" w:eastAsia="微软雅黑" w:hAnsi="微软雅黑"/>
                <w:sz w:val="18"/>
                <w:szCs w:val="18"/>
              </w:rPr>
              <w:t xml:space="preserve">        }</w:t>
            </w:r>
          </w:p>
          <w:p w:rsidR="004B17B0" w:rsidRPr="004B17B0" w:rsidRDefault="004B17B0" w:rsidP="004B17B0">
            <w:pPr>
              <w:pStyle w:val="a3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B17B0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:rsidR="004B17B0" w:rsidRDefault="004B17B0" w:rsidP="004B17B0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B17B0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4B17B0" w:rsidRPr="00AC6A7D" w:rsidRDefault="00DC6E98" w:rsidP="00AC6A7D">
      <w:pPr>
        <w:jc w:val="left"/>
        <w:rPr>
          <w:rFonts w:ascii="微软雅黑" w:eastAsia="微软雅黑" w:hAnsi="微软雅黑"/>
          <w:sz w:val="18"/>
          <w:szCs w:val="18"/>
        </w:rPr>
      </w:pPr>
      <w:r w:rsidRPr="00AC6A7D">
        <w:rPr>
          <w:rFonts w:ascii="微软雅黑" w:eastAsia="微软雅黑" w:hAnsi="微软雅黑" w:hint="eastAsia"/>
          <w:sz w:val="18"/>
          <w:szCs w:val="18"/>
        </w:rPr>
        <w:t>我们为了</w:t>
      </w:r>
      <w:r w:rsidRPr="00AC6A7D">
        <w:rPr>
          <w:rFonts w:ascii="微软雅黑" w:eastAsia="微软雅黑" w:hAnsi="微软雅黑"/>
          <w:sz w:val="18"/>
          <w:szCs w:val="18"/>
        </w:rPr>
        <w:t>方便管理进行管理文件分类</w:t>
      </w:r>
      <w:r w:rsidRPr="00AC6A7D">
        <w:rPr>
          <w:rFonts w:ascii="微软雅黑" w:eastAsia="微软雅黑" w:hAnsi="微软雅黑" w:hint="eastAsia"/>
          <w:sz w:val="18"/>
          <w:szCs w:val="18"/>
        </w:rPr>
        <w:t>（主文件</w:t>
      </w:r>
      <w:r w:rsidRPr="00AC6A7D">
        <w:rPr>
          <w:rFonts w:ascii="微软雅黑" w:eastAsia="微软雅黑" w:hAnsi="微软雅黑"/>
          <w:sz w:val="18"/>
          <w:szCs w:val="18"/>
        </w:rPr>
        <w:t>）</w:t>
      </w:r>
    </w:p>
    <w:p w:rsidR="00DC6E98" w:rsidRPr="00AC6A7D" w:rsidRDefault="00DC6E98" w:rsidP="00AC6A7D">
      <w:pPr>
        <w:jc w:val="left"/>
        <w:rPr>
          <w:rFonts w:ascii="微软雅黑" w:eastAsia="微软雅黑" w:hAnsi="微软雅黑"/>
          <w:sz w:val="18"/>
          <w:szCs w:val="18"/>
        </w:rPr>
      </w:pPr>
      <w:r w:rsidRPr="00AC6A7D">
        <w:rPr>
          <w:rFonts w:ascii="微软雅黑" w:eastAsia="微软雅黑" w:hAnsi="微软雅黑"/>
          <w:sz w:val="18"/>
          <w:szCs w:val="18"/>
        </w:rPr>
        <w:t>S</w:t>
      </w:r>
      <w:r w:rsidRPr="00AC6A7D">
        <w:rPr>
          <w:rFonts w:ascii="微软雅黑" w:eastAsia="微软雅黑" w:hAnsi="微软雅黑" w:hint="eastAsia"/>
          <w:sz w:val="18"/>
          <w:szCs w:val="18"/>
        </w:rPr>
        <w:t>hell</w:t>
      </w:r>
      <w:r w:rsidR="003F46F0">
        <w:rPr>
          <w:rFonts w:ascii="微软雅黑" w:eastAsia="微软雅黑" w:hAnsi="微软雅黑" w:hint="eastAsia"/>
          <w:sz w:val="18"/>
          <w:szCs w:val="18"/>
        </w:rPr>
        <w:t>&gt;</w:t>
      </w:r>
      <w:r w:rsidRPr="00AC6A7D">
        <w:rPr>
          <w:rFonts w:ascii="微软雅黑" w:eastAsia="微软雅黑" w:hAnsi="微软雅黑" w:hint="eastAsia"/>
          <w:sz w:val="18"/>
          <w:szCs w:val="18"/>
        </w:rPr>
        <w:t># vi /etc/nginx/nginx.conf</w:t>
      </w:r>
    </w:p>
    <w:tbl>
      <w:tblPr>
        <w:tblStyle w:val="a7"/>
        <w:tblW w:w="0" w:type="auto"/>
        <w:tblInd w:w="-34" w:type="dxa"/>
        <w:tblLook w:val="04A0"/>
      </w:tblPr>
      <w:tblGrid>
        <w:gridCol w:w="9923"/>
      </w:tblGrid>
      <w:tr w:rsidR="00BF3BA0" w:rsidTr="00644BE4">
        <w:tc>
          <w:tcPr>
            <w:tcW w:w="9923" w:type="dxa"/>
          </w:tcPr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>user nginx;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worker_processes  8;                                  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>events {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use epoll;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worker_connections  204800;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multi_accept on;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}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>http {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include       mime.types;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default_type  application/octet-stream;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charset UTF-8;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fastcgi_intercept_errors on;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server_names_hash_bucket_size 128;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client_header_buffer_size 4k;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large_client_header_buffers 4 32k;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client_max_body_size 300m;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tcp_nodelay on;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server_tokens  off;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client_body_buffer_size  512k;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proxy_ignore_client_abort on;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proxy_connect_timeout    120;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proxy_read_timeout       60;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proxy_send_timeout       10;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proxy_buffer_size        32k;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proxy_buffers            4 128k;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proxy_busy_buffers_size 256k;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proxy_temp_file_write_size 128k;    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proxy_cache_path    /var/www/cache    levels=1:2 keys_zone=webcache:20m inactive=60m max_size=300m;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proxy_temp_path /var/www/cache/tmp; 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sendfile        on;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tcp_nopush     on;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keepalive_timeout  60;    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gzip  on;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gzip_min_length  1k;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gzip_buffers     4 16k;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gzip_comp_level 2;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gzip_types       text/plain application/x-javascript text/css application/xml;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gzip_vary on;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open_file_cache max=204800 inactive=20s;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open_file_cache_min_uses 2;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open_file_cache_valid 30s;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#server_tokens off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include</w:t>
            </w:r>
            <w:r w:rsidRPr="009E5C08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9E5C08">
              <w:rPr>
                <w:rFonts w:ascii="微软雅黑" w:eastAsia="微软雅黑" w:hAnsi="微软雅黑"/>
                <w:sz w:val="18"/>
                <w:szCs w:val="18"/>
              </w:rPr>
              <w:tab/>
              <w:t>./conf.d/upstream.conf;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include</w:t>
            </w:r>
            <w:r w:rsidRPr="009E5C08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9E5C08">
              <w:rPr>
                <w:rFonts w:ascii="微软雅黑" w:eastAsia="微软雅黑" w:hAnsi="微软雅黑"/>
                <w:sz w:val="18"/>
                <w:szCs w:val="18"/>
              </w:rPr>
              <w:tab/>
              <w:t>./conf.d/vhost.conf;</w:t>
            </w:r>
          </w:p>
          <w:p w:rsidR="00ED77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CC661F" w:rsidRDefault="00CC661F" w:rsidP="00120A1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修改</w:t>
      </w:r>
      <w:r>
        <w:rPr>
          <w:rFonts w:ascii="微软雅黑" w:eastAsia="微软雅黑" w:hAnsi="微软雅黑"/>
          <w:sz w:val="18"/>
          <w:szCs w:val="18"/>
        </w:rPr>
        <w:t>扩展配置文件</w:t>
      </w:r>
    </w:p>
    <w:p w:rsidR="009E5C08" w:rsidRPr="009E5C08" w:rsidRDefault="00644BE4" w:rsidP="00120A1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Shell</w:t>
      </w:r>
      <w:r w:rsidR="003F46F0">
        <w:rPr>
          <w:rFonts w:ascii="微软雅黑" w:eastAsia="微软雅黑" w:hAnsi="微软雅黑"/>
          <w:sz w:val="18"/>
          <w:szCs w:val="18"/>
        </w:rPr>
        <w:t>&gt;</w:t>
      </w:r>
      <w:r>
        <w:rPr>
          <w:rFonts w:ascii="微软雅黑" w:eastAsia="微软雅黑" w:hAnsi="微软雅黑"/>
          <w:sz w:val="18"/>
          <w:szCs w:val="18"/>
        </w:rPr>
        <w:t xml:space="preserve"># </w:t>
      </w:r>
      <w:r w:rsidRPr="00644BE4">
        <w:rPr>
          <w:rFonts w:ascii="微软雅黑" w:eastAsia="微软雅黑" w:hAnsi="微软雅黑"/>
          <w:sz w:val="18"/>
          <w:szCs w:val="18"/>
        </w:rPr>
        <w:t xml:space="preserve"> v</w:t>
      </w:r>
      <w:r>
        <w:rPr>
          <w:rFonts w:ascii="微软雅黑" w:eastAsia="微软雅黑" w:hAnsi="微软雅黑"/>
          <w:sz w:val="18"/>
          <w:szCs w:val="18"/>
        </w:rPr>
        <w:t xml:space="preserve">i /etc/nginx/conf.d/vhost.conf </w:t>
      </w:r>
    </w:p>
    <w:tbl>
      <w:tblPr>
        <w:tblStyle w:val="a7"/>
        <w:tblW w:w="0" w:type="auto"/>
        <w:tblInd w:w="-34" w:type="dxa"/>
        <w:tblLook w:val="04A0"/>
      </w:tblPr>
      <w:tblGrid>
        <w:gridCol w:w="9996"/>
      </w:tblGrid>
      <w:tr w:rsidR="00644BE4" w:rsidTr="009E5C08">
        <w:trPr>
          <w:trHeight w:val="3818"/>
        </w:trPr>
        <w:tc>
          <w:tcPr>
            <w:tcW w:w="9996" w:type="dxa"/>
          </w:tcPr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server {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    listen       80;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ab/>
              <w:t>location ~* /.+\.(gif|jpg|jpeg|png|css|js|ico)$ {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9E5C08">
              <w:rPr>
                <w:rFonts w:ascii="微软雅黑" w:eastAsia="微软雅黑" w:hAnsi="微软雅黑"/>
                <w:sz w:val="18"/>
                <w:szCs w:val="18"/>
              </w:rPr>
              <w:tab/>
              <w:t>#proxy_cache webcache;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ab/>
              <w:t>#proxy_cache_valid  200 304 301 302 10d;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ab/>
              <w:t>#proxy_cache_valid  any 60m;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ab/>
              <w:t>#proxy_cache_key    $host$uri$is_args$args;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            proxy_set_header Host $host;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ab/>
              <w:t>proxy_set_header X-Real-IP $remote_addr;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ab/>
              <w:t>proxy_set_header X-Forward-For $remote_addr;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ab/>
              <w:t>proxy_set_header X-Forwarded-For $proxy_add_x_forwarded_for;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9E5C08">
              <w:rPr>
                <w:rFonts w:ascii="微软雅黑" w:eastAsia="微软雅黑" w:hAnsi="微软雅黑"/>
                <w:sz w:val="18"/>
                <w:szCs w:val="18"/>
              </w:rPr>
              <w:tab/>
              <w:t>proxy_headers_hash_max_size 51200;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ab/>
              <w:t>proxy_headers_hash_bucket_size 6400;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ab/>
              <w:t>proxy_set_header x-for $remote_addr;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ab/>
              <w:t>proxy_set_header x-server $host;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ab/>
              <w:t>proxy_set_header x-agent $http_user_agent;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ab/>
              <w:t>proxy_pass http://cluster2;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ab/>
              <w:t>break;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9E5C08">
              <w:rPr>
                <w:rFonts w:ascii="微软雅黑" w:eastAsia="微软雅黑" w:hAnsi="微软雅黑"/>
                <w:sz w:val="18"/>
                <w:szCs w:val="18"/>
              </w:rPr>
              <w:tab/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    location ~*/.+\.(html|jsp|do)$ {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        proxy_set_header Host $host;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        proxy_set_header X-Real-IP $remote_addr;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        proxy_set_header X-Forward-For $remote_addr;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        proxy_set_header X-Forwarded-For $proxy_add_x_forwarded_for;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        proxy_headers_hash_max_size 51200;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        proxy_headers_hash_bucket_size 6400;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        proxy_set_header x-for $remote_addr;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        proxy_set_header x-server $host;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        proxy_set_header x-agent $http_user_agent;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        proxy_pass http://cluster1;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        break;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    }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ab/>
              <w:t>location / {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        proxy_set_header Host $host;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        proxy_set_header X-Real-IP $remote_addr;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        proxy_set_header X-Forward-For $remote_addr;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        proxy_set_header X-Forwarded-For $proxy_add_x_forwarded_for;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        proxy_headers_hash_max_size 51200;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        proxy_headers_hash_bucket_size 6400;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        proxy_set_header x-for $remote_addr;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    proxy_set_header x-server $host;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        proxy_set_header x-agent $http_user_agent;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        proxy_pass http://cluster1;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        break;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 xml:space="preserve">        }</w:t>
            </w:r>
          </w:p>
          <w:p w:rsidR="009E5C08" w:rsidRP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9E5C08" w:rsidRDefault="009E5C08" w:rsidP="009E5C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5C08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8C0248" w:rsidRPr="00120A1F" w:rsidRDefault="008C0248" w:rsidP="00120A1F">
      <w:pPr>
        <w:jc w:val="left"/>
        <w:rPr>
          <w:rFonts w:ascii="微软雅黑" w:eastAsia="微软雅黑" w:hAnsi="微软雅黑"/>
          <w:sz w:val="18"/>
          <w:szCs w:val="18"/>
        </w:rPr>
      </w:pPr>
      <w:r w:rsidRPr="00120A1F">
        <w:rPr>
          <w:rFonts w:ascii="微软雅黑" w:eastAsia="微软雅黑" w:hAnsi="微软雅黑" w:hint="eastAsia"/>
          <w:sz w:val="18"/>
          <w:szCs w:val="18"/>
        </w:rPr>
        <w:lastRenderedPageBreak/>
        <w:t>验证</w:t>
      </w:r>
      <w:r w:rsidR="00644BE4">
        <w:rPr>
          <w:rFonts w:ascii="微软雅黑" w:eastAsia="微软雅黑" w:hAnsi="微软雅黑" w:hint="eastAsia"/>
          <w:sz w:val="18"/>
          <w:szCs w:val="18"/>
        </w:rPr>
        <w:t>1</w:t>
      </w:r>
    </w:p>
    <w:p w:rsidR="00120A1F" w:rsidRPr="00120A1F" w:rsidRDefault="00120A1F" w:rsidP="00120A1F">
      <w:pPr>
        <w:pStyle w:val="a3"/>
        <w:ind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Shell </w:t>
      </w:r>
      <w:r w:rsidR="003F46F0">
        <w:rPr>
          <w:rFonts w:ascii="微软雅黑" w:eastAsia="微软雅黑" w:hAnsi="微软雅黑"/>
          <w:sz w:val="18"/>
          <w:szCs w:val="18"/>
        </w:rPr>
        <w:t>&gt;</w:t>
      </w:r>
      <w:r>
        <w:rPr>
          <w:rFonts w:ascii="微软雅黑" w:eastAsia="微软雅黑" w:hAnsi="微软雅黑"/>
          <w:sz w:val="18"/>
          <w:szCs w:val="18"/>
        </w:rPr>
        <w:t>#netstat -antp</w:t>
      </w:r>
    </w:p>
    <w:tbl>
      <w:tblPr>
        <w:tblStyle w:val="a7"/>
        <w:tblW w:w="9668" w:type="dxa"/>
        <w:tblInd w:w="-34" w:type="dxa"/>
        <w:tblLook w:val="04A0"/>
      </w:tblPr>
      <w:tblGrid>
        <w:gridCol w:w="9668"/>
      </w:tblGrid>
      <w:tr w:rsidR="008C0248" w:rsidTr="009E5C08">
        <w:tc>
          <w:tcPr>
            <w:tcW w:w="9668" w:type="dxa"/>
          </w:tcPr>
          <w:p w:rsidR="008C0248" w:rsidRDefault="008C0248" w:rsidP="008C0248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C0248">
              <w:rPr>
                <w:rFonts w:ascii="微软雅黑" w:eastAsia="微软雅黑" w:hAnsi="微软雅黑"/>
                <w:sz w:val="18"/>
                <w:szCs w:val="18"/>
              </w:rPr>
              <w:t xml:space="preserve">tcp        0      0 0.0.0.0:80                  0.0.0.0:*                   LISTEN      6245/nginx  </w:t>
            </w:r>
          </w:p>
        </w:tc>
      </w:tr>
    </w:tbl>
    <w:p w:rsidR="008C0248" w:rsidRPr="00120A1F" w:rsidRDefault="00120A1F" w:rsidP="00120A1F">
      <w:pPr>
        <w:jc w:val="left"/>
        <w:rPr>
          <w:rFonts w:ascii="微软雅黑" w:eastAsia="微软雅黑" w:hAnsi="微软雅黑"/>
          <w:sz w:val="18"/>
          <w:szCs w:val="18"/>
        </w:rPr>
      </w:pPr>
      <w:r w:rsidRPr="00120A1F">
        <w:rPr>
          <w:rFonts w:ascii="微软雅黑" w:eastAsia="微软雅黑" w:hAnsi="微软雅黑" w:hint="eastAsia"/>
          <w:sz w:val="18"/>
          <w:szCs w:val="18"/>
        </w:rPr>
        <w:t>验证2</w:t>
      </w:r>
    </w:p>
    <w:p w:rsidR="00120A1F" w:rsidRPr="00120A1F" w:rsidRDefault="00120A1F" w:rsidP="00120A1F">
      <w:pPr>
        <w:jc w:val="left"/>
        <w:rPr>
          <w:rFonts w:ascii="微软雅黑" w:eastAsia="微软雅黑" w:hAnsi="微软雅黑"/>
          <w:sz w:val="18"/>
          <w:szCs w:val="18"/>
        </w:rPr>
      </w:pPr>
      <w:r w:rsidRPr="00120A1F">
        <w:rPr>
          <w:rFonts w:ascii="微软雅黑" w:eastAsia="微软雅黑" w:hAnsi="微软雅黑"/>
          <w:sz w:val="18"/>
          <w:szCs w:val="18"/>
        </w:rPr>
        <w:t>Shell</w:t>
      </w:r>
      <w:r w:rsidR="003F46F0">
        <w:rPr>
          <w:rFonts w:ascii="微软雅黑" w:eastAsia="微软雅黑" w:hAnsi="微软雅黑"/>
          <w:sz w:val="18"/>
          <w:szCs w:val="18"/>
        </w:rPr>
        <w:t>&gt;</w:t>
      </w:r>
      <w:r w:rsidRPr="00120A1F">
        <w:rPr>
          <w:rFonts w:ascii="微软雅黑" w:eastAsia="微软雅黑" w:hAnsi="微软雅黑"/>
          <w:sz w:val="18"/>
          <w:szCs w:val="18"/>
        </w:rPr>
        <w:t>#ps -aux | grep nginx</w:t>
      </w:r>
    </w:p>
    <w:tbl>
      <w:tblPr>
        <w:tblStyle w:val="a7"/>
        <w:tblW w:w="9810" w:type="dxa"/>
        <w:tblInd w:w="-34" w:type="dxa"/>
        <w:tblLook w:val="04A0"/>
      </w:tblPr>
      <w:tblGrid>
        <w:gridCol w:w="9810"/>
      </w:tblGrid>
      <w:tr w:rsidR="008C0248" w:rsidTr="009E5C08">
        <w:tc>
          <w:tcPr>
            <w:tcW w:w="9810" w:type="dxa"/>
          </w:tcPr>
          <w:p w:rsidR="008C0248" w:rsidRPr="008C0248" w:rsidRDefault="008C0248" w:rsidP="008C0248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C0248">
              <w:rPr>
                <w:rFonts w:ascii="微软雅黑" w:eastAsia="微软雅黑" w:hAnsi="微软雅黑"/>
                <w:sz w:val="18"/>
                <w:szCs w:val="18"/>
              </w:rPr>
              <w:t>root       6245  0.0  0.0  45108  1220 ?        Ss   23:46   0:00 nginx: master process ./nginx</w:t>
            </w:r>
          </w:p>
          <w:p w:rsidR="008C0248" w:rsidRPr="008C0248" w:rsidRDefault="008C0248" w:rsidP="008C024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C0248">
              <w:rPr>
                <w:rFonts w:ascii="微软雅黑" w:eastAsia="微软雅黑" w:hAnsi="微软雅黑"/>
                <w:sz w:val="18"/>
                <w:szCs w:val="18"/>
              </w:rPr>
              <w:t>nginx      6246  0.4  1.5  72248 28620 ?        S    23:46   0:00 nginx: worker process</w:t>
            </w:r>
          </w:p>
          <w:p w:rsidR="008C0248" w:rsidRPr="008C0248" w:rsidRDefault="008C0248" w:rsidP="008C024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C0248">
              <w:rPr>
                <w:rFonts w:ascii="微软雅黑" w:eastAsia="微软雅黑" w:hAnsi="微软雅黑"/>
                <w:sz w:val="18"/>
                <w:szCs w:val="18"/>
              </w:rPr>
              <w:t>nginx      6247  0.3  1.5  72248 28620 ?        S    23:46   0:00 nginx: worker process</w:t>
            </w:r>
          </w:p>
          <w:p w:rsidR="008C0248" w:rsidRPr="008C0248" w:rsidRDefault="008C0248" w:rsidP="008C024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C0248">
              <w:rPr>
                <w:rFonts w:ascii="微软雅黑" w:eastAsia="微软雅黑" w:hAnsi="微软雅黑"/>
                <w:sz w:val="18"/>
                <w:szCs w:val="18"/>
              </w:rPr>
              <w:t>nginx      6248  0.5  1.5  72248 28620 ?        S    23:46   0:01 nginx: worker process</w:t>
            </w:r>
          </w:p>
          <w:p w:rsidR="008C0248" w:rsidRDefault="008C0248" w:rsidP="008C0248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C0248">
              <w:rPr>
                <w:rFonts w:ascii="微软雅黑" w:eastAsia="微软雅黑" w:hAnsi="微软雅黑"/>
                <w:sz w:val="18"/>
                <w:szCs w:val="18"/>
              </w:rPr>
              <w:t>nginx      6249  0.5  1.5  72248 28600 ?        S    23:46   0:01 nginx: worker process</w:t>
            </w:r>
          </w:p>
        </w:tc>
      </w:tr>
    </w:tbl>
    <w:p w:rsidR="004D1472" w:rsidRPr="00644BE4" w:rsidRDefault="004D1472" w:rsidP="00644BE4">
      <w:pPr>
        <w:jc w:val="left"/>
        <w:rPr>
          <w:rFonts w:ascii="微软雅黑" w:eastAsia="微软雅黑" w:hAnsi="微软雅黑"/>
          <w:sz w:val="18"/>
          <w:szCs w:val="18"/>
        </w:rPr>
      </w:pPr>
      <w:r w:rsidRPr="00644BE4">
        <w:rPr>
          <w:rFonts w:ascii="微软雅黑" w:eastAsia="微软雅黑" w:hAnsi="微软雅黑"/>
          <w:sz w:val="18"/>
          <w:szCs w:val="18"/>
        </w:rPr>
        <w:t>添加开机自启动，脚本如下</w:t>
      </w:r>
    </w:p>
    <w:p w:rsidR="00EC7325" w:rsidRDefault="00EC7325" w:rsidP="00BB704E">
      <w:pPr>
        <w:pStyle w:val="2"/>
        <w:rPr>
          <w:rFonts w:asciiTheme="minorEastAsia" w:eastAsiaTheme="minorEastAsia" w:hAnsiTheme="minorEastAsia"/>
        </w:rPr>
      </w:pPr>
      <w:bookmarkStart w:id="20" w:name="_Toc433856166"/>
      <w:r>
        <w:rPr>
          <w:rFonts w:asciiTheme="minorEastAsia" w:eastAsiaTheme="minorEastAsia" w:hAnsiTheme="minorEastAsia" w:hint="eastAsia"/>
        </w:rPr>
        <w:t>安装</w:t>
      </w:r>
      <w:r>
        <w:rPr>
          <w:rFonts w:asciiTheme="minorEastAsia" w:eastAsiaTheme="minorEastAsia" w:hAnsiTheme="minorEastAsia"/>
        </w:rPr>
        <w:t>JDK(Web0</w:t>
      </w:r>
      <w:r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/>
        </w:rPr>
        <w:t>Web1、Server0、Server1)</w:t>
      </w:r>
    </w:p>
    <w:p w:rsidR="009E5C08" w:rsidRDefault="009E5C08" w:rsidP="009E5C08">
      <w:r>
        <w:rPr>
          <w:rFonts w:hint="eastAsia"/>
        </w:rPr>
        <w:t>使用</w:t>
      </w:r>
      <w:r>
        <w:t>tar</w:t>
      </w:r>
      <w:r>
        <w:t>包安装</w:t>
      </w:r>
    </w:p>
    <w:p w:rsidR="009E5C08" w:rsidRDefault="009E5C08" w:rsidP="009E5C08">
      <w:r>
        <w:rPr>
          <w:rFonts w:hint="eastAsia"/>
        </w:rPr>
        <w:t>创建</w:t>
      </w:r>
      <w:r>
        <w:t>目录</w:t>
      </w:r>
    </w:p>
    <w:p w:rsidR="009E5C08" w:rsidRDefault="009E5C08" w:rsidP="009E5C08">
      <w:r>
        <w:t>Shell&gt;</w:t>
      </w:r>
      <w:r>
        <w:rPr>
          <w:rFonts w:hint="eastAsia"/>
        </w:rPr>
        <w:t xml:space="preserve"># </w:t>
      </w:r>
      <w:r>
        <w:t>mkdir</w:t>
      </w:r>
      <w:r w:rsidRPr="009E5C08">
        <w:t>/usr/local/java</w:t>
      </w:r>
    </w:p>
    <w:p w:rsidR="009E5C08" w:rsidRDefault="009E5C08" w:rsidP="009E5C08">
      <w:r>
        <w:rPr>
          <w:rFonts w:hint="eastAsia"/>
        </w:rPr>
        <w:t>上传</w:t>
      </w:r>
      <w:r>
        <w:t>tar</w:t>
      </w:r>
      <w:r>
        <w:t>包，解压</w:t>
      </w:r>
    </w:p>
    <w:p w:rsidR="009E5C08" w:rsidRDefault="009E5C08" w:rsidP="009E5C08">
      <w:r>
        <w:t>S</w:t>
      </w:r>
      <w:r>
        <w:rPr>
          <w:rFonts w:hint="eastAsia"/>
        </w:rPr>
        <w:t>hell</w:t>
      </w:r>
      <w:r>
        <w:t xml:space="preserve">&gt;# tar xf </w:t>
      </w:r>
      <w:r w:rsidRPr="009E5C08">
        <w:t>jdk-7u79-linux-x64.tar.gz</w:t>
      </w:r>
    </w:p>
    <w:p w:rsidR="009E5C08" w:rsidRDefault="009E5C08" w:rsidP="009E5C08">
      <w:r>
        <w:rPr>
          <w:rFonts w:hint="eastAsia"/>
        </w:rPr>
        <w:t>设置</w:t>
      </w:r>
      <w:r>
        <w:t>全局变量</w:t>
      </w:r>
    </w:p>
    <w:p w:rsidR="009E5C08" w:rsidRDefault="009E5C08" w:rsidP="009E5C08">
      <w:r>
        <w:t>S</w:t>
      </w:r>
      <w:r>
        <w:rPr>
          <w:rFonts w:hint="eastAsia"/>
        </w:rPr>
        <w:t>hell</w:t>
      </w:r>
      <w:r>
        <w:t>&gt;# vi /etc/profile</w:t>
      </w:r>
    </w:p>
    <w:tbl>
      <w:tblPr>
        <w:tblStyle w:val="a7"/>
        <w:tblW w:w="0" w:type="auto"/>
        <w:tblLook w:val="04A0"/>
      </w:tblPr>
      <w:tblGrid>
        <w:gridCol w:w="9736"/>
      </w:tblGrid>
      <w:tr w:rsidR="009E5C08" w:rsidTr="009E5C08">
        <w:tc>
          <w:tcPr>
            <w:tcW w:w="9736" w:type="dxa"/>
          </w:tcPr>
          <w:p w:rsidR="009E5C08" w:rsidRDefault="009E5C08" w:rsidP="009E5C08">
            <w:r>
              <w:t>JAVA_HOME=/usr/local/java/jdk1.7.0_79</w:t>
            </w:r>
          </w:p>
          <w:p w:rsidR="009E5C08" w:rsidRDefault="009E5C08" w:rsidP="009E5C08">
            <w:r>
              <w:t>CLASSPATH=.:$JAVA_HOME/lib:$JAVA_HOME/jre/lib</w:t>
            </w:r>
          </w:p>
          <w:p w:rsidR="009E5C08" w:rsidRDefault="009E5C08" w:rsidP="009E5C08">
            <w:r>
              <w:t>PATH=$JAVA_HOME/bin:$PATH:$JAVA_HOME/jre/bin</w:t>
            </w:r>
          </w:p>
          <w:p w:rsidR="009E5C08" w:rsidRDefault="009E5C08" w:rsidP="009E5C08">
            <w:r>
              <w:t>export PATH JAVA_HOME CLASSPATH</w:t>
            </w:r>
          </w:p>
        </w:tc>
      </w:tr>
    </w:tbl>
    <w:p w:rsidR="009E5C08" w:rsidRDefault="009E5C08" w:rsidP="009E5C08">
      <w:r>
        <w:rPr>
          <w:rFonts w:hint="eastAsia"/>
        </w:rPr>
        <w:t>为</w:t>
      </w:r>
      <w:r>
        <w:t>使其生效我们可以使用如下命令激活</w:t>
      </w:r>
    </w:p>
    <w:p w:rsidR="009E5C08" w:rsidRDefault="009E5C08" w:rsidP="009E5C08">
      <w:r>
        <w:t>Shell</w:t>
      </w:r>
      <w:r>
        <w:rPr>
          <w:rFonts w:hint="eastAsia"/>
        </w:rPr>
        <w:t>&gt;# source /etc/profile</w:t>
      </w:r>
    </w:p>
    <w:p w:rsidR="009E5C08" w:rsidRDefault="009E5C08" w:rsidP="009E5C08">
      <w:r>
        <w:rPr>
          <w:rFonts w:hint="eastAsia"/>
        </w:rPr>
        <w:t>&gt;# source /etc/profile</w:t>
      </w:r>
    </w:p>
    <w:p w:rsidR="009E5C08" w:rsidRDefault="009E5C08" w:rsidP="009E5C08">
      <w:r>
        <w:rPr>
          <w:rFonts w:hint="eastAsia"/>
        </w:rPr>
        <w:t>验证</w:t>
      </w:r>
    </w:p>
    <w:p w:rsidR="009E5C08" w:rsidRDefault="009E5C08" w:rsidP="009E5C08">
      <w:r>
        <w:t>S</w:t>
      </w:r>
      <w:r>
        <w:rPr>
          <w:rFonts w:hint="eastAsia"/>
        </w:rPr>
        <w:t>hell</w:t>
      </w:r>
      <w:r>
        <w:t xml:space="preserve">&gt;# java </w:t>
      </w:r>
      <w:r w:rsidR="00F57023">
        <w:t>-</w:t>
      </w:r>
      <w:r>
        <w:t>version</w:t>
      </w:r>
    </w:p>
    <w:tbl>
      <w:tblPr>
        <w:tblStyle w:val="a7"/>
        <w:tblW w:w="0" w:type="auto"/>
        <w:tblLook w:val="04A0"/>
      </w:tblPr>
      <w:tblGrid>
        <w:gridCol w:w="9736"/>
      </w:tblGrid>
      <w:tr w:rsidR="009E5C08" w:rsidTr="009E5C08">
        <w:tc>
          <w:tcPr>
            <w:tcW w:w="9736" w:type="dxa"/>
          </w:tcPr>
          <w:p w:rsidR="009E5C08" w:rsidRDefault="009E5C08" w:rsidP="009E5C08">
            <w:r>
              <w:t>java version "1.7.0_79"</w:t>
            </w:r>
          </w:p>
          <w:p w:rsidR="009E5C08" w:rsidRDefault="009E5C08" w:rsidP="009E5C08">
            <w:r>
              <w:lastRenderedPageBreak/>
              <w:t>Java(TM) SE Runtime Environment (build 1.7.0_79-b15)</w:t>
            </w:r>
          </w:p>
          <w:p w:rsidR="009E5C08" w:rsidRPr="009E5C08" w:rsidRDefault="009E5C08" w:rsidP="009E5C08">
            <w:r>
              <w:t>Java HotSpot(TM) 64-Bit Server VM (build 24.79-b02, mixed mode)</w:t>
            </w:r>
          </w:p>
        </w:tc>
      </w:tr>
    </w:tbl>
    <w:p w:rsidR="009E5C08" w:rsidRDefault="009E5C08" w:rsidP="009E5C08"/>
    <w:p w:rsidR="00D76BA1" w:rsidRDefault="00D76BA1" w:rsidP="00BB704E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安装</w:t>
      </w:r>
      <w:r>
        <w:rPr>
          <w:rFonts w:asciiTheme="minorEastAsia" w:eastAsiaTheme="minorEastAsia" w:hAnsiTheme="minorEastAsia"/>
        </w:rPr>
        <w:t>Nginx</w:t>
      </w:r>
      <w:r>
        <w:rPr>
          <w:rFonts w:asciiTheme="minorEastAsia" w:eastAsiaTheme="minorEastAsia" w:hAnsiTheme="minorEastAsia" w:hint="eastAsia"/>
        </w:rPr>
        <w:t>（Web</w:t>
      </w:r>
      <w:r>
        <w:rPr>
          <w:rFonts w:asciiTheme="minorEastAsia" w:eastAsiaTheme="minorEastAsia" w:hAnsiTheme="minorEastAsia"/>
        </w:rPr>
        <w:t>0、Web1）</w:t>
      </w:r>
    </w:p>
    <w:p w:rsidR="00D76BA1" w:rsidRDefault="00D76BA1" w:rsidP="00D76BA1">
      <w:r>
        <w:rPr>
          <w:rFonts w:hint="eastAsia"/>
        </w:rPr>
        <w:t>目的</w:t>
      </w:r>
      <w:r>
        <w:rPr>
          <w:rFonts w:hint="eastAsia"/>
        </w:rPr>
        <w:t>:</w:t>
      </w:r>
      <w:r>
        <w:rPr>
          <w:rFonts w:hint="eastAsia"/>
        </w:rPr>
        <w:t>处理</w:t>
      </w:r>
      <w:r>
        <w:t>网页中的静态资源</w:t>
      </w:r>
    </w:p>
    <w:p w:rsidR="00D76BA1" w:rsidRDefault="00D76BA1" w:rsidP="00D76BA1">
      <w:r>
        <w:rPr>
          <w:rFonts w:hint="eastAsia"/>
        </w:rPr>
        <w:t>安装</w:t>
      </w:r>
      <w:r>
        <w:t>参考前文。</w:t>
      </w:r>
    </w:p>
    <w:p w:rsidR="00D76BA1" w:rsidRDefault="00D76BA1" w:rsidP="00D76BA1">
      <w:r>
        <w:rPr>
          <w:rFonts w:hint="eastAsia"/>
        </w:rPr>
        <w:t>安装</w:t>
      </w:r>
      <w:r>
        <w:t>编译参数</w:t>
      </w:r>
    </w:p>
    <w:tbl>
      <w:tblPr>
        <w:tblStyle w:val="a7"/>
        <w:tblW w:w="0" w:type="auto"/>
        <w:tblLook w:val="04A0"/>
      </w:tblPr>
      <w:tblGrid>
        <w:gridCol w:w="9736"/>
      </w:tblGrid>
      <w:tr w:rsidR="00D76BA1" w:rsidTr="00D76BA1">
        <w:tc>
          <w:tcPr>
            <w:tcW w:w="9736" w:type="dxa"/>
          </w:tcPr>
          <w:p w:rsidR="00D76BA1" w:rsidRPr="001F3503" w:rsidRDefault="00D76BA1" w:rsidP="00D76BA1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F3503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1F3503">
              <w:rPr>
                <w:rFonts w:ascii="微软雅黑" w:eastAsia="微软雅黑" w:hAnsi="微软雅黑"/>
                <w:sz w:val="18"/>
                <w:szCs w:val="18"/>
              </w:rPr>
              <w:t>/configure \</w:t>
            </w:r>
          </w:p>
          <w:p w:rsidR="00D76BA1" w:rsidRPr="00E033F6" w:rsidRDefault="00D76BA1" w:rsidP="00D76B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33F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--prefix=/etc/nginx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\</w:t>
            </w:r>
          </w:p>
          <w:p w:rsidR="00D76BA1" w:rsidRPr="00E033F6" w:rsidRDefault="00D76BA1" w:rsidP="00D76B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33F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--sbin-path=/usr/sbin/nginx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\</w:t>
            </w:r>
          </w:p>
          <w:p w:rsidR="00D76BA1" w:rsidRPr="00E033F6" w:rsidRDefault="00D76BA1" w:rsidP="00D76B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33F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--conf-path=/etc/nginx/nginx.conf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\</w:t>
            </w:r>
          </w:p>
          <w:p w:rsidR="00D76BA1" w:rsidRPr="00E033F6" w:rsidRDefault="00D76BA1" w:rsidP="00D76B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33F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--error-log-path=/var/log/nginx/error.log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\</w:t>
            </w:r>
          </w:p>
          <w:p w:rsidR="00D76BA1" w:rsidRPr="00E033F6" w:rsidRDefault="00D76BA1" w:rsidP="00D76B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33F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--http-log-path=/var/log/nginx/access.log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\</w:t>
            </w:r>
          </w:p>
          <w:p w:rsidR="00D76BA1" w:rsidRPr="00E033F6" w:rsidRDefault="00D76BA1" w:rsidP="00D76B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33F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--pid-path=/var/run/nginx.pid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\</w:t>
            </w:r>
          </w:p>
          <w:p w:rsidR="00D76BA1" w:rsidRPr="00E033F6" w:rsidRDefault="00D76BA1" w:rsidP="00D76B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33F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--lock-path=/var/run/nginx.lock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\</w:t>
            </w:r>
          </w:p>
          <w:p w:rsidR="00D76BA1" w:rsidRPr="00E033F6" w:rsidRDefault="00D76BA1" w:rsidP="00D76B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33F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--http-client-body-temp-path=/var/cache/nginx/client_temp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\</w:t>
            </w:r>
          </w:p>
          <w:p w:rsidR="00D76BA1" w:rsidRPr="00E033F6" w:rsidRDefault="00D76BA1" w:rsidP="00D76B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33F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--http-fastcgi-temp-path=/var/cache/nginx/fastcgi_temp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\</w:t>
            </w:r>
          </w:p>
          <w:p w:rsidR="00D76BA1" w:rsidRPr="00E033F6" w:rsidRDefault="00D76BA1" w:rsidP="00D76B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33F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--http-uwsgi-temp-path=/var/cache/nginx/uwsgi_temp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\</w:t>
            </w:r>
          </w:p>
          <w:p w:rsidR="00D76BA1" w:rsidRPr="00E033F6" w:rsidRDefault="00D76BA1" w:rsidP="00D76B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33F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--http-scgi-temp-path=/var/cache/nginx/scgi_temp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\</w:t>
            </w:r>
          </w:p>
          <w:p w:rsidR="00D76BA1" w:rsidRPr="00E033F6" w:rsidRDefault="00D76BA1" w:rsidP="00D76B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33F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--user=nginx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\</w:t>
            </w:r>
          </w:p>
          <w:p w:rsidR="00D76BA1" w:rsidRPr="00E033F6" w:rsidRDefault="00D76BA1" w:rsidP="00D76B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33F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--group=nginx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\</w:t>
            </w:r>
          </w:p>
          <w:p w:rsidR="00D76BA1" w:rsidRPr="00E033F6" w:rsidRDefault="00D76BA1" w:rsidP="00D76B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33F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--with-http_realip_module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\</w:t>
            </w:r>
          </w:p>
          <w:p w:rsidR="00D76BA1" w:rsidRPr="00E033F6" w:rsidRDefault="00D76BA1" w:rsidP="00D76B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33F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--with-http_stub_status_module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\</w:t>
            </w:r>
          </w:p>
          <w:p w:rsidR="00D76BA1" w:rsidRPr="00D76BA1" w:rsidRDefault="00D76BA1" w:rsidP="00D76B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33F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--with-file-aio</w:t>
            </w:r>
          </w:p>
        </w:tc>
      </w:tr>
    </w:tbl>
    <w:p w:rsidR="00D76BA1" w:rsidRDefault="00D76BA1" w:rsidP="00D76BA1">
      <w:r>
        <w:rPr>
          <w:rFonts w:hint="eastAsia"/>
        </w:rPr>
        <w:t>配置文件</w:t>
      </w:r>
    </w:p>
    <w:tbl>
      <w:tblPr>
        <w:tblStyle w:val="a7"/>
        <w:tblW w:w="0" w:type="auto"/>
        <w:tblLook w:val="04A0"/>
      </w:tblPr>
      <w:tblGrid>
        <w:gridCol w:w="9736"/>
      </w:tblGrid>
      <w:tr w:rsidR="00D76BA1" w:rsidTr="00D76BA1">
        <w:tc>
          <w:tcPr>
            <w:tcW w:w="9736" w:type="dxa"/>
          </w:tcPr>
          <w:p w:rsidR="00D76BA1" w:rsidRDefault="00D76BA1" w:rsidP="00D76BA1">
            <w:r>
              <w:t>user  nginx;</w:t>
            </w:r>
          </w:p>
          <w:p w:rsidR="00D76BA1" w:rsidRDefault="00D76BA1" w:rsidP="00D76BA1">
            <w:r>
              <w:t>worker_processes  2;</w:t>
            </w:r>
          </w:p>
          <w:p w:rsidR="00D76BA1" w:rsidRDefault="00D76BA1" w:rsidP="00D76BA1">
            <w:r>
              <w:t>events {</w:t>
            </w:r>
          </w:p>
          <w:p w:rsidR="00D76BA1" w:rsidRDefault="00D76BA1" w:rsidP="00D76BA1">
            <w:r>
              <w:t xml:space="preserve">    worker_connections  1024;</w:t>
            </w:r>
          </w:p>
          <w:p w:rsidR="00D76BA1" w:rsidRDefault="00D76BA1" w:rsidP="00D76BA1">
            <w:r>
              <w:t>}</w:t>
            </w:r>
          </w:p>
          <w:p w:rsidR="00D76BA1" w:rsidRDefault="00D76BA1" w:rsidP="00D76BA1">
            <w:r>
              <w:t>http {</w:t>
            </w:r>
          </w:p>
          <w:p w:rsidR="00D76BA1" w:rsidRDefault="00D76BA1" w:rsidP="00D76BA1">
            <w:r>
              <w:t xml:space="preserve">    include       mime.types;</w:t>
            </w:r>
          </w:p>
          <w:p w:rsidR="00D76BA1" w:rsidRDefault="00D76BA1" w:rsidP="00D76BA1">
            <w:r>
              <w:t xml:space="preserve">    default_type  application/octet-stream;</w:t>
            </w:r>
          </w:p>
          <w:p w:rsidR="00D76BA1" w:rsidRDefault="00D76BA1" w:rsidP="00D76BA1">
            <w:r>
              <w:t xml:space="preserve">    sendfile        on;</w:t>
            </w:r>
          </w:p>
          <w:p w:rsidR="00D76BA1" w:rsidRDefault="00D76BA1" w:rsidP="00D76BA1">
            <w:r>
              <w:t xml:space="preserve">    keepalive_timeout  65;</w:t>
            </w:r>
          </w:p>
          <w:p w:rsidR="00D76BA1" w:rsidRDefault="00D76BA1" w:rsidP="00D76BA1">
            <w:r>
              <w:t xml:space="preserve">    server {</w:t>
            </w:r>
          </w:p>
          <w:p w:rsidR="00D76BA1" w:rsidRDefault="00D76BA1" w:rsidP="00D76BA1">
            <w:r>
              <w:t xml:space="preserve">        listen       80;</w:t>
            </w:r>
          </w:p>
          <w:p w:rsidR="00D76BA1" w:rsidRDefault="00D76BA1" w:rsidP="00D76BA1">
            <w:r>
              <w:t xml:space="preserve">        server_name  localhost;</w:t>
            </w:r>
          </w:p>
          <w:p w:rsidR="00D76BA1" w:rsidRDefault="00D76BA1" w:rsidP="00D76BA1">
            <w:r>
              <w:t xml:space="preserve">        location / {</w:t>
            </w:r>
          </w:p>
          <w:p w:rsidR="00D76BA1" w:rsidRDefault="00D76BA1" w:rsidP="00D76BA1">
            <w:r>
              <w:t xml:space="preserve">            root  </w:t>
            </w:r>
            <w:r w:rsidRPr="00D76BA1">
              <w:rPr>
                <w:b/>
              </w:rPr>
              <w:t xml:space="preserve"> /opt/webapp/</w:t>
            </w:r>
            <w:r>
              <w:t>;</w:t>
            </w:r>
          </w:p>
          <w:p w:rsidR="00D76BA1" w:rsidRDefault="00D76BA1" w:rsidP="00D76BA1">
            <w:r>
              <w:t xml:space="preserve">            index  index.html index.htm;</w:t>
            </w:r>
          </w:p>
          <w:p w:rsidR="00D76BA1" w:rsidRDefault="00D76BA1" w:rsidP="00D76BA1">
            <w:r>
              <w:lastRenderedPageBreak/>
              <w:t xml:space="preserve">        }</w:t>
            </w:r>
          </w:p>
          <w:p w:rsidR="00D76BA1" w:rsidRDefault="00D76BA1" w:rsidP="00D76BA1">
            <w:r>
              <w:t xml:space="preserve">        error_page   500 502 503 504  /50x.html;</w:t>
            </w:r>
          </w:p>
          <w:p w:rsidR="00D76BA1" w:rsidRDefault="00D76BA1" w:rsidP="00D76BA1">
            <w:r>
              <w:t xml:space="preserve">        location = /50x.html {</w:t>
            </w:r>
          </w:p>
          <w:p w:rsidR="00D76BA1" w:rsidRDefault="00D76BA1" w:rsidP="00D76BA1">
            <w:r>
              <w:t xml:space="preserve">            root   html;</w:t>
            </w:r>
          </w:p>
          <w:p w:rsidR="00D76BA1" w:rsidRDefault="00D76BA1" w:rsidP="00D76BA1">
            <w:r>
              <w:t xml:space="preserve">        }</w:t>
            </w:r>
          </w:p>
          <w:p w:rsidR="00D76BA1" w:rsidRDefault="00D76BA1" w:rsidP="00D76BA1">
            <w:r>
              <w:t xml:space="preserve">    }</w:t>
            </w:r>
          </w:p>
          <w:p w:rsidR="00D76BA1" w:rsidRDefault="00D76BA1" w:rsidP="00D76BA1">
            <w:r>
              <w:t>}</w:t>
            </w:r>
          </w:p>
        </w:tc>
      </w:tr>
    </w:tbl>
    <w:p w:rsidR="00D76BA1" w:rsidRPr="00D76BA1" w:rsidRDefault="00D76BA1" w:rsidP="00D76BA1"/>
    <w:p w:rsidR="00E033F6" w:rsidRDefault="00143D3B" w:rsidP="00BB704E">
      <w:pPr>
        <w:pStyle w:val="2"/>
        <w:rPr>
          <w:rFonts w:asciiTheme="minorEastAsia" w:eastAsiaTheme="minorEastAsia" w:hAnsiTheme="minorEastAsia"/>
        </w:rPr>
      </w:pPr>
      <w:r w:rsidRPr="00352002">
        <w:rPr>
          <w:rFonts w:asciiTheme="minorEastAsia" w:eastAsiaTheme="minorEastAsia" w:hAnsiTheme="minorEastAsia"/>
        </w:rPr>
        <w:t>安装</w:t>
      </w:r>
      <w:bookmarkEnd w:id="20"/>
      <w:r w:rsidR="000D64A2">
        <w:rPr>
          <w:rFonts w:asciiTheme="minorEastAsia" w:eastAsiaTheme="minorEastAsia" w:hAnsiTheme="minorEastAsia"/>
        </w:rPr>
        <w:t>tomcat</w:t>
      </w:r>
      <w:r w:rsidR="009E5C08">
        <w:rPr>
          <w:rFonts w:asciiTheme="minorEastAsia" w:eastAsiaTheme="minorEastAsia" w:hAnsiTheme="minorEastAsia"/>
        </w:rPr>
        <w:t>(Web0</w:t>
      </w:r>
      <w:r w:rsidR="009E5C08">
        <w:rPr>
          <w:rFonts w:asciiTheme="minorEastAsia" w:eastAsiaTheme="minorEastAsia" w:hAnsiTheme="minorEastAsia" w:hint="eastAsia"/>
        </w:rPr>
        <w:t>、</w:t>
      </w:r>
      <w:r w:rsidR="009E5C08">
        <w:rPr>
          <w:rFonts w:asciiTheme="minorEastAsia" w:eastAsiaTheme="minorEastAsia" w:hAnsiTheme="minorEastAsia"/>
        </w:rPr>
        <w:t>Web1)</w:t>
      </w:r>
    </w:p>
    <w:p w:rsidR="009304DC" w:rsidRDefault="009304DC" w:rsidP="009304DC">
      <w:r>
        <w:t>目的：</w:t>
      </w:r>
      <w:r w:rsidR="009A1E84">
        <w:rPr>
          <w:rFonts w:hint="eastAsia"/>
        </w:rPr>
        <w:t>处理</w:t>
      </w:r>
      <w:r w:rsidR="0051041D">
        <w:rPr>
          <w:rFonts w:hint="eastAsia"/>
        </w:rPr>
        <w:t>java</w:t>
      </w:r>
      <w:r w:rsidR="009A1E84">
        <w:rPr>
          <w:rFonts w:hint="eastAsia"/>
        </w:rPr>
        <w:t>程序</w:t>
      </w:r>
    </w:p>
    <w:p w:rsidR="00192B8E" w:rsidRPr="00192B8E" w:rsidRDefault="00192B8E" w:rsidP="00192B8E">
      <w:pPr>
        <w:jc w:val="left"/>
        <w:rPr>
          <w:rFonts w:ascii="微软雅黑" w:eastAsia="微软雅黑" w:hAnsi="微软雅黑"/>
          <w:sz w:val="18"/>
          <w:szCs w:val="18"/>
        </w:rPr>
      </w:pPr>
      <w:r w:rsidRPr="00192B8E">
        <w:rPr>
          <w:rFonts w:ascii="微软雅黑" w:eastAsia="微软雅黑" w:hAnsi="微软雅黑"/>
          <w:sz w:val="18"/>
          <w:szCs w:val="18"/>
        </w:rPr>
        <w:t>下载tomcat</w:t>
      </w:r>
    </w:p>
    <w:p w:rsidR="00192B8E" w:rsidRPr="00192B8E" w:rsidRDefault="00192B8E" w:rsidP="00192B8E">
      <w:pPr>
        <w:jc w:val="left"/>
        <w:rPr>
          <w:rFonts w:ascii="微软雅黑" w:eastAsia="微软雅黑" w:hAnsi="微软雅黑"/>
          <w:sz w:val="18"/>
          <w:szCs w:val="18"/>
        </w:rPr>
      </w:pPr>
      <w:r w:rsidRPr="00192B8E">
        <w:rPr>
          <w:rFonts w:ascii="微软雅黑" w:eastAsia="微软雅黑" w:hAnsi="微软雅黑"/>
          <w:sz w:val="18"/>
          <w:szCs w:val="18"/>
        </w:rPr>
        <w:t>Shell &gt;# wget http://mirror.bit.edu.cn/apache/tomcat/tomcat-7/</w:t>
      </w:r>
      <w:r w:rsidR="009E5C08">
        <w:rPr>
          <w:rFonts w:ascii="微软雅黑" w:eastAsia="微软雅黑" w:hAnsi="微软雅黑"/>
          <w:sz w:val="18"/>
          <w:szCs w:val="18"/>
        </w:rPr>
        <w:t>v7.0.62/bin/apache-tomcat-7.0.72</w:t>
      </w:r>
      <w:r w:rsidRPr="00192B8E">
        <w:rPr>
          <w:rFonts w:ascii="微软雅黑" w:eastAsia="微软雅黑" w:hAnsi="微软雅黑"/>
          <w:sz w:val="18"/>
          <w:szCs w:val="18"/>
        </w:rPr>
        <w:t>.tar.gz</w:t>
      </w:r>
    </w:p>
    <w:p w:rsidR="00192B8E" w:rsidRPr="00192B8E" w:rsidRDefault="00192B8E" w:rsidP="00192B8E">
      <w:pPr>
        <w:jc w:val="left"/>
        <w:rPr>
          <w:rFonts w:ascii="微软雅黑" w:eastAsia="微软雅黑" w:hAnsi="微软雅黑"/>
          <w:sz w:val="18"/>
          <w:szCs w:val="18"/>
        </w:rPr>
      </w:pPr>
      <w:r w:rsidRPr="00192B8E">
        <w:rPr>
          <w:rFonts w:ascii="微软雅黑" w:eastAsia="微软雅黑" w:hAnsi="微软雅黑"/>
          <w:sz w:val="18"/>
          <w:szCs w:val="18"/>
        </w:rPr>
        <w:t>解压缩</w:t>
      </w:r>
    </w:p>
    <w:p w:rsidR="00192B8E" w:rsidRPr="00192B8E" w:rsidRDefault="00192B8E" w:rsidP="00192B8E">
      <w:pPr>
        <w:jc w:val="left"/>
        <w:rPr>
          <w:rFonts w:ascii="微软雅黑" w:eastAsia="微软雅黑" w:hAnsi="微软雅黑"/>
          <w:sz w:val="18"/>
          <w:szCs w:val="18"/>
        </w:rPr>
      </w:pPr>
      <w:r w:rsidRPr="00192B8E">
        <w:rPr>
          <w:rFonts w:ascii="微软雅黑" w:eastAsia="微软雅黑" w:hAnsi="微软雅黑"/>
          <w:sz w:val="18"/>
          <w:szCs w:val="18"/>
        </w:rPr>
        <w:t>She</w:t>
      </w:r>
      <w:r w:rsidR="009E5C08">
        <w:rPr>
          <w:rFonts w:ascii="微软雅黑" w:eastAsia="微软雅黑" w:hAnsi="微软雅黑"/>
          <w:sz w:val="18"/>
          <w:szCs w:val="18"/>
        </w:rPr>
        <w:t>ll &gt;# tar xf apache-tomcat-7.0.72</w:t>
      </w:r>
      <w:r w:rsidRPr="00192B8E">
        <w:rPr>
          <w:rFonts w:ascii="微软雅黑" w:eastAsia="微软雅黑" w:hAnsi="微软雅黑"/>
          <w:sz w:val="18"/>
          <w:szCs w:val="18"/>
        </w:rPr>
        <w:t>.tar.gz</w:t>
      </w:r>
    </w:p>
    <w:p w:rsidR="00192B8E" w:rsidRPr="00192B8E" w:rsidRDefault="00192B8E" w:rsidP="00192B8E">
      <w:pPr>
        <w:jc w:val="left"/>
        <w:rPr>
          <w:rFonts w:ascii="微软雅黑" w:eastAsia="微软雅黑" w:hAnsi="微软雅黑"/>
          <w:sz w:val="18"/>
          <w:szCs w:val="18"/>
        </w:rPr>
      </w:pPr>
      <w:r w:rsidRPr="00192B8E">
        <w:rPr>
          <w:rFonts w:ascii="微软雅黑" w:eastAsia="微软雅黑" w:hAnsi="微软雅黑" w:hint="eastAsia"/>
          <w:sz w:val="18"/>
          <w:szCs w:val="18"/>
        </w:rPr>
        <w:t>修改</w:t>
      </w:r>
      <w:r w:rsidRPr="00192B8E">
        <w:rPr>
          <w:rFonts w:ascii="微软雅黑" w:eastAsia="微软雅黑" w:hAnsi="微软雅黑"/>
          <w:sz w:val="18"/>
          <w:szCs w:val="18"/>
        </w:rPr>
        <w:t>权限</w:t>
      </w:r>
    </w:p>
    <w:p w:rsidR="00192B8E" w:rsidRPr="00192B8E" w:rsidRDefault="00192B8E" w:rsidP="00192B8E">
      <w:pPr>
        <w:jc w:val="left"/>
        <w:rPr>
          <w:rFonts w:ascii="微软雅黑" w:eastAsia="微软雅黑" w:hAnsi="微软雅黑"/>
          <w:sz w:val="18"/>
          <w:szCs w:val="18"/>
        </w:rPr>
      </w:pPr>
      <w:r w:rsidRPr="00192B8E">
        <w:rPr>
          <w:rFonts w:ascii="微软雅黑" w:eastAsia="微软雅黑" w:hAnsi="微软雅黑" w:hint="eastAsia"/>
          <w:sz w:val="18"/>
          <w:szCs w:val="18"/>
        </w:rPr>
        <w:t>保证</w:t>
      </w:r>
      <w:r w:rsidRPr="00192B8E">
        <w:rPr>
          <w:rFonts w:ascii="微软雅黑" w:eastAsia="微软雅黑" w:hAnsi="微软雅黑"/>
          <w:sz w:val="18"/>
          <w:szCs w:val="18"/>
        </w:rPr>
        <w:t>web运行安全，这里示例使用tomcat</w:t>
      </w:r>
    </w:p>
    <w:p w:rsidR="00192B8E" w:rsidRPr="00192B8E" w:rsidRDefault="00192B8E" w:rsidP="00192B8E">
      <w:pPr>
        <w:jc w:val="left"/>
        <w:rPr>
          <w:rFonts w:ascii="微软雅黑" w:eastAsia="微软雅黑" w:hAnsi="微软雅黑"/>
          <w:sz w:val="18"/>
          <w:szCs w:val="18"/>
        </w:rPr>
      </w:pPr>
      <w:r w:rsidRPr="00192B8E">
        <w:rPr>
          <w:rFonts w:ascii="微软雅黑" w:eastAsia="微软雅黑" w:hAnsi="微软雅黑"/>
          <w:sz w:val="18"/>
          <w:szCs w:val="18"/>
        </w:rPr>
        <w:t xml:space="preserve">Shell&gt;#chown </w:t>
      </w:r>
      <w:r w:rsidR="00F57023">
        <w:rPr>
          <w:rFonts w:ascii="微软雅黑" w:eastAsia="微软雅黑" w:hAnsi="微软雅黑"/>
          <w:sz w:val="18"/>
          <w:szCs w:val="18"/>
        </w:rPr>
        <w:t>-</w:t>
      </w:r>
      <w:r w:rsidRPr="00192B8E">
        <w:rPr>
          <w:rFonts w:ascii="微软雅黑" w:eastAsia="微软雅黑" w:hAnsi="微软雅黑"/>
          <w:sz w:val="18"/>
          <w:szCs w:val="18"/>
        </w:rPr>
        <w:t>R tomcat:tomcat apache-tomcat-7.0.62</w:t>
      </w:r>
    </w:p>
    <w:p w:rsidR="00192B8E" w:rsidRDefault="00192B8E" w:rsidP="00192B8E">
      <w:pPr>
        <w:pStyle w:val="3"/>
      </w:pPr>
      <w:r>
        <w:t>重定向工作目录</w:t>
      </w:r>
    </w:p>
    <w:p w:rsidR="00192B8E" w:rsidRPr="00192B8E" w:rsidRDefault="00192B8E" w:rsidP="00192B8E">
      <w:pPr>
        <w:rPr>
          <w:rFonts w:ascii="微软雅黑" w:eastAsia="微软雅黑" w:hAnsi="微软雅黑"/>
          <w:sz w:val="18"/>
          <w:szCs w:val="18"/>
        </w:rPr>
      </w:pPr>
      <w:r w:rsidRPr="00192B8E">
        <w:rPr>
          <w:rFonts w:ascii="微软雅黑" w:eastAsia="微软雅黑" w:hAnsi="微软雅黑"/>
          <w:sz w:val="18"/>
          <w:szCs w:val="18"/>
        </w:rPr>
        <w:t>Tomcat安装完成后，它使用自己默认的工作路径工作。但是大部分时间我们需要自定义这个路径。</w:t>
      </w:r>
    </w:p>
    <w:p w:rsidR="00192B8E" w:rsidRPr="00192B8E" w:rsidRDefault="00192B8E" w:rsidP="00192B8E">
      <w:pPr>
        <w:rPr>
          <w:rFonts w:ascii="微软雅黑" w:eastAsia="微软雅黑" w:hAnsi="微软雅黑"/>
          <w:sz w:val="18"/>
          <w:szCs w:val="18"/>
        </w:rPr>
      </w:pPr>
      <w:r w:rsidRPr="00192B8E">
        <w:rPr>
          <w:rFonts w:ascii="微软雅黑" w:eastAsia="微软雅黑" w:hAnsi="微软雅黑"/>
          <w:sz w:val="18"/>
          <w:szCs w:val="18"/>
        </w:rPr>
        <w:t>需要在server.xml中进行指定</w:t>
      </w:r>
    </w:p>
    <w:p w:rsidR="00192B8E" w:rsidRPr="00192B8E" w:rsidRDefault="00192B8E" w:rsidP="00192B8E">
      <w:pPr>
        <w:rPr>
          <w:rFonts w:ascii="微软雅黑" w:eastAsia="微软雅黑" w:hAnsi="微软雅黑"/>
          <w:sz w:val="18"/>
          <w:szCs w:val="18"/>
        </w:rPr>
      </w:pPr>
      <w:r w:rsidRPr="00192B8E">
        <w:rPr>
          <w:rFonts w:ascii="微软雅黑" w:eastAsia="微软雅黑" w:hAnsi="微软雅黑"/>
          <w:sz w:val="18"/>
          <w:szCs w:val="18"/>
        </w:rPr>
        <w:t>配置示例如下</w:t>
      </w:r>
    </w:p>
    <w:tbl>
      <w:tblPr>
        <w:tblStyle w:val="a7"/>
        <w:tblW w:w="0" w:type="auto"/>
        <w:tblLook w:val="04A0"/>
      </w:tblPr>
      <w:tblGrid>
        <w:gridCol w:w="9962"/>
      </w:tblGrid>
      <w:tr w:rsidR="00192B8E" w:rsidRPr="00192B8E" w:rsidTr="00EE192A">
        <w:tc>
          <w:tcPr>
            <w:tcW w:w="10456" w:type="dxa"/>
          </w:tcPr>
          <w:p w:rsidR="00192B8E" w:rsidRPr="00192B8E" w:rsidRDefault="00192B8E" w:rsidP="00EE192A">
            <w:pPr>
              <w:pStyle w:val="a3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>&lt;Engine name="Catalina" defaultHost="localhost"&gt;</w:t>
            </w:r>
          </w:p>
          <w:p w:rsidR="00192B8E" w:rsidRPr="00192B8E" w:rsidRDefault="00192B8E" w:rsidP="00EE192A">
            <w:pPr>
              <w:pStyle w:val="a3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>&lt;Realm className="org.apache.catalina.realm.UserDatabaseRealm"</w:t>
            </w:r>
          </w:p>
          <w:p w:rsidR="00192B8E" w:rsidRPr="00192B8E" w:rsidRDefault="00192B8E" w:rsidP="00EE192A">
            <w:pPr>
              <w:pStyle w:val="a3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 xml:space="preserve">             resourceName="UserDatabase"/&gt;</w:t>
            </w:r>
          </w:p>
          <w:p w:rsidR="00192B8E" w:rsidRPr="00192B8E" w:rsidRDefault="00192B8E" w:rsidP="00EE192A">
            <w:pPr>
              <w:pStyle w:val="a3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>&lt;Host name="localhost"  appBase="webapps"</w:t>
            </w:r>
          </w:p>
          <w:p w:rsidR="00192B8E" w:rsidRPr="00192B8E" w:rsidRDefault="00192B8E" w:rsidP="00EE192A">
            <w:pPr>
              <w:pStyle w:val="a3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 xml:space="preserve">            unpackWARs="true" autoDeploy="true"</w:t>
            </w:r>
          </w:p>
          <w:p w:rsidR="00192B8E" w:rsidRPr="00192B8E" w:rsidRDefault="00192B8E" w:rsidP="00EE192A">
            <w:pPr>
              <w:pStyle w:val="a3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 xml:space="preserve">            xmlValidation="false" xmlNamespaceAware="false"&gt;</w:t>
            </w:r>
          </w:p>
          <w:p w:rsidR="00192B8E" w:rsidRPr="00192B8E" w:rsidRDefault="00192B8E" w:rsidP="00EE192A">
            <w:pPr>
              <w:pStyle w:val="a3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color w:val="0070C0"/>
                <w:sz w:val="18"/>
                <w:szCs w:val="18"/>
              </w:rPr>
              <w:t>&lt;！-- 以</w:t>
            </w:r>
            <w:r w:rsidRPr="00192B8E">
              <w:rPr>
                <w:rFonts w:ascii="微软雅黑" w:eastAsia="微软雅黑" w:hAnsi="微软雅黑" w:hint="eastAsia"/>
                <w:color w:val="0070C0"/>
                <w:sz w:val="18"/>
                <w:szCs w:val="18"/>
              </w:rPr>
              <w:t>下</w:t>
            </w:r>
            <w:r w:rsidRPr="00192B8E">
              <w:rPr>
                <w:rFonts w:ascii="微软雅黑" w:eastAsia="微软雅黑" w:hAnsi="微软雅黑"/>
                <w:color w:val="0070C0"/>
                <w:sz w:val="18"/>
                <w:szCs w:val="18"/>
              </w:rPr>
              <w:t>内容为</w:t>
            </w:r>
            <w:r w:rsidRPr="00192B8E">
              <w:rPr>
                <w:rFonts w:ascii="微软雅黑" w:eastAsia="微软雅黑" w:hAnsi="微软雅黑" w:hint="eastAsia"/>
                <w:color w:val="0070C0"/>
                <w:sz w:val="18"/>
                <w:szCs w:val="18"/>
              </w:rPr>
              <w:t>制定tomcat</w:t>
            </w:r>
            <w:r w:rsidRPr="00192B8E">
              <w:rPr>
                <w:rFonts w:ascii="微软雅黑" w:eastAsia="微软雅黑" w:hAnsi="微软雅黑"/>
                <w:color w:val="0070C0"/>
                <w:sz w:val="18"/>
                <w:szCs w:val="18"/>
              </w:rPr>
              <w:t>的工作目录--&gt;</w:t>
            </w:r>
          </w:p>
          <w:p w:rsidR="00192B8E" w:rsidRPr="00192B8E" w:rsidRDefault="00192B8E" w:rsidP="00EE192A">
            <w:pPr>
              <w:pStyle w:val="a3"/>
              <w:ind w:firstLine="36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192B8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="009E5C0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&lt;Context docBase="/opt/</w:t>
            </w:r>
            <w:r w:rsidRPr="00192B8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web</w:t>
            </w:r>
            <w:r w:rsidR="009E5C0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app</w:t>
            </w:r>
            <w:r w:rsidRPr="00192B8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 path="</w:t>
            </w:r>
            <w:r w:rsidR="009E5C0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/</w:t>
            </w:r>
            <w:r w:rsidRPr="00192B8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 reloadable="true"  swallowOutput="true"/&gt;</w:t>
            </w:r>
          </w:p>
          <w:p w:rsidR="00192B8E" w:rsidRPr="00192B8E" w:rsidRDefault="00192B8E" w:rsidP="00EE192A">
            <w:pPr>
              <w:pStyle w:val="a3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color w:val="0070C0"/>
                <w:sz w:val="18"/>
                <w:szCs w:val="18"/>
              </w:rPr>
              <w:t>&lt;！-- 以</w:t>
            </w:r>
            <w:r w:rsidRPr="00192B8E">
              <w:rPr>
                <w:rFonts w:ascii="微软雅黑" w:eastAsia="微软雅黑" w:hAnsi="微软雅黑" w:hint="eastAsia"/>
                <w:color w:val="0070C0"/>
                <w:sz w:val="18"/>
                <w:szCs w:val="18"/>
              </w:rPr>
              <w:t>上</w:t>
            </w:r>
            <w:r w:rsidRPr="00192B8E">
              <w:rPr>
                <w:rFonts w:ascii="微软雅黑" w:eastAsia="微软雅黑" w:hAnsi="微软雅黑"/>
                <w:color w:val="0070C0"/>
                <w:sz w:val="18"/>
                <w:szCs w:val="18"/>
              </w:rPr>
              <w:t>内容为</w:t>
            </w:r>
            <w:r w:rsidRPr="00192B8E">
              <w:rPr>
                <w:rFonts w:ascii="微软雅黑" w:eastAsia="微软雅黑" w:hAnsi="微软雅黑" w:hint="eastAsia"/>
                <w:color w:val="0070C0"/>
                <w:sz w:val="18"/>
                <w:szCs w:val="18"/>
              </w:rPr>
              <w:t>制定tomcat</w:t>
            </w:r>
            <w:r w:rsidRPr="00192B8E">
              <w:rPr>
                <w:rFonts w:ascii="微软雅黑" w:eastAsia="微软雅黑" w:hAnsi="微软雅黑"/>
                <w:color w:val="0070C0"/>
                <w:sz w:val="18"/>
                <w:szCs w:val="18"/>
              </w:rPr>
              <w:t>的工作目录--&gt;</w:t>
            </w:r>
          </w:p>
          <w:p w:rsidR="00192B8E" w:rsidRPr="00192B8E" w:rsidRDefault="00192B8E" w:rsidP="00EE192A">
            <w:pPr>
              <w:pStyle w:val="a3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>&lt;/Host&gt;</w:t>
            </w:r>
          </w:p>
          <w:p w:rsidR="00192B8E" w:rsidRPr="00192B8E" w:rsidRDefault="00192B8E" w:rsidP="00EE192A">
            <w:pPr>
              <w:pStyle w:val="a3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>&lt;/Engine&gt;</w:t>
            </w:r>
          </w:p>
        </w:tc>
      </w:tr>
    </w:tbl>
    <w:p w:rsidR="00192B8E" w:rsidRPr="00192B8E" w:rsidRDefault="00192B8E" w:rsidP="00192B8E">
      <w:pPr>
        <w:rPr>
          <w:rFonts w:ascii="微软雅黑" w:eastAsia="微软雅黑" w:hAnsi="微软雅黑"/>
          <w:sz w:val="18"/>
          <w:szCs w:val="18"/>
        </w:rPr>
      </w:pPr>
    </w:p>
    <w:p w:rsidR="00192B8E" w:rsidRPr="00192B8E" w:rsidRDefault="00192B8E" w:rsidP="00192B8E">
      <w:pPr>
        <w:pStyle w:val="3"/>
      </w:pPr>
      <w:r w:rsidRPr="00192B8E">
        <w:t>改变服务端口</w:t>
      </w:r>
    </w:p>
    <w:p w:rsidR="00192B8E" w:rsidRPr="00192B8E" w:rsidRDefault="00192B8E" w:rsidP="00192B8E">
      <w:pPr>
        <w:rPr>
          <w:rFonts w:ascii="微软雅黑" w:eastAsia="微软雅黑" w:hAnsi="微软雅黑"/>
          <w:sz w:val="18"/>
          <w:szCs w:val="18"/>
        </w:rPr>
      </w:pPr>
      <w:r w:rsidRPr="00192B8E">
        <w:rPr>
          <w:rFonts w:ascii="微软雅黑" w:eastAsia="微软雅黑" w:hAnsi="微软雅黑" w:hint="eastAsia"/>
          <w:sz w:val="18"/>
          <w:szCs w:val="18"/>
        </w:rPr>
        <w:t>下面</w:t>
      </w:r>
      <w:r w:rsidRPr="00192B8E">
        <w:rPr>
          <w:rFonts w:ascii="微软雅黑" w:eastAsia="微软雅黑" w:hAnsi="微软雅黑"/>
          <w:sz w:val="18"/>
          <w:szCs w:val="18"/>
        </w:rPr>
        <w:t>的示例就是将8080端口改为了80</w:t>
      </w:r>
      <w:r w:rsidRPr="00192B8E">
        <w:rPr>
          <w:rFonts w:ascii="微软雅黑" w:eastAsia="微软雅黑" w:hAnsi="微软雅黑" w:hint="eastAsia"/>
          <w:sz w:val="18"/>
          <w:szCs w:val="18"/>
        </w:rPr>
        <w:t>。</w:t>
      </w:r>
    </w:p>
    <w:tbl>
      <w:tblPr>
        <w:tblStyle w:val="a7"/>
        <w:tblW w:w="0" w:type="auto"/>
        <w:tblLook w:val="04A0"/>
      </w:tblPr>
      <w:tblGrid>
        <w:gridCol w:w="1212"/>
        <w:gridCol w:w="8750"/>
      </w:tblGrid>
      <w:tr w:rsidR="00192B8E" w:rsidRPr="00192B8E" w:rsidTr="00EE192A">
        <w:tc>
          <w:tcPr>
            <w:tcW w:w="1271" w:type="dxa"/>
          </w:tcPr>
          <w:p w:rsidR="00192B8E" w:rsidRPr="00192B8E" w:rsidRDefault="00192B8E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9185" w:type="dxa"/>
          </w:tcPr>
          <w:p w:rsidR="00192B8E" w:rsidRPr="00192B8E" w:rsidRDefault="00192B8E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 w:hint="eastAsia"/>
                <w:sz w:val="18"/>
                <w:szCs w:val="18"/>
              </w:rPr>
              <w:t>字符段</w:t>
            </w:r>
          </w:p>
        </w:tc>
      </w:tr>
      <w:tr w:rsidR="00192B8E" w:rsidRPr="00192B8E" w:rsidTr="00EE192A">
        <w:tc>
          <w:tcPr>
            <w:tcW w:w="1271" w:type="dxa"/>
          </w:tcPr>
          <w:p w:rsidR="00192B8E" w:rsidRPr="00192B8E" w:rsidRDefault="00192B8E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>原始</w:t>
            </w:r>
          </w:p>
        </w:tc>
        <w:tc>
          <w:tcPr>
            <w:tcW w:w="9185" w:type="dxa"/>
          </w:tcPr>
          <w:p w:rsidR="00192B8E" w:rsidRPr="00192B8E" w:rsidRDefault="00192B8E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>&lt;Service name="Catalina"&gt;</w:t>
            </w:r>
          </w:p>
          <w:p w:rsidR="00192B8E" w:rsidRPr="00192B8E" w:rsidRDefault="00192B8E" w:rsidP="00EE192A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&lt;Connector port="</w:t>
            </w:r>
            <w:r w:rsidRPr="00192B8E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8080</w:t>
            </w:r>
            <w:r w:rsidRPr="00192B8E">
              <w:rPr>
                <w:rFonts w:ascii="微软雅黑" w:eastAsia="微软雅黑" w:hAnsi="微软雅黑"/>
                <w:sz w:val="18"/>
                <w:szCs w:val="18"/>
              </w:rPr>
              <w:t>" protocol="HTTP/1.1"</w:t>
            </w:r>
          </w:p>
          <w:p w:rsidR="00192B8E" w:rsidRPr="00192B8E" w:rsidRDefault="00192B8E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 xml:space="preserve">               connectionTimeout="20000"</w:t>
            </w:r>
          </w:p>
          <w:p w:rsidR="00192B8E" w:rsidRPr="00192B8E" w:rsidRDefault="00192B8E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 xml:space="preserve">               redirectPort="8443" /&gt;</w:t>
            </w:r>
          </w:p>
          <w:p w:rsidR="00192B8E" w:rsidRPr="00192B8E" w:rsidRDefault="00192B8E" w:rsidP="00EE192A">
            <w:pPr>
              <w:ind w:firstLineChars="200" w:firstLine="360"/>
              <w:rPr>
                <w:rFonts w:ascii="微软雅黑" w:eastAsia="微软雅黑" w:hAnsi="微软雅黑"/>
                <w:b/>
                <w:color w:val="548DD4" w:themeColor="text2" w:themeTint="99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b/>
                <w:color w:val="548DD4" w:themeColor="text2" w:themeTint="99"/>
                <w:sz w:val="18"/>
                <w:szCs w:val="18"/>
              </w:rPr>
              <w:t>……</w:t>
            </w:r>
          </w:p>
          <w:p w:rsidR="00192B8E" w:rsidRPr="00192B8E" w:rsidRDefault="00192B8E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>&lt;/service&gt;</w:t>
            </w:r>
          </w:p>
        </w:tc>
      </w:tr>
      <w:tr w:rsidR="00192B8E" w:rsidRPr="00192B8E" w:rsidTr="00EE192A">
        <w:tc>
          <w:tcPr>
            <w:tcW w:w="1271" w:type="dxa"/>
          </w:tcPr>
          <w:p w:rsidR="00192B8E" w:rsidRPr="00192B8E" w:rsidRDefault="00192B8E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修改后</w:t>
            </w:r>
          </w:p>
        </w:tc>
        <w:tc>
          <w:tcPr>
            <w:tcW w:w="9185" w:type="dxa"/>
          </w:tcPr>
          <w:p w:rsidR="00192B8E" w:rsidRPr="00192B8E" w:rsidRDefault="00192B8E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>&lt;Service name="Catalina"&gt;</w:t>
            </w:r>
          </w:p>
          <w:p w:rsidR="00192B8E" w:rsidRPr="00192B8E" w:rsidRDefault="00192B8E" w:rsidP="00EE192A">
            <w:pPr>
              <w:ind w:firstLineChars="150" w:firstLine="270"/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>&lt;Connector port="</w:t>
            </w:r>
            <w:r w:rsidRPr="00192B8E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80</w:t>
            </w:r>
            <w:r w:rsidRPr="00192B8E">
              <w:rPr>
                <w:rFonts w:ascii="微软雅黑" w:eastAsia="微软雅黑" w:hAnsi="微软雅黑"/>
                <w:sz w:val="18"/>
                <w:szCs w:val="18"/>
              </w:rPr>
              <w:t>" protocol="HTTP/1.1"</w:t>
            </w:r>
          </w:p>
          <w:p w:rsidR="00192B8E" w:rsidRPr="00192B8E" w:rsidRDefault="00192B8E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 xml:space="preserve">               connectionTimeout="20000"</w:t>
            </w:r>
          </w:p>
          <w:p w:rsidR="00192B8E" w:rsidRPr="00192B8E" w:rsidRDefault="00192B8E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 xml:space="preserve">               redirectPort="8443" /&gt;</w:t>
            </w:r>
          </w:p>
          <w:p w:rsidR="00192B8E" w:rsidRPr="00192B8E" w:rsidRDefault="00192B8E" w:rsidP="00EE19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b/>
                <w:color w:val="00B0F0"/>
                <w:sz w:val="18"/>
                <w:szCs w:val="18"/>
              </w:rPr>
              <w:t xml:space="preserve"> ……</w:t>
            </w:r>
          </w:p>
          <w:p w:rsidR="00192B8E" w:rsidRPr="00192B8E" w:rsidRDefault="00192B8E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92B8E">
              <w:rPr>
                <w:rFonts w:ascii="微软雅黑" w:eastAsia="微软雅黑" w:hAnsi="微软雅黑"/>
                <w:sz w:val="18"/>
                <w:szCs w:val="18"/>
              </w:rPr>
              <w:t>&lt;/service&gt;</w:t>
            </w:r>
          </w:p>
        </w:tc>
      </w:tr>
    </w:tbl>
    <w:p w:rsidR="00192B8E" w:rsidRPr="00192B8E" w:rsidRDefault="00192B8E" w:rsidP="00192B8E">
      <w:pPr>
        <w:rPr>
          <w:rFonts w:ascii="微软雅黑" w:eastAsia="微软雅黑" w:hAnsi="微软雅黑"/>
          <w:sz w:val="18"/>
          <w:szCs w:val="18"/>
        </w:rPr>
      </w:pPr>
    </w:p>
    <w:p w:rsidR="005776BE" w:rsidRDefault="005776BE" w:rsidP="005B5839">
      <w:pPr>
        <w:pStyle w:val="2"/>
      </w:pPr>
      <w:bookmarkStart w:id="21" w:name="_Toc433856172"/>
      <w:r>
        <w:t>安装</w:t>
      </w:r>
      <w:r w:rsidR="00BC4875">
        <w:rPr>
          <w:rFonts w:hint="eastAsia"/>
        </w:rPr>
        <w:t>keepalived</w:t>
      </w:r>
      <w:r>
        <w:t>服务器</w:t>
      </w:r>
      <w:bookmarkEnd w:id="21"/>
      <w:r w:rsidR="009E5C08">
        <w:rPr>
          <w:rFonts w:hint="eastAsia"/>
        </w:rPr>
        <w:t>（</w:t>
      </w:r>
      <w:r w:rsidR="009E5C08">
        <w:rPr>
          <w:rFonts w:hint="eastAsia"/>
        </w:rPr>
        <w:t>LB</w:t>
      </w:r>
      <w:r w:rsidR="009E5C08">
        <w:t>0</w:t>
      </w:r>
      <w:r w:rsidR="009E5C08">
        <w:t>、</w:t>
      </w:r>
      <w:r w:rsidR="009E5C08">
        <w:t>LB1</w:t>
      </w:r>
      <w:r w:rsidR="009E5C08">
        <w:t>、</w:t>
      </w:r>
      <w:r w:rsidR="009E5C08">
        <w:t>Redis0</w:t>
      </w:r>
      <w:r w:rsidR="009E5C08">
        <w:t>、</w:t>
      </w:r>
      <w:r w:rsidR="009E5C08">
        <w:t>Redis1</w:t>
      </w:r>
      <w:r w:rsidR="009E5C08">
        <w:t>）</w:t>
      </w:r>
    </w:p>
    <w:p w:rsidR="00E937D7" w:rsidRDefault="004221B5" w:rsidP="005776BE">
      <w:r>
        <w:t>目的：</w:t>
      </w:r>
      <w:r w:rsidR="00BC4875">
        <w:t>nginx</w:t>
      </w:r>
      <w:r w:rsidR="009E5C08">
        <w:rPr>
          <w:rFonts w:hint="eastAsia"/>
        </w:rPr>
        <w:t>和</w:t>
      </w:r>
      <w:r w:rsidR="009E5C08">
        <w:t>Redis</w:t>
      </w:r>
      <w:r w:rsidR="00BC4875">
        <w:rPr>
          <w:rFonts w:hint="eastAsia"/>
        </w:rPr>
        <w:t>高可用</w:t>
      </w:r>
    </w:p>
    <w:p w:rsidR="00532B8D" w:rsidRPr="00532B8D" w:rsidRDefault="00532B8D" w:rsidP="00532B8D">
      <w:pPr>
        <w:jc w:val="left"/>
        <w:rPr>
          <w:rFonts w:ascii="微软雅黑" w:eastAsia="微软雅黑" w:hAnsi="微软雅黑"/>
          <w:sz w:val="18"/>
          <w:szCs w:val="18"/>
        </w:rPr>
      </w:pPr>
      <w:r w:rsidRPr="00532B8D">
        <w:rPr>
          <w:rFonts w:ascii="微软雅黑" w:eastAsia="微软雅黑" w:hAnsi="微软雅黑" w:hint="eastAsia"/>
          <w:sz w:val="18"/>
          <w:szCs w:val="18"/>
        </w:rPr>
        <w:t>安装</w:t>
      </w:r>
      <w:r w:rsidRPr="00532B8D">
        <w:rPr>
          <w:rFonts w:ascii="微软雅黑" w:eastAsia="微软雅黑" w:hAnsi="微软雅黑"/>
          <w:sz w:val="18"/>
          <w:szCs w:val="18"/>
        </w:rPr>
        <w:t>依赖</w:t>
      </w:r>
    </w:p>
    <w:p w:rsidR="00532B8D" w:rsidRPr="00532B8D" w:rsidRDefault="00532B8D" w:rsidP="00532B8D">
      <w:pPr>
        <w:jc w:val="left"/>
        <w:rPr>
          <w:rFonts w:ascii="微软雅黑" w:eastAsia="微软雅黑" w:hAnsi="微软雅黑"/>
          <w:sz w:val="18"/>
          <w:szCs w:val="18"/>
        </w:rPr>
      </w:pPr>
      <w:r w:rsidRPr="00532B8D">
        <w:rPr>
          <w:rFonts w:ascii="微软雅黑" w:eastAsia="微软雅黑" w:hAnsi="微软雅黑"/>
          <w:sz w:val="18"/>
          <w:szCs w:val="18"/>
        </w:rPr>
        <w:t xml:space="preserve">Shell&gt;#yum </w:t>
      </w:r>
      <w:r w:rsidR="00F57023">
        <w:rPr>
          <w:rFonts w:ascii="微软雅黑" w:eastAsia="微软雅黑" w:hAnsi="微软雅黑"/>
          <w:sz w:val="18"/>
          <w:szCs w:val="18"/>
        </w:rPr>
        <w:t>-</w:t>
      </w:r>
      <w:r w:rsidRPr="00532B8D">
        <w:rPr>
          <w:rFonts w:ascii="微软雅黑" w:eastAsia="微软雅黑" w:hAnsi="微软雅黑"/>
          <w:sz w:val="18"/>
          <w:szCs w:val="18"/>
        </w:rPr>
        <w:t>y install openssl-devel net-snmp-devel</w:t>
      </w:r>
    </w:p>
    <w:p w:rsidR="00532B8D" w:rsidRPr="00532B8D" w:rsidRDefault="00532B8D" w:rsidP="00532B8D">
      <w:pPr>
        <w:jc w:val="left"/>
        <w:rPr>
          <w:rFonts w:ascii="微软雅黑" w:eastAsia="微软雅黑" w:hAnsi="微软雅黑"/>
          <w:sz w:val="18"/>
          <w:szCs w:val="18"/>
        </w:rPr>
      </w:pPr>
      <w:r w:rsidRPr="00532B8D">
        <w:rPr>
          <w:rFonts w:ascii="微软雅黑" w:eastAsia="微软雅黑" w:hAnsi="微软雅黑" w:hint="eastAsia"/>
          <w:sz w:val="18"/>
          <w:szCs w:val="18"/>
        </w:rPr>
        <w:t>下载软件包</w:t>
      </w:r>
    </w:p>
    <w:p w:rsidR="00532B8D" w:rsidRPr="00532B8D" w:rsidRDefault="00532B8D" w:rsidP="00532B8D">
      <w:pPr>
        <w:jc w:val="left"/>
        <w:rPr>
          <w:rFonts w:ascii="微软雅黑" w:eastAsia="微软雅黑" w:hAnsi="微软雅黑"/>
          <w:sz w:val="18"/>
          <w:szCs w:val="18"/>
        </w:rPr>
      </w:pPr>
      <w:r w:rsidRPr="00532B8D">
        <w:rPr>
          <w:rFonts w:ascii="微软雅黑" w:eastAsia="微软雅黑" w:hAnsi="微软雅黑"/>
          <w:sz w:val="18"/>
          <w:szCs w:val="18"/>
        </w:rPr>
        <w:t>shell&gt;# wget http://www.keepalived.org/software/keepalived-1.2.20.tar.gz</w:t>
      </w:r>
    </w:p>
    <w:p w:rsidR="00532B8D" w:rsidRPr="00532B8D" w:rsidRDefault="00532B8D" w:rsidP="00532B8D">
      <w:pPr>
        <w:jc w:val="left"/>
        <w:rPr>
          <w:rFonts w:ascii="微软雅黑" w:eastAsia="微软雅黑" w:hAnsi="微软雅黑"/>
          <w:sz w:val="18"/>
          <w:szCs w:val="18"/>
        </w:rPr>
      </w:pPr>
      <w:r w:rsidRPr="00532B8D">
        <w:rPr>
          <w:rFonts w:ascii="微软雅黑" w:eastAsia="微软雅黑" w:hAnsi="微软雅黑" w:hint="eastAsia"/>
          <w:sz w:val="18"/>
          <w:szCs w:val="18"/>
        </w:rPr>
        <w:t>解压缩软件</w:t>
      </w:r>
    </w:p>
    <w:p w:rsidR="00532B8D" w:rsidRPr="00532B8D" w:rsidRDefault="00532B8D" w:rsidP="00532B8D">
      <w:pPr>
        <w:jc w:val="left"/>
        <w:rPr>
          <w:rFonts w:ascii="微软雅黑" w:eastAsia="微软雅黑" w:hAnsi="微软雅黑"/>
          <w:sz w:val="18"/>
          <w:szCs w:val="18"/>
        </w:rPr>
      </w:pPr>
      <w:r w:rsidRPr="00532B8D">
        <w:rPr>
          <w:rFonts w:ascii="微软雅黑" w:eastAsia="微软雅黑" w:hAnsi="微软雅黑"/>
          <w:sz w:val="18"/>
          <w:szCs w:val="18"/>
        </w:rPr>
        <w:t>shell&gt;# tar xf keepalived-1.2.20.tar.gz</w:t>
      </w:r>
    </w:p>
    <w:p w:rsidR="00532B8D" w:rsidRPr="00532B8D" w:rsidRDefault="00532B8D" w:rsidP="00532B8D">
      <w:pPr>
        <w:jc w:val="left"/>
        <w:rPr>
          <w:rFonts w:ascii="微软雅黑" w:eastAsia="微软雅黑" w:hAnsi="微软雅黑"/>
          <w:sz w:val="18"/>
          <w:szCs w:val="18"/>
        </w:rPr>
      </w:pPr>
      <w:r w:rsidRPr="00532B8D">
        <w:rPr>
          <w:rFonts w:ascii="微软雅黑" w:eastAsia="微软雅黑" w:hAnsi="微软雅黑"/>
          <w:sz w:val="18"/>
          <w:szCs w:val="18"/>
        </w:rPr>
        <w:t>shell&gt;# cd keepalived-1.2.20</w:t>
      </w:r>
    </w:p>
    <w:p w:rsidR="00532B8D" w:rsidRPr="00532B8D" w:rsidRDefault="00532B8D" w:rsidP="00532B8D">
      <w:pPr>
        <w:jc w:val="left"/>
        <w:rPr>
          <w:rFonts w:ascii="微软雅黑" w:eastAsia="微软雅黑" w:hAnsi="微软雅黑"/>
          <w:sz w:val="18"/>
          <w:szCs w:val="18"/>
        </w:rPr>
      </w:pPr>
      <w:r w:rsidRPr="00532B8D">
        <w:rPr>
          <w:rFonts w:ascii="微软雅黑" w:eastAsia="微软雅黑" w:hAnsi="微软雅黑" w:hint="eastAsia"/>
          <w:sz w:val="18"/>
          <w:szCs w:val="18"/>
        </w:rPr>
        <w:t>编译</w:t>
      </w:r>
    </w:p>
    <w:p w:rsidR="00532B8D" w:rsidRPr="00532B8D" w:rsidRDefault="00532B8D" w:rsidP="00532B8D">
      <w:pPr>
        <w:jc w:val="left"/>
        <w:rPr>
          <w:rFonts w:ascii="微软雅黑" w:eastAsia="微软雅黑" w:hAnsi="微软雅黑"/>
          <w:sz w:val="18"/>
          <w:szCs w:val="18"/>
        </w:rPr>
      </w:pPr>
      <w:r w:rsidRPr="00532B8D">
        <w:rPr>
          <w:rFonts w:ascii="微软雅黑" w:eastAsia="微软雅黑" w:hAnsi="微软雅黑"/>
          <w:sz w:val="18"/>
          <w:szCs w:val="18"/>
        </w:rPr>
        <w:t>shell&gt;# ./configure --prefix="/usr/" --sysconfdir="/etc/"  --enable-snmp</w:t>
      </w:r>
    </w:p>
    <w:p w:rsidR="00532B8D" w:rsidRPr="00532B8D" w:rsidRDefault="00532B8D" w:rsidP="00532B8D">
      <w:pPr>
        <w:jc w:val="left"/>
        <w:rPr>
          <w:rFonts w:ascii="微软雅黑" w:eastAsia="微软雅黑" w:hAnsi="微软雅黑"/>
          <w:sz w:val="18"/>
          <w:szCs w:val="18"/>
        </w:rPr>
      </w:pPr>
      <w:r w:rsidRPr="00532B8D">
        <w:rPr>
          <w:rFonts w:ascii="微软雅黑" w:eastAsia="微软雅黑" w:hAnsi="微软雅黑"/>
          <w:sz w:val="18"/>
          <w:szCs w:val="18"/>
        </w:rPr>
        <w:t>shell&gt;# make</w:t>
      </w:r>
    </w:p>
    <w:p w:rsidR="00532B8D" w:rsidRPr="00532B8D" w:rsidRDefault="00532B8D" w:rsidP="00532B8D">
      <w:pPr>
        <w:jc w:val="left"/>
        <w:rPr>
          <w:rFonts w:ascii="微软雅黑" w:eastAsia="微软雅黑" w:hAnsi="微软雅黑"/>
          <w:sz w:val="18"/>
          <w:szCs w:val="18"/>
        </w:rPr>
      </w:pPr>
      <w:r w:rsidRPr="00532B8D">
        <w:rPr>
          <w:rFonts w:ascii="微软雅黑" w:eastAsia="微软雅黑" w:hAnsi="微软雅黑" w:hint="eastAsia"/>
          <w:sz w:val="18"/>
          <w:szCs w:val="18"/>
        </w:rPr>
        <w:t>针对RHEL系统，启用SNMP时使用如下命令编译</w:t>
      </w:r>
    </w:p>
    <w:p w:rsidR="00532B8D" w:rsidRPr="00532B8D" w:rsidRDefault="00532B8D" w:rsidP="00532B8D">
      <w:pPr>
        <w:jc w:val="left"/>
        <w:rPr>
          <w:rFonts w:ascii="微软雅黑" w:eastAsia="微软雅黑" w:hAnsi="微软雅黑"/>
          <w:sz w:val="18"/>
          <w:szCs w:val="18"/>
        </w:rPr>
      </w:pPr>
      <w:r w:rsidRPr="00532B8D">
        <w:rPr>
          <w:rFonts w:ascii="微软雅黑" w:eastAsia="微软雅黑" w:hAnsi="微软雅黑"/>
          <w:sz w:val="18"/>
          <w:szCs w:val="18"/>
        </w:rPr>
        <w:t>shell&gt;# make LDFLAGS="$(net-snmp-config --agent-libs) -lpopt -lssl -lcrypto"</w:t>
      </w:r>
    </w:p>
    <w:p w:rsidR="00532B8D" w:rsidRPr="00532B8D" w:rsidRDefault="00532B8D" w:rsidP="00532B8D">
      <w:pPr>
        <w:jc w:val="left"/>
        <w:rPr>
          <w:rFonts w:ascii="微软雅黑" w:eastAsia="微软雅黑" w:hAnsi="微软雅黑"/>
          <w:sz w:val="18"/>
          <w:szCs w:val="18"/>
        </w:rPr>
      </w:pPr>
      <w:r w:rsidRPr="00532B8D">
        <w:rPr>
          <w:rFonts w:ascii="微软雅黑" w:eastAsia="微软雅黑" w:hAnsi="微软雅黑" w:hint="eastAsia"/>
          <w:sz w:val="18"/>
          <w:szCs w:val="18"/>
        </w:rPr>
        <w:t>针对其它类Unix系统</w:t>
      </w:r>
    </w:p>
    <w:p w:rsidR="00532B8D" w:rsidRPr="00532B8D" w:rsidRDefault="00532B8D" w:rsidP="00532B8D">
      <w:pPr>
        <w:jc w:val="left"/>
        <w:rPr>
          <w:rFonts w:ascii="微软雅黑" w:eastAsia="微软雅黑" w:hAnsi="微软雅黑"/>
          <w:sz w:val="18"/>
          <w:szCs w:val="18"/>
        </w:rPr>
      </w:pPr>
      <w:r w:rsidRPr="00532B8D">
        <w:rPr>
          <w:rFonts w:ascii="微软雅黑" w:eastAsia="微软雅黑" w:hAnsi="微软雅黑"/>
          <w:sz w:val="18"/>
          <w:szCs w:val="18"/>
        </w:rPr>
        <w:t>S</w:t>
      </w:r>
      <w:r w:rsidRPr="00532B8D">
        <w:rPr>
          <w:rFonts w:ascii="微软雅黑" w:eastAsia="微软雅黑" w:hAnsi="微软雅黑" w:hint="eastAsia"/>
          <w:sz w:val="18"/>
          <w:szCs w:val="18"/>
        </w:rPr>
        <w:t>hell</w:t>
      </w:r>
      <w:r w:rsidRPr="00532B8D">
        <w:rPr>
          <w:rFonts w:ascii="微软雅黑" w:eastAsia="微软雅黑" w:hAnsi="微软雅黑"/>
          <w:sz w:val="18"/>
          <w:szCs w:val="18"/>
        </w:rPr>
        <w:t xml:space="preserve">&gt;# </w:t>
      </w:r>
      <w:r w:rsidRPr="00532B8D">
        <w:rPr>
          <w:rFonts w:ascii="微软雅黑" w:eastAsia="微软雅黑" w:hAnsi="微软雅黑" w:hint="eastAsia"/>
          <w:sz w:val="18"/>
          <w:szCs w:val="18"/>
        </w:rPr>
        <w:t>make</w:t>
      </w:r>
    </w:p>
    <w:p w:rsidR="00532B8D" w:rsidRPr="00532B8D" w:rsidRDefault="00532B8D" w:rsidP="00532B8D">
      <w:pPr>
        <w:jc w:val="left"/>
        <w:rPr>
          <w:rFonts w:ascii="微软雅黑" w:eastAsia="微软雅黑" w:hAnsi="微软雅黑"/>
          <w:sz w:val="18"/>
          <w:szCs w:val="18"/>
        </w:rPr>
      </w:pPr>
      <w:r w:rsidRPr="00532B8D">
        <w:rPr>
          <w:rFonts w:ascii="微软雅黑" w:eastAsia="微软雅黑" w:hAnsi="微软雅黑" w:hint="eastAsia"/>
          <w:sz w:val="18"/>
          <w:szCs w:val="18"/>
        </w:rPr>
        <w:t>安装软件</w:t>
      </w:r>
    </w:p>
    <w:p w:rsidR="00532B8D" w:rsidRPr="00532B8D" w:rsidRDefault="00532B8D" w:rsidP="00532B8D">
      <w:pPr>
        <w:jc w:val="left"/>
        <w:rPr>
          <w:rFonts w:ascii="微软雅黑" w:eastAsia="微软雅黑" w:hAnsi="微软雅黑"/>
          <w:sz w:val="18"/>
          <w:szCs w:val="18"/>
        </w:rPr>
      </w:pPr>
      <w:r w:rsidRPr="00532B8D">
        <w:rPr>
          <w:rFonts w:ascii="微软雅黑" w:eastAsia="微软雅黑" w:hAnsi="微软雅黑"/>
          <w:sz w:val="18"/>
          <w:szCs w:val="18"/>
        </w:rPr>
        <w:t xml:space="preserve">shell&gt;# make install </w:t>
      </w:r>
    </w:p>
    <w:p w:rsidR="00532B8D" w:rsidRPr="00532B8D" w:rsidRDefault="00532B8D" w:rsidP="00532B8D">
      <w:pPr>
        <w:jc w:val="left"/>
        <w:rPr>
          <w:rFonts w:ascii="微软雅黑" w:eastAsia="微软雅黑" w:hAnsi="微软雅黑"/>
          <w:sz w:val="18"/>
          <w:szCs w:val="18"/>
        </w:rPr>
      </w:pPr>
      <w:r w:rsidRPr="00532B8D">
        <w:rPr>
          <w:rFonts w:ascii="微软雅黑" w:eastAsia="微软雅黑" w:hAnsi="微软雅黑" w:hint="eastAsia"/>
          <w:sz w:val="18"/>
          <w:szCs w:val="18"/>
        </w:rPr>
        <w:t>添加keepalived到系统服务列表</w:t>
      </w:r>
    </w:p>
    <w:tbl>
      <w:tblPr>
        <w:tblStyle w:val="a7"/>
        <w:tblW w:w="0" w:type="auto"/>
        <w:tblLook w:val="04A0"/>
      </w:tblPr>
      <w:tblGrid>
        <w:gridCol w:w="1099"/>
        <w:gridCol w:w="8637"/>
      </w:tblGrid>
      <w:tr w:rsidR="00532B8D" w:rsidRPr="00532B8D" w:rsidTr="00532B8D">
        <w:tc>
          <w:tcPr>
            <w:tcW w:w="1099" w:type="dxa"/>
          </w:tcPr>
          <w:p w:rsidR="00532B8D" w:rsidRPr="00532B8D" w:rsidRDefault="00532B8D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 w:hint="eastAsia"/>
                <w:sz w:val="18"/>
                <w:szCs w:val="18"/>
              </w:rPr>
              <w:t>RHEL6</w:t>
            </w:r>
          </w:p>
        </w:tc>
        <w:tc>
          <w:tcPr>
            <w:tcW w:w="8637" w:type="dxa"/>
          </w:tcPr>
          <w:p w:rsidR="00532B8D" w:rsidRPr="00532B8D" w:rsidRDefault="00532B8D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>shell&gt;# chkconfig --add keepalived</w:t>
            </w:r>
          </w:p>
        </w:tc>
      </w:tr>
    </w:tbl>
    <w:p w:rsidR="00532B8D" w:rsidRPr="00532B8D" w:rsidRDefault="00532B8D" w:rsidP="00532B8D">
      <w:pPr>
        <w:jc w:val="left"/>
        <w:rPr>
          <w:rFonts w:ascii="微软雅黑" w:eastAsia="微软雅黑" w:hAnsi="微软雅黑"/>
          <w:sz w:val="18"/>
          <w:szCs w:val="18"/>
        </w:rPr>
      </w:pPr>
      <w:r w:rsidRPr="00532B8D">
        <w:rPr>
          <w:rFonts w:ascii="微软雅黑" w:eastAsia="微软雅黑" w:hAnsi="微软雅黑" w:hint="eastAsia"/>
          <w:sz w:val="18"/>
          <w:szCs w:val="18"/>
        </w:rPr>
        <w:t>设置keepalived在运行3级别时开机启动</w:t>
      </w:r>
    </w:p>
    <w:tbl>
      <w:tblPr>
        <w:tblStyle w:val="a7"/>
        <w:tblW w:w="0" w:type="auto"/>
        <w:tblLook w:val="04A0"/>
      </w:tblPr>
      <w:tblGrid>
        <w:gridCol w:w="1099"/>
        <w:gridCol w:w="8637"/>
      </w:tblGrid>
      <w:tr w:rsidR="00532B8D" w:rsidRPr="00532B8D" w:rsidTr="00532B8D">
        <w:tc>
          <w:tcPr>
            <w:tcW w:w="1099" w:type="dxa"/>
          </w:tcPr>
          <w:p w:rsidR="00532B8D" w:rsidRPr="00532B8D" w:rsidRDefault="00532B8D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 w:hint="eastAsia"/>
                <w:sz w:val="18"/>
                <w:szCs w:val="18"/>
              </w:rPr>
              <w:t>RHEL</w:t>
            </w:r>
            <w:r w:rsidRPr="00532B8D">
              <w:rPr>
                <w:rFonts w:ascii="微软雅黑" w:eastAsia="微软雅黑" w:hAnsi="微软雅黑"/>
                <w:sz w:val="18"/>
                <w:szCs w:val="18"/>
              </w:rPr>
              <w:t>6</w:t>
            </w:r>
          </w:p>
        </w:tc>
        <w:tc>
          <w:tcPr>
            <w:tcW w:w="8637" w:type="dxa"/>
          </w:tcPr>
          <w:p w:rsidR="00532B8D" w:rsidRPr="00532B8D" w:rsidRDefault="00532B8D" w:rsidP="00EE1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>shell&gt;# chkconfig --level 3 keepalived on</w:t>
            </w:r>
          </w:p>
        </w:tc>
      </w:tr>
    </w:tbl>
    <w:p w:rsidR="00532B8D" w:rsidRDefault="00532B8D" w:rsidP="00532B8D">
      <w:pPr>
        <w:jc w:val="left"/>
        <w:rPr>
          <w:rFonts w:ascii="微软雅黑" w:eastAsia="微软雅黑" w:hAnsi="微软雅黑"/>
          <w:sz w:val="18"/>
          <w:szCs w:val="18"/>
        </w:rPr>
      </w:pPr>
    </w:p>
    <w:p w:rsidR="00532B8D" w:rsidRPr="00532B8D" w:rsidRDefault="00532B8D" w:rsidP="00532B8D">
      <w:pPr>
        <w:rPr>
          <w:rFonts w:ascii="微软雅黑" w:eastAsia="微软雅黑" w:hAnsi="微软雅黑"/>
          <w:sz w:val="18"/>
          <w:szCs w:val="18"/>
        </w:rPr>
      </w:pPr>
      <w:r w:rsidRPr="00532B8D">
        <w:rPr>
          <w:rFonts w:ascii="微软雅黑" w:eastAsia="微软雅黑" w:hAnsi="微软雅黑" w:hint="eastAsia"/>
          <w:sz w:val="18"/>
          <w:szCs w:val="18"/>
        </w:rPr>
        <w:t>配置</w:t>
      </w:r>
    </w:p>
    <w:p w:rsidR="00532B8D" w:rsidRPr="00532B8D" w:rsidRDefault="00532B8D" w:rsidP="00532B8D">
      <w:pPr>
        <w:rPr>
          <w:rFonts w:ascii="微软雅黑" w:eastAsia="微软雅黑" w:hAnsi="微软雅黑"/>
          <w:sz w:val="18"/>
          <w:szCs w:val="18"/>
        </w:rPr>
      </w:pPr>
      <w:r w:rsidRPr="00532B8D">
        <w:rPr>
          <w:rFonts w:ascii="微软雅黑" w:eastAsia="微软雅黑" w:hAnsi="微软雅黑"/>
          <w:sz w:val="18"/>
          <w:szCs w:val="18"/>
        </w:rPr>
        <w:t>192.168.1.215</w:t>
      </w:r>
    </w:p>
    <w:tbl>
      <w:tblPr>
        <w:tblStyle w:val="a7"/>
        <w:tblW w:w="0" w:type="auto"/>
        <w:tblLook w:val="04A0"/>
      </w:tblPr>
      <w:tblGrid>
        <w:gridCol w:w="9962"/>
      </w:tblGrid>
      <w:tr w:rsidR="00532B8D" w:rsidRPr="00532B8D" w:rsidTr="00EE192A">
        <w:tc>
          <w:tcPr>
            <w:tcW w:w="10456" w:type="dxa"/>
          </w:tcPr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>! Configuration File for keepalived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>global_defs {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notification_email {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 dblvs@jn.idc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}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notification_email_from  dblvs@jn.idc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smtp_server 127.0.0.1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smtp_connect_timeout 30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router_id LVS_REDIS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>vrrp_script checkredis {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script "/etc/keepalived/check.sh"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interval 3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weight -20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>vrrp_instance VI_1 {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state BACKUP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interface  em2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virtual_router_id 61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priority 110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advert_int 1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authentication {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    auth_type PASS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    auth_pass REDIS@122333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track_script {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    checkredis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virtual_ipaddress {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    192.168.1.220/24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>virtual_server 192.168.1.220 12002 {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delay_loop 2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lb_algo rr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lb_kind DR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persistence_timeout 50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protocol TCP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real_server 192.168.1.215 12002 {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    weight 20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532B8D" w:rsidRPr="00532B8D" w:rsidRDefault="00532B8D" w:rsidP="00532B8D">
      <w:pPr>
        <w:rPr>
          <w:rFonts w:ascii="微软雅黑" w:eastAsia="微软雅黑" w:hAnsi="微软雅黑"/>
          <w:sz w:val="18"/>
          <w:szCs w:val="18"/>
        </w:rPr>
      </w:pPr>
      <w:r w:rsidRPr="00532B8D">
        <w:rPr>
          <w:rFonts w:ascii="微软雅黑" w:eastAsia="微软雅黑" w:hAnsi="微软雅黑" w:hint="eastAsia"/>
          <w:sz w:val="18"/>
          <w:szCs w:val="18"/>
        </w:rPr>
        <w:lastRenderedPageBreak/>
        <w:t>1</w:t>
      </w:r>
      <w:r w:rsidRPr="00532B8D">
        <w:rPr>
          <w:rFonts w:ascii="微软雅黑" w:eastAsia="微软雅黑" w:hAnsi="微软雅黑"/>
          <w:sz w:val="18"/>
          <w:szCs w:val="18"/>
        </w:rPr>
        <w:t>92.168.1.216</w:t>
      </w:r>
    </w:p>
    <w:tbl>
      <w:tblPr>
        <w:tblStyle w:val="a7"/>
        <w:tblW w:w="0" w:type="auto"/>
        <w:tblLook w:val="04A0"/>
      </w:tblPr>
      <w:tblGrid>
        <w:gridCol w:w="9962"/>
      </w:tblGrid>
      <w:tr w:rsidR="00532B8D" w:rsidRPr="00532B8D" w:rsidTr="00EE192A">
        <w:tc>
          <w:tcPr>
            <w:tcW w:w="10456" w:type="dxa"/>
          </w:tcPr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>! Configuration File for keepalived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>global_defs {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notification_email {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 dblvs@jn.idc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}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notification_email_from  dblvs@jn.idc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smtp_server 127.0.0.1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smtp_connect_timeout 30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router_id LVS_REDIS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>vrrp_script checkredis {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script "/etc/keepalived/check.sh"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interval 3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weight -20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>vrrp_instance VI_1 {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state BACKUP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interface  em2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virtual_router_id 61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priority 100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advert_int 1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authentication {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    auth_type PASS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    auth_pass REDIS@122333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track_script {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    checkredis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virtual_ipaddress {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    192.168.1.220/24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>virtual_server 192.168.1.220 12002 {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delay_loop 2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lb_algo rr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lb_kind DR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persistence_timeout 50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protocol TCP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real_server 192.168.1.216 12002 {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    weight 20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532B8D" w:rsidRPr="00532B8D" w:rsidRDefault="00532B8D" w:rsidP="00532B8D">
      <w:pPr>
        <w:rPr>
          <w:rFonts w:ascii="微软雅黑" w:eastAsia="微软雅黑" w:hAnsi="微软雅黑"/>
          <w:sz w:val="18"/>
          <w:szCs w:val="18"/>
        </w:rPr>
      </w:pPr>
      <w:r w:rsidRPr="00532B8D">
        <w:rPr>
          <w:rFonts w:ascii="微软雅黑" w:eastAsia="微软雅黑" w:hAnsi="微软雅黑"/>
          <w:sz w:val="18"/>
          <w:szCs w:val="18"/>
        </w:rPr>
        <w:lastRenderedPageBreak/>
        <w:t>C</w:t>
      </w:r>
      <w:r w:rsidRPr="00532B8D">
        <w:rPr>
          <w:rFonts w:ascii="微软雅黑" w:eastAsia="微软雅黑" w:hAnsi="微软雅黑" w:hint="eastAsia"/>
          <w:sz w:val="18"/>
          <w:szCs w:val="18"/>
        </w:rPr>
        <w:t>heck</w:t>
      </w:r>
      <w:r w:rsidRPr="00532B8D">
        <w:rPr>
          <w:rFonts w:ascii="微软雅黑" w:eastAsia="微软雅黑" w:hAnsi="微软雅黑"/>
          <w:sz w:val="18"/>
          <w:szCs w:val="18"/>
        </w:rPr>
        <w:t>.sh</w:t>
      </w:r>
      <w:r w:rsidRPr="00532B8D">
        <w:rPr>
          <w:rFonts w:ascii="微软雅黑" w:eastAsia="微软雅黑" w:hAnsi="微软雅黑" w:hint="eastAsia"/>
          <w:sz w:val="18"/>
          <w:szCs w:val="18"/>
        </w:rPr>
        <w:t>脚本</w:t>
      </w:r>
      <w:r w:rsidRPr="00532B8D">
        <w:rPr>
          <w:rFonts w:ascii="微软雅黑" w:eastAsia="微软雅黑" w:hAnsi="微软雅黑"/>
          <w:sz w:val="18"/>
          <w:szCs w:val="18"/>
        </w:rPr>
        <w:t>内容</w:t>
      </w:r>
    </w:p>
    <w:tbl>
      <w:tblPr>
        <w:tblStyle w:val="a7"/>
        <w:tblW w:w="0" w:type="auto"/>
        <w:tblLook w:val="04A0"/>
      </w:tblPr>
      <w:tblGrid>
        <w:gridCol w:w="9962"/>
      </w:tblGrid>
      <w:tr w:rsidR="00532B8D" w:rsidRPr="00532B8D" w:rsidTr="00EE192A">
        <w:tc>
          <w:tcPr>
            <w:tcW w:w="10456" w:type="dxa"/>
          </w:tcPr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#!/bin/sh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#mymater is localhost ip </w:t>
            </w:r>
            <w:r w:rsidRPr="00532B8D">
              <w:rPr>
                <w:rFonts w:ascii="微软雅黑" w:eastAsia="微软雅黑" w:hAnsi="微软雅黑" w:hint="eastAsia"/>
                <w:sz w:val="18"/>
                <w:szCs w:val="18"/>
              </w:rPr>
              <w:t>addr</w:t>
            </w: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。eg : host ip is 192.168.1.215 mymaster='192.168.1.215' 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>mymaster='192.168.1.215'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>PIDFILE=/var/run/redis-sentinel.pid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>if [ -f $PIDFILE ];then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ab/>
              <w:t>master=`/usr/local/bin/redis-cli -p 26379 info | grep 'mymaster' | awk -F 'address=' '{print $2}' | awk -F ':12002' '{print $1}'`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ab/>
              <w:t>if [ $mymaster == $master ];then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            exit 0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    else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            exit 1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       fi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>else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 xml:space="preserve"> exit 2</w:t>
            </w:r>
          </w:p>
          <w:p w:rsidR="00532B8D" w:rsidRPr="00532B8D" w:rsidRDefault="00532B8D" w:rsidP="00EE19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2B8D">
              <w:rPr>
                <w:rFonts w:ascii="微软雅黑" w:eastAsia="微软雅黑" w:hAnsi="微软雅黑"/>
                <w:sz w:val="18"/>
                <w:szCs w:val="18"/>
              </w:rPr>
              <w:t>fi</w:t>
            </w:r>
          </w:p>
        </w:tc>
      </w:tr>
    </w:tbl>
    <w:p w:rsidR="00532B8D" w:rsidRPr="00532B8D" w:rsidRDefault="00532B8D" w:rsidP="00532B8D">
      <w:pPr>
        <w:rPr>
          <w:rFonts w:ascii="微软雅黑" w:eastAsia="微软雅黑" w:hAnsi="微软雅黑"/>
          <w:sz w:val="18"/>
          <w:szCs w:val="18"/>
        </w:rPr>
      </w:pPr>
      <w:r w:rsidRPr="00532B8D">
        <w:rPr>
          <w:rFonts w:ascii="微软雅黑" w:eastAsia="微软雅黑" w:hAnsi="微软雅黑" w:hint="eastAsia"/>
          <w:sz w:val="18"/>
          <w:szCs w:val="18"/>
        </w:rPr>
        <w:t>然后</w:t>
      </w:r>
      <w:r w:rsidRPr="00532B8D">
        <w:rPr>
          <w:rFonts w:ascii="微软雅黑" w:eastAsia="微软雅黑" w:hAnsi="微软雅黑"/>
          <w:sz w:val="18"/>
          <w:szCs w:val="18"/>
        </w:rPr>
        <w:t>我们启动keepalived就可以了</w:t>
      </w:r>
      <w:r w:rsidRPr="00532B8D">
        <w:rPr>
          <w:rFonts w:ascii="微软雅黑" w:eastAsia="微软雅黑" w:hAnsi="微软雅黑" w:hint="eastAsia"/>
          <w:sz w:val="18"/>
          <w:szCs w:val="18"/>
        </w:rPr>
        <w:t>。</w:t>
      </w:r>
    </w:p>
    <w:p w:rsidR="00BC4875" w:rsidRDefault="00BC4875" w:rsidP="005776BE"/>
    <w:p w:rsidR="009E5C08" w:rsidRDefault="009E5C08" w:rsidP="009E5C08">
      <w:pPr>
        <w:pStyle w:val="2"/>
      </w:pPr>
      <w:bookmarkStart w:id="22" w:name="_Toc433856175"/>
      <w:r>
        <w:rPr>
          <w:rFonts w:hint="eastAsia"/>
        </w:rPr>
        <w:t>安装</w:t>
      </w:r>
      <w:r>
        <w:t>Redis(Redis0</w:t>
      </w:r>
      <w:r>
        <w:t>、</w:t>
      </w:r>
      <w:r>
        <w:t>Redis1</w:t>
      </w:r>
      <w:r>
        <w:t>、</w:t>
      </w:r>
      <w:r>
        <w:t>R</w:t>
      </w:r>
      <w:r>
        <w:rPr>
          <w:rFonts w:hint="eastAsia"/>
        </w:rPr>
        <w:t>edis</w:t>
      </w:r>
      <w:r>
        <w:t>2)</w:t>
      </w:r>
    </w:p>
    <w:p w:rsidR="009E5C08" w:rsidRDefault="009E5C08" w:rsidP="009E5C08">
      <w:r>
        <w:rPr>
          <w:rFonts w:hint="eastAsia"/>
        </w:rPr>
        <w:t>目的</w:t>
      </w:r>
      <w:r>
        <w:t>：安装</w:t>
      </w:r>
      <w:r>
        <w:t>redis sentinel</w:t>
      </w:r>
      <w:r>
        <w:rPr>
          <w:rFonts w:hint="eastAsia"/>
        </w:rPr>
        <w:t>群集</w:t>
      </w:r>
      <w:r>
        <w:t>，</w:t>
      </w:r>
      <w:r>
        <w:t xml:space="preserve">redis0 </w:t>
      </w:r>
      <w:r>
        <w:rPr>
          <w:rFonts w:hint="eastAsia"/>
        </w:rPr>
        <w:t>和</w:t>
      </w:r>
      <w:r>
        <w:t xml:space="preserve">redis1 </w:t>
      </w:r>
      <w:r>
        <w:rPr>
          <w:rFonts w:hint="eastAsia"/>
        </w:rPr>
        <w:t>为</w:t>
      </w:r>
      <w:r>
        <w:t>业务提供节点，</w:t>
      </w:r>
      <w:r>
        <w:t xml:space="preserve">redis2 </w:t>
      </w:r>
      <w:r>
        <w:rPr>
          <w:rFonts w:hint="eastAsia"/>
        </w:rPr>
        <w:t>为</w:t>
      </w:r>
      <w:r>
        <w:t>sentinel</w:t>
      </w:r>
      <w:r>
        <w:rPr>
          <w:rFonts w:hint="eastAsia"/>
        </w:rPr>
        <w:t>仲裁</w:t>
      </w:r>
      <w:r>
        <w:t>节点。</w:t>
      </w:r>
      <w:r w:rsidR="00D76BA1">
        <w:rPr>
          <w:rFonts w:hint="eastAsia"/>
        </w:rPr>
        <w:t>使用</w:t>
      </w:r>
      <w:r w:rsidR="00D76BA1">
        <w:t>keepalived</w:t>
      </w:r>
      <w:r w:rsidR="00D76BA1">
        <w:t>或者</w:t>
      </w:r>
      <w:r w:rsidR="00D76BA1">
        <w:t>pacemaker</w:t>
      </w:r>
      <w:r w:rsidR="00D76BA1">
        <w:t>实现高可用</w:t>
      </w:r>
    </w:p>
    <w:p w:rsidR="00D76BA1" w:rsidRDefault="00D76BA1" w:rsidP="009E5C08"/>
    <w:p w:rsidR="009E5C08" w:rsidRPr="009E5C08" w:rsidRDefault="009E5C08" w:rsidP="009E5C08"/>
    <w:p w:rsidR="009E5C08" w:rsidRDefault="009E5C08" w:rsidP="009E5C08">
      <w:pPr>
        <w:pStyle w:val="2"/>
      </w:pPr>
      <w:r>
        <w:rPr>
          <w:rFonts w:hint="eastAsia"/>
        </w:rPr>
        <w:t>安装</w:t>
      </w:r>
      <w:r>
        <w:t>FastDFS(FastDFS0</w:t>
      </w:r>
      <w:r>
        <w:rPr>
          <w:rFonts w:hint="eastAsia"/>
        </w:rPr>
        <w:t>、</w:t>
      </w:r>
      <w:r>
        <w:t>FastDFS1)</w:t>
      </w:r>
    </w:p>
    <w:p w:rsidR="009E5C08" w:rsidRPr="009E5C08" w:rsidRDefault="009E5C08" w:rsidP="009E5C08">
      <w:r>
        <w:rPr>
          <w:rFonts w:hint="eastAsia"/>
        </w:rPr>
        <w:t>目的：</w:t>
      </w:r>
      <w:r>
        <w:t>存储文件</w:t>
      </w:r>
    </w:p>
    <w:p w:rsidR="00BC4875" w:rsidRDefault="00BC4875" w:rsidP="00913348">
      <w:pPr>
        <w:pStyle w:val="2"/>
      </w:pPr>
      <w:r>
        <w:rPr>
          <w:rFonts w:hint="eastAsia"/>
        </w:rPr>
        <w:t>安装</w:t>
      </w:r>
      <w:r>
        <w:t>oracle</w:t>
      </w:r>
    </w:p>
    <w:p w:rsidR="00352C79" w:rsidRPr="00352C79" w:rsidRDefault="00352C79" w:rsidP="00352C79"/>
    <w:p w:rsidR="00233170" w:rsidRDefault="009A1E84" w:rsidP="00BB704E">
      <w:pPr>
        <w:pStyle w:val="1"/>
      </w:pPr>
      <w:r>
        <w:rPr>
          <w:rFonts w:hint="eastAsia"/>
        </w:rPr>
        <w:t>部署</w:t>
      </w:r>
      <w:r>
        <w:rPr>
          <w:rFonts w:hint="eastAsia"/>
        </w:rPr>
        <w:t>Web</w:t>
      </w:r>
      <w:r>
        <w:rPr>
          <w:rFonts w:hint="eastAsia"/>
        </w:rPr>
        <w:t>程序</w:t>
      </w:r>
      <w:bookmarkEnd w:id="22"/>
    </w:p>
    <w:p w:rsidR="00D76BA1" w:rsidRDefault="00D76BA1" w:rsidP="00D76BA1">
      <w:r>
        <w:t>Web</w:t>
      </w:r>
      <w:r>
        <w:t>前端</w:t>
      </w:r>
    </w:p>
    <w:p w:rsidR="00D76BA1" w:rsidRDefault="00D76BA1" w:rsidP="00D76BA1">
      <w:r>
        <w:rPr>
          <w:rFonts w:hint="eastAsia"/>
        </w:rPr>
        <w:t>解包</w:t>
      </w:r>
      <w:r>
        <w:t>后放到</w:t>
      </w:r>
      <w:r>
        <w:rPr>
          <w:rFonts w:hint="eastAsia"/>
        </w:rPr>
        <w:t>Web0</w:t>
      </w:r>
      <w:r>
        <w:rPr>
          <w:rFonts w:hint="eastAsia"/>
        </w:rPr>
        <w:t>、</w:t>
      </w:r>
      <w:r>
        <w:t xml:space="preserve">Web1 </w:t>
      </w:r>
      <w:r>
        <w:rPr>
          <w:rFonts w:hint="eastAsia"/>
        </w:rPr>
        <w:t>的</w:t>
      </w:r>
      <w:r>
        <w:t>/opt/webapp</w:t>
      </w:r>
      <w:r>
        <w:t>下</w:t>
      </w:r>
    </w:p>
    <w:p w:rsidR="00D76BA1" w:rsidRDefault="00D76BA1" w:rsidP="00D76BA1">
      <w:r>
        <w:t>Web</w:t>
      </w:r>
      <w:r>
        <w:t>后端</w:t>
      </w:r>
    </w:p>
    <w:p w:rsidR="00D76BA1" w:rsidRDefault="00D76BA1" w:rsidP="00D76BA1">
      <w:r>
        <w:rPr>
          <w:rFonts w:hint="eastAsia"/>
        </w:rPr>
        <w:t>安放于</w:t>
      </w:r>
      <w:r>
        <w:t>Web0</w:t>
      </w:r>
      <w:r>
        <w:t>、</w:t>
      </w:r>
      <w:r>
        <w:t xml:space="preserve">Web1 </w:t>
      </w:r>
      <w:r>
        <w:rPr>
          <w:rFonts w:hint="eastAsia"/>
        </w:rPr>
        <w:t>的</w:t>
      </w:r>
      <w:r>
        <w:rPr>
          <w:rFonts w:hint="eastAsia"/>
        </w:rPr>
        <w:t xml:space="preserve"> /opt/webserver </w:t>
      </w:r>
      <w:r>
        <w:rPr>
          <w:rFonts w:hint="eastAsia"/>
        </w:rPr>
        <w:t>下</w:t>
      </w:r>
    </w:p>
    <w:p w:rsidR="00D76BA1" w:rsidRPr="00D76BA1" w:rsidRDefault="00D76BA1" w:rsidP="00D76BA1">
      <w:r>
        <w:rPr>
          <w:rFonts w:hint="eastAsia"/>
        </w:rPr>
        <w:t>使用</w:t>
      </w:r>
      <w:r>
        <w:t xml:space="preserve">shell&gt;# nohup java </w:t>
      </w:r>
      <w:r w:rsidR="00F57023">
        <w:t>-</w:t>
      </w:r>
      <w:r>
        <w:t>jar web_server.jar &amp;</w:t>
      </w:r>
      <w:r>
        <w:rPr>
          <w:rFonts w:hint="eastAsia"/>
        </w:rPr>
        <w:t>启动</w:t>
      </w:r>
      <w:r>
        <w:t>应用</w:t>
      </w:r>
    </w:p>
    <w:p w:rsidR="0041414F" w:rsidRDefault="005306EF" w:rsidP="00192B8E">
      <w:pPr>
        <w:pStyle w:val="1"/>
      </w:pPr>
      <w:bookmarkStart w:id="23" w:name="_Toc433856179"/>
      <w:r>
        <w:lastRenderedPageBreak/>
        <w:t>章节</w:t>
      </w:r>
      <w:r w:rsidR="00FA5D7C">
        <w:t>7</w:t>
      </w:r>
      <w:r>
        <w:t xml:space="preserve">. </w:t>
      </w:r>
      <w:r>
        <w:t>启动</w:t>
      </w:r>
      <w:bookmarkEnd w:id="23"/>
      <w:r w:rsidR="0041414F">
        <w:rPr>
          <w:rFonts w:hint="eastAsia"/>
        </w:rPr>
        <w:t>与关闭</w:t>
      </w:r>
    </w:p>
    <w:p w:rsidR="00FC12D5" w:rsidRDefault="00FC12D5" w:rsidP="00FC12D5">
      <w:pPr>
        <w:pStyle w:val="2"/>
      </w:pPr>
      <w:r>
        <w:rPr>
          <w:rFonts w:hint="eastAsia"/>
        </w:rPr>
        <w:t>开启</w:t>
      </w:r>
      <w:r>
        <w:t>Redis</w:t>
      </w:r>
    </w:p>
    <w:p w:rsidR="00FC12D5" w:rsidRPr="00B96AB6" w:rsidRDefault="00FC12D5" w:rsidP="00FC12D5">
      <w:r>
        <w:t>S</w:t>
      </w:r>
      <w:r>
        <w:rPr>
          <w:rFonts w:hint="eastAsia"/>
        </w:rPr>
        <w:t>hell</w:t>
      </w:r>
      <w:r>
        <w:t>&gt;# redis</w:t>
      </w:r>
      <w:r w:rsidR="00F57023">
        <w:t>-</w:t>
      </w:r>
      <w:r>
        <w:t>server /etc/redis.conf</w:t>
      </w:r>
    </w:p>
    <w:p w:rsidR="00FC12D5" w:rsidRDefault="00FC12D5" w:rsidP="00FC12D5">
      <w:pPr>
        <w:pStyle w:val="2"/>
      </w:pPr>
      <w:r>
        <w:rPr>
          <w:rFonts w:hint="eastAsia"/>
        </w:rPr>
        <w:t>开启</w:t>
      </w:r>
      <w:r>
        <w:t>Tomcat</w:t>
      </w:r>
    </w:p>
    <w:p w:rsidR="002B5116" w:rsidRDefault="002B5116" w:rsidP="006B4476">
      <w:pPr>
        <w:pStyle w:val="HTML0"/>
        <w:spacing w:line="315" w:lineRule="atLeast"/>
        <w:textAlignment w:val="baseline"/>
        <w:rPr>
          <w:rFonts w:ascii="inherit" w:hAnsi="inherit" w:hint="eastAsia"/>
          <w:color w:val="222222"/>
          <w:sz w:val="21"/>
          <w:szCs w:val="21"/>
        </w:rPr>
      </w:pPr>
      <w:r>
        <w:rPr>
          <w:rFonts w:ascii="inherit" w:hAnsi="inherit" w:hint="eastAsia"/>
          <w:color w:val="222222"/>
          <w:sz w:val="21"/>
          <w:szCs w:val="21"/>
        </w:rPr>
        <w:t>在</w:t>
      </w:r>
      <w:r>
        <w:rPr>
          <w:rFonts w:ascii="inherit" w:hAnsi="inherit" w:hint="eastAsia"/>
          <w:color w:val="222222"/>
          <w:sz w:val="21"/>
          <w:szCs w:val="21"/>
        </w:rPr>
        <w:t>/opt</w:t>
      </w:r>
      <w:r>
        <w:rPr>
          <w:rFonts w:ascii="inherit" w:hAnsi="inherit" w:hint="eastAsia"/>
          <w:color w:val="222222"/>
          <w:sz w:val="21"/>
          <w:szCs w:val="21"/>
        </w:rPr>
        <w:t>目录下，</w:t>
      </w:r>
    </w:p>
    <w:p w:rsidR="00FC12D5" w:rsidRDefault="006B4476" w:rsidP="006B4476">
      <w:pPr>
        <w:pStyle w:val="HTML0"/>
        <w:spacing w:line="315" w:lineRule="atLeast"/>
        <w:textAlignment w:val="baseline"/>
        <w:rPr>
          <w:rFonts w:ascii="inherit" w:hAnsi="inherit" w:hint="eastAsia"/>
          <w:color w:val="222222"/>
          <w:sz w:val="21"/>
          <w:szCs w:val="21"/>
        </w:rPr>
      </w:pPr>
      <w:r>
        <w:rPr>
          <w:rFonts w:ascii="inherit" w:hAnsi="inherit"/>
          <w:color w:val="222222"/>
          <w:sz w:val="21"/>
          <w:szCs w:val="21"/>
        </w:rPr>
        <w:t xml:space="preserve">shell&gt;# ./tomcat.sh start </w:t>
      </w:r>
    </w:p>
    <w:p w:rsidR="00B52AC7" w:rsidRDefault="00B52AC7" w:rsidP="00B52AC7">
      <w:pPr>
        <w:pStyle w:val="HTML0"/>
        <w:spacing w:line="315" w:lineRule="atLeast"/>
        <w:textAlignment w:val="baseline"/>
        <w:rPr>
          <w:rFonts w:ascii="inherit" w:hAnsi="inherit" w:hint="eastAsia"/>
          <w:color w:val="222222"/>
          <w:sz w:val="21"/>
          <w:szCs w:val="21"/>
        </w:rPr>
      </w:pPr>
      <w:r>
        <w:rPr>
          <w:rFonts w:ascii="inherit" w:hAnsi="inherit"/>
          <w:color w:val="222222"/>
          <w:sz w:val="21"/>
          <w:szCs w:val="21"/>
        </w:rPr>
        <w:t>可以使用</w:t>
      </w:r>
      <w:r>
        <w:rPr>
          <w:rFonts w:ascii="inherit" w:hAnsi="inherit"/>
          <w:color w:val="222222"/>
          <w:sz w:val="21"/>
          <w:szCs w:val="21"/>
        </w:rPr>
        <w:t xml:space="preserve">shell&gt;# ./tomcat.sh status </w:t>
      </w:r>
      <w:r>
        <w:rPr>
          <w:rFonts w:ascii="inherit" w:hAnsi="inherit"/>
          <w:color w:val="222222"/>
          <w:sz w:val="21"/>
          <w:szCs w:val="21"/>
        </w:rPr>
        <w:t>查看</w:t>
      </w:r>
      <w:r>
        <w:rPr>
          <w:rFonts w:ascii="inherit" w:hAnsi="inherit"/>
          <w:color w:val="222222"/>
          <w:sz w:val="21"/>
          <w:szCs w:val="21"/>
        </w:rPr>
        <w:t>tomcat</w:t>
      </w:r>
      <w:r>
        <w:rPr>
          <w:rFonts w:ascii="inherit" w:hAnsi="inherit"/>
          <w:color w:val="222222"/>
          <w:sz w:val="21"/>
          <w:szCs w:val="21"/>
        </w:rPr>
        <w:t>的基本运行状态</w:t>
      </w:r>
    </w:p>
    <w:p w:rsidR="00B52AC7" w:rsidRPr="006B4476" w:rsidRDefault="00B52AC7" w:rsidP="006B4476">
      <w:pPr>
        <w:pStyle w:val="HTML0"/>
        <w:spacing w:line="315" w:lineRule="atLeast"/>
        <w:textAlignment w:val="baseline"/>
        <w:rPr>
          <w:rFonts w:ascii="inherit" w:hAnsi="inherit" w:hint="eastAsia"/>
          <w:color w:val="222222"/>
          <w:sz w:val="21"/>
          <w:szCs w:val="21"/>
        </w:rPr>
      </w:pPr>
    </w:p>
    <w:p w:rsidR="00FC12D5" w:rsidRDefault="00FC12D5" w:rsidP="00FC12D5">
      <w:pPr>
        <w:pStyle w:val="2"/>
      </w:pPr>
      <w:r>
        <w:rPr>
          <w:rFonts w:hint="eastAsia"/>
        </w:rPr>
        <w:t>开启</w:t>
      </w:r>
      <w:r>
        <w:t>服务</w:t>
      </w:r>
    </w:p>
    <w:p w:rsidR="00FC12D5" w:rsidRDefault="00FC12D5" w:rsidP="00FC12D5">
      <w:r>
        <w:t>S</w:t>
      </w:r>
      <w:r>
        <w:rPr>
          <w:rFonts w:hint="eastAsia"/>
        </w:rPr>
        <w:t>hell</w:t>
      </w:r>
      <w:r w:rsidR="00F57023">
        <w:t xml:space="preserve">&gt;# </w:t>
      </w:r>
      <w:r>
        <w:t xml:space="preserve">nohup java </w:t>
      </w:r>
      <w:r w:rsidR="00F57023">
        <w:t>-</w:t>
      </w:r>
      <w:r>
        <w:t xml:space="preserve">jar </w:t>
      </w:r>
      <w:r w:rsidR="008F6CD1">
        <w:rPr>
          <w:rFonts w:hint="eastAsia"/>
        </w:rPr>
        <w:t>&lt;</w:t>
      </w:r>
      <w:r w:rsidR="008F6CD1">
        <w:rPr>
          <w:rFonts w:hint="eastAsia"/>
        </w:rPr>
        <w:t>包文件名</w:t>
      </w:r>
      <w:r w:rsidR="008F6CD1">
        <w:rPr>
          <w:rFonts w:hint="eastAsia"/>
        </w:rPr>
        <w:t>&gt;</w:t>
      </w:r>
      <w:r>
        <w:t>.jar &amp;</w:t>
      </w:r>
    </w:p>
    <w:p w:rsidR="00FC12D5" w:rsidRDefault="00FC12D5" w:rsidP="00FC12D5"/>
    <w:p w:rsidR="00FC12D5" w:rsidRDefault="00FC12D5" w:rsidP="00FC12D5">
      <w:pPr>
        <w:pStyle w:val="2"/>
      </w:pPr>
      <w:r>
        <w:rPr>
          <w:rFonts w:hint="eastAsia"/>
        </w:rPr>
        <w:t>zookeeper</w:t>
      </w:r>
    </w:p>
    <w:p w:rsidR="00FC12D5" w:rsidRDefault="00FC12D5" w:rsidP="00FC12D5">
      <w:pPr>
        <w:pStyle w:val="HTML0"/>
        <w:spacing w:line="315" w:lineRule="atLeast"/>
        <w:textAlignment w:val="baseline"/>
        <w:rPr>
          <w:rFonts w:ascii="inherit" w:hAnsi="inherit" w:hint="eastAsia"/>
          <w:color w:val="222222"/>
          <w:sz w:val="21"/>
          <w:szCs w:val="21"/>
        </w:rPr>
      </w:pPr>
      <w:r>
        <w:rPr>
          <w:rFonts w:ascii="inherit" w:hAnsi="inherit"/>
          <w:color w:val="222222"/>
          <w:sz w:val="21"/>
          <w:szCs w:val="21"/>
        </w:rPr>
        <w:t>/opt/zookeeper-3.4.9/bin/zkServer.sh  start</w:t>
      </w:r>
    </w:p>
    <w:p w:rsidR="00FC12D5" w:rsidRDefault="00FC12D5" w:rsidP="00FC12D5">
      <w:pPr>
        <w:pStyle w:val="HTML0"/>
        <w:spacing w:line="315" w:lineRule="atLeast"/>
        <w:textAlignment w:val="baseline"/>
        <w:rPr>
          <w:rFonts w:ascii="inherit" w:hAnsi="inherit" w:hint="eastAsia"/>
          <w:color w:val="222222"/>
          <w:sz w:val="21"/>
          <w:szCs w:val="21"/>
        </w:rPr>
      </w:pPr>
      <w:r>
        <w:rPr>
          <w:rFonts w:ascii="inherit" w:hAnsi="inherit"/>
          <w:color w:val="222222"/>
          <w:sz w:val="21"/>
          <w:szCs w:val="21"/>
        </w:rPr>
        <w:t>/opt/zookeeper-3.4.9/bin/zkServer.sh  stop</w:t>
      </w:r>
    </w:p>
    <w:p w:rsidR="00FC12D5" w:rsidRPr="00413B12" w:rsidRDefault="00FC12D5" w:rsidP="00FC12D5"/>
    <w:p w:rsidR="00FC12D5" w:rsidRDefault="00FC12D5" w:rsidP="00FC12D5">
      <w:pPr>
        <w:pStyle w:val="2"/>
      </w:pPr>
      <w:r>
        <w:rPr>
          <w:rFonts w:hint="eastAsia"/>
        </w:rPr>
        <w:t>关闭</w:t>
      </w:r>
      <w:r>
        <w:t xml:space="preserve">Redis </w:t>
      </w:r>
    </w:p>
    <w:p w:rsidR="00FC12D5" w:rsidRDefault="00FC12D5" w:rsidP="00FC12D5">
      <w:r>
        <w:t>S</w:t>
      </w:r>
      <w:r>
        <w:rPr>
          <w:rFonts w:hint="eastAsia"/>
        </w:rPr>
        <w:t>hell</w:t>
      </w:r>
      <w:r>
        <w:t xml:space="preserve">&gt;# </w:t>
      </w:r>
      <w:r w:rsidRPr="00B96AB6">
        <w:t>kill -9 `ps aux | grep redis | grep -v grep  |awk -F ' ' '{print $2}'`</w:t>
      </w:r>
    </w:p>
    <w:p w:rsidR="00FC12D5" w:rsidRDefault="00FC12D5" w:rsidP="00FC12D5"/>
    <w:p w:rsidR="00FC12D5" w:rsidRDefault="00FC12D5" w:rsidP="00FC12D5">
      <w:pPr>
        <w:pStyle w:val="2"/>
      </w:pPr>
      <w:r>
        <w:rPr>
          <w:rFonts w:hint="eastAsia"/>
        </w:rPr>
        <w:t>关闭</w:t>
      </w:r>
      <w:r>
        <w:t>tomcat</w:t>
      </w:r>
    </w:p>
    <w:p w:rsidR="00FC12D5" w:rsidRPr="00CF57B5" w:rsidRDefault="00CF57B5" w:rsidP="00CF57B5">
      <w:pPr>
        <w:pStyle w:val="HTML0"/>
        <w:spacing w:line="315" w:lineRule="atLeast"/>
        <w:textAlignment w:val="baseline"/>
        <w:rPr>
          <w:rFonts w:ascii="inherit" w:hAnsi="inherit" w:hint="eastAsia"/>
          <w:color w:val="222222"/>
          <w:sz w:val="21"/>
          <w:szCs w:val="21"/>
        </w:rPr>
      </w:pPr>
      <w:r>
        <w:rPr>
          <w:rFonts w:ascii="inherit" w:hAnsi="inherit"/>
          <w:color w:val="222222"/>
          <w:sz w:val="21"/>
          <w:szCs w:val="21"/>
        </w:rPr>
        <w:t>./tomcat stop</w:t>
      </w:r>
    </w:p>
    <w:p w:rsidR="00FC12D5" w:rsidRDefault="00FC12D5" w:rsidP="00FC12D5">
      <w:r>
        <w:rPr>
          <w:rFonts w:hint="eastAsia"/>
        </w:rPr>
        <w:t>如</w:t>
      </w:r>
      <w:r>
        <w:t>不成功，则可用如下命令</w:t>
      </w:r>
    </w:p>
    <w:p w:rsidR="00FC12D5" w:rsidRDefault="00FC12D5" w:rsidP="00FC12D5">
      <w:r>
        <w:t>S</w:t>
      </w:r>
      <w:r>
        <w:rPr>
          <w:rFonts w:hint="eastAsia"/>
        </w:rPr>
        <w:t>hell</w:t>
      </w:r>
      <w:r>
        <w:t xml:space="preserve">&gt;# </w:t>
      </w:r>
      <w:r w:rsidRPr="00B96AB6">
        <w:t xml:space="preserve">kill -9 `ps aux | grep </w:t>
      </w:r>
      <w:r>
        <w:t>‘/opt/apache-tomcat/’</w:t>
      </w:r>
      <w:r w:rsidRPr="00B96AB6">
        <w:t xml:space="preserve"> | grep -v grep  |awk -F ' ' '{print $2}'`</w:t>
      </w:r>
    </w:p>
    <w:p w:rsidR="00FC12D5" w:rsidRDefault="00FC12D5" w:rsidP="00FC12D5">
      <w:pPr>
        <w:pStyle w:val="2"/>
      </w:pPr>
      <w:r>
        <w:rPr>
          <w:rFonts w:hint="eastAsia"/>
        </w:rPr>
        <w:t>关闭</w:t>
      </w:r>
      <w:r>
        <w:t>服务</w:t>
      </w:r>
    </w:p>
    <w:p w:rsidR="00FC12D5" w:rsidRDefault="00FC12D5" w:rsidP="00FC12D5">
      <w:r>
        <w:t>S</w:t>
      </w:r>
      <w:r>
        <w:rPr>
          <w:rFonts w:hint="eastAsia"/>
        </w:rPr>
        <w:t>hell</w:t>
      </w:r>
      <w:r>
        <w:t xml:space="preserve">&gt;# </w:t>
      </w:r>
      <w:r w:rsidRPr="00B96AB6">
        <w:t xml:space="preserve">kill -9 `ps aux | grep </w:t>
      </w:r>
      <w:r>
        <w:t>‘</w:t>
      </w:r>
      <w:r w:rsidRPr="00B96AB6">
        <w:t>user-provider.jar</w:t>
      </w:r>
      <w:r>
        <w:t>’</w:t>
      </w:r>
      <w:r w:rsidRPr="00B96AB6">
        <w:t xml:space="preserve"> | grep -v grep  |awk -F ' ' '{print $2}'`</w:t>
      </w:r>
    </w:p>
    <w:p w:rsidR="00FC12D5" w:rsidRDefault="00FC12D5" w:rsidP="00FC12D5"/>
    <w:p w:rsidR="00FC12D5" w:rsidRDefault="00FC12D5" w:rsidP="00FC12D5">
      <w:r>
        <w:rPr>
          <w:rFonts w:hint="eastAsia"/>
        </w:rPr>
        <w:t>或者</w:t>
      </w:r>
      <w:r>
        <w:t>使用</w:t>
      </w:r>
    </w:p>
    <w:p w:rsidR="00FC12D5" w:rsidRDefault="00FC12D5" w:rsidP="00FC12D5">
      <w:r>
        <w:t>S</w:t>
      </w:r>
      <w:r>
        <w:rPr>
          <w:rFonts w:hint="eastAsia"/>
        </w:rPr>
        <w:t>hell</w:t>
      </w:r>
      <w:r>
        <w:t>&gt;# killall -9 java</w:t>
      </w:r>
    </w:p>
    <w:p w:rsidR="00D94D55" w:rsidRDefault="00D94D55" w:rsidP="00FC12D5"/>
    <w:p w:rsidR="0039107C" w:rsidRDefault="0039107C" w:rsidP="00FC12D5">
      <w:r>
        <w:rPr>
          <w:rFonts w:hint="eastAsia"/>
        </w:rPr>
        <w:t>启动</w:t>
      </w:r>
      <w:r>
        <w:rPr>
          <w:rFonts w:hint="eastAsia"/>
        </w:rPr>
        <w:t>fastdfs:</w:t>
      </w:r>
    </w:p>
    <w:p w:rsidR="00D94D55" w:rsidRDefault="00D94D55" w:rsidP="00FC12D5">
      <w:r>
        <w:rPr>
          <w:rFonts w:hint="eastAsia"/>
        </w:rPr>
        <w:t>88.240</w:t>
      </w:r>
      <w:r>
        <w:rPr>
          <w:rFonts w:hint="eastAsia"/>
        </w:rPr>
        <w:t>：</w:t>
      </w:r>
    </w:p>
    <w:p w:rsidR="00D94D55" w:rsidRDefault="00D94D55" w:rsidP="0039107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fastdfs tracker</w:t>
      </w:r>
    </w:p>
    <w:p w:rsidR="00D94D55" w:rsidRDefault="0018561F" w:rsidP="00FC12D5">
      <w:r>
        <w:t>/opt/FastDFS/tracker/fdfs_trackerd /etc/fdfs/tracker.conf</w:t>
      </w:r>
    </w:p>
    <w:p w:rsidR="00D94D55" w:rsidRDefault="00D94D55" w:rsidP="00AD781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fastdfs storage</w:t>
      </w:r>
    </w:p>
    <w:p w:rsidR="00D94D55" w:rsidRDefault="0018561F" w:rsidP="00FC12D5">
      <w:r>
        <w:t>/opt/FastDFS/storage/fdfs_storaged /etc/fdfs/storage.conf</w:t>
      </w:r>
    </w:p>
    <w:p w:rsidR="00D94D55" w:rsidRDefault="00D94D55" w:rsidP="00AD781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nginx:</w:t>
      </w:r>
    </w:p>
    <w:p w:rsidR="00D94D55" w:rsidRPr="00FC12D5" w:rsidRDefault="00143288" w:rsidP="00FC12D5">
      <w:r w:rsidRPr="00143288">
        <w:t>./nginx  -c /usr/local/nginx/conf/nginx.conf</w:t>
      </w:r>
    </w:p>
    <w:p w:rsidR="00FA5D7C" w:rsidRDefault="00FA5D7C" w:rsidP="00FA5D7C">
      <w:pPr>
        <w:pStyle w:val="1"/>
      </w:pPr>
      <w:bookmarkStart w:id="24" w:name="_Toc433856180"/>
      <w:r>
        <w:rPr>
          <w:rFonts w:hint="eastAsia"/>
        </w:rPr>
        <w:t>章节</w:t>
      </w:r>
      <w:r>
        <w:rPr>
          <w:rFonts w:hint="eastAsia"/>
        </w:rPr>
        <w:t>8</w:t>
      </w:r>
      <w:r>
        <w:t xml:space="preserve">. </w:t>
      </w:r>
      <w:r w:rsidR="00486200">
        <w:rPr>
          <w:rFonts w:hint="eastAsia"/>
        </w:rPr>
        <w:t>问与答</w:t>
      </w:r>
      <w:bookmarkEnd w:id="24"/>
    </w:p>
    <w:sectPr w:rsidR="00FA5D7C" w:rsidSect="009A1E8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D8D" w:rsidRDefault="008A3D8D" w:rsidP="00EB66BA">
      <w:r>
        <w:separator/>
      </w:r>
    </w:p>
  </w:endnote>
  <w:endnote w:type="continuationSeparator" w:id="1">
    <w:p w:rsidR="008A3D8D" w:rsidRDefault="008A3D8D" w:rsidP="00EB66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D8D" w:rsidRDefault="008A3D8D" w:rsidP="00EB66BA">
      <w:r>
        <w:separator/>
      </w:r>
    </w:p>
  </w:footnote>
  <w:footnote w:type="continuationSeparator" w:id="1">
    <w:p w:rsidR="008A3D8D" w:rsidRDefault="008A3D8D" w:rsidP="00EB66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A60E8"/>
    <w:multiLevelType w:val="multilevel"/>
    <w:tmpl w:val="62D06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E5C238A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>
    <w:nsid w:val="182278F7"/>
    <w:multiLevelType w:val="hybridMultilevel"/>
    <w:tmpl w:val="EA2C58AC"/>
    <w:lvl w:ilvl="0" w:tplc="3B4AD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B93A68"/>
    <w:multiLevelType w:val="hybridMultilevel"/>
    <w:tmpl w:val="7BE68D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C663DC1"/>
    <w:multiLevelType w:val="multilevel"/>
    <w:tmpl w:val="62D06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5097338"/>
    <w:multiLevelType w:val="multilevel"/>
    <w:tmpl w:val="05F4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2F75D4"/>
    <w:multiLevelType w:val="hybridMultilevel"/>
    <w:tmpl w:val="550877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2F655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F6E0EDB"/>
    <w:multiLevelType w:val="hybridMultilevel"/>
    <w:tmpl w:val="1E0893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4E7457"/>
    <w:multiLevelType w:val="hybridMultilevel"/>
    <w:tmpl w:val="017892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C231F8"/>
    <w:multiLevelType w:val="hybridMultilevel"/>
    <w:tmpl w:val="EC4EFC32"/>
    <w:lvl w:ilvl="0" w:tplc="C0EEF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F583032"/>
    <w:multiLevelType w:val="hybridMultilevel"/>
    <w:tmpl w:val="E8C682AE"/>
    <w:lvl w:ilvl="0" w:tplc="EC0E8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6B0879"/>
    <w:multiLevelType w:val="hybridMultilevel"/>
    <w:tmpl w:val="7012F8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8830CF1"/>
    <w:multiLevelType w:val="hybridMultilevel"/>
    <w:tmpl w:val="550E55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0"/>
  </w:num>
  <w:num w:numId="5">
    <w:abstractNumId w:val="2"/>
  </w:num>
  <w:num w:numId="6">
    <w:abstractNumId w:val="6"/>
  </w:num>
  <w:num w:numId="7">
    <w:abstractNumId w:val="13"/>
  </w:num>
  <w:num w:numId="8">
    <w:abstractNumId w:val="9"/>
  </w:num>
  <w:num w:numId="9">
    <w:abstractNumId w:val="12"/>
  </w:num>
  <w:num w:numId="10">
    <w:abstractNumId w:val="8"/>
  </w:num>
  <w:num w:numId="11">
    <w:abstractNumId w:val="7"/>
  </w:num>
  <w:num w:numId="12">
    <w:abstractNumId w:val="0"/>
  </w:num>
  <w:num w:numId="13">
    <w:abstractNumId w:val="1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13F2"/>
    <w:rsid w:val="00000296"/>
    <w:rsid w:val="00003AD3"/>
    <w:rsid w:val="00015BE2"/>
    <w:rsid w:val="0002662E"/>
    <w:rsid w:val="00032627"/>
    <w:rsid w:val="00046614"/>
    <w:rsid w:val="000471FA"/>
    <w:rsid w:val="00056E3D"/>
    <w:rsid w:val="0006325A"/>
    <w:rsid w:val="00065BE4"/>
    <w:rsid w:val="000750DB"/>
    <w:rsid w:val="00084D0D"/>
    <w:rsid w:val="00085490"/>
    <w:rsid w:val="000A384B"/>
    <w:rsid w:val="000C3E6C"/>
    <w:rsid w:val="000D0041"/>
    <w:rsid w:val="000D1DB9"/>
    <w:rsid w:val="000D64A2"/>
    <w:rsid w:val="000E1330"/>
    <w:rsid w:val="000E2A08"/>
    <w:rsid w:val="00112484"/>
    <w:rsid w:val="00112EC0"/>
    <w:rsid w:val="00120A1F"/>
    <w:rsid w:val="00143288"/>
    <w:rsid w:val="00143D3B"/>
    <w:rsid w:val="00156B3D"/>
    <w:rsid w:val="00167A3A"/>
    <w:rsid w:val="001704BA"/>
    <w:rsid w:val="0018561F"/>
    <w:rsid w:val="0019051C"/>
    <w:rsid w:val="001929A3"/>
    <w:rsid w:val="00192B8E"/>
    <w:rsid w:val="00194978"/>
    <w:rsid w:val="001A5949"/>
    <w:rsid w:val="001D0D28"/>
    <w:rsid w:val="001D37D7"/>
    <w:rsid w:val="001E0511"/>
    <w:rsid w:val="001F3503"/>
    <w:rsid w:val="001F6752"/>
    <w:rsid w:val="0020173B"/>
    <w:rsid w:val="002045C0"/>
    <w:rsid w:val="002056FD"/>
    <w:rsid w:val="00215853"/>
    <w:rsid w:val="00233170"/>
    <w:rsid w:val="002451EA"/>
    <w:rsid w:val="00253C96"/>
    <w:rsid w:val="002848B0"/>
    <w:rsid w:val="00293BF4"/>
    <w:rsid w:val="0029476C"/>
    <w:rsid w:val="002A48A7"/>
    <w:rsid w:val="002A5CE6"/>
    <w:rsid w:val="002A6AFC"/>
    <w:rsid w:val="002B09A7"/>
    <w:rsid w:val="002B5116"/>
    <w:rsid w:val="002B7AB7"/>
    <w:rsid w:val="002D6BB3"/>
    <w:rsid w:val="002E3511"/>
    <w:rsid w:val="002F0681"/>
    <w:rsid w:val="003210CC"/>
    <w:rsid w:val="003270A5"/>
    <w:rsid w:val="00332295"/>
    <w:rsid w:val="00352002"/>
    <w:rsid w:val="00352C79"/>
    <w:rsid w:val="003730CC"/>
    <w:rsid w:val="003810A2"/>
    <w:rsid w:val="00384E9E"/>
    <w:rsid w:val="0039107C"/>
    <w:rsid w:val="003B7D5E"/>
    <w:rsid w:val="003E0EB7"/>
    <w:rsid w:val="003F46F0"/>
    <w:rsid w:val="003F58F2"/>
    <w:rsid w:val="003F7266"/>
    <w:rsid w:val="00411434"/>
    <w:rsid w:val="0041414F"/>
    <w:rsid w:val="00416210"/>
    <w:rsid w:val="004221B5"/>
    <w:rsid w:val="004279D6"/>
    <w:rsid w:val="00433F6C"/>
    <w:rsid w:val="004445C5"/>
    <w:rsid w:val="0046090D"/>
    <w:rsid w:val="00471F33"/>
    <w:rsid w:val="00476B26"/>
    <w:rsid w:val="004843A4"/>
    <w:rsid w:val="00486200"/>
    <w:rsid w:val="004907DA"/>
    <w:rsid w:val="004A6AFC"/>
    <w:rsid w:val="004A6E26"/>
    <w:rsid w:val="004B17B0"/>
    <w:rsid w:val="004C44A7"/>
    <w:rsid w:val="004C4741"/>
    <w:rsid w:val="004D1472"/>
    <w:rsid w:val="004D3EED"/>
    <w:rsid w:val="004E59CE"/>
    <w:rsid w:val="004E6EB0"/>
    <w:rsid w:val="004F4CA1"/>
    <w:rsid w:val="00501A18"/>
    <w:rsid w:val="0051041D"/>
    <w:rsid w:val="0051268D"/>
    <w:rsid w:val="00517477"/>
    <w:rsid w:val="005306EF"/>
    <w:rsid w:val="00532B8D"/>
    <w:rsid w:val="00563CB1"/>
    <w:rsid w:val="00576B83"/>
    <w:rsid w:val="005776BE"/>
    <w:rsid w:val="00590197"/>
    <w:rsid w:val="005922B9"/>
    <w:rsid w:val="005A3DEE"/>
    <w:rsid w:val="005A4ADA"/>
    <w:rsid w:val="005A69BC"/>
    <w:rsid w:val="005B190C"/>
    <w:rsid w:val="005B5839"/>
    <w:rsid w:val="005B7F11"/>
    <w:rsid w:val="005D66B9"/>
    <w:rsid w:val="005E3B1C"/>
    <w:rsid w:val="005F3563"/>
    <w:rsid w:val="005F4CEB"/>
    <w:rsid w:val="00615E22"/>
    <w:rsid w:val="00616393"/>
    <w:rsid w:val="00634CDB"/>
    <w:rsid w:val="0063560B"/>
    <w:rsid w:val="00641994"/>
    <w:rsid w:val="00644BE4"/>
    <w:rsid w:val="00644F1A"/>
    <w:rsid w:val="006519F4"/>
    <w:rsid w:val="006648BD"/>
    <w:rsid w:val="00665AD9"/>
    <w:rsid w:val="00674FB1"/>
    <w:rsid w:val="00685D26"/>
    <w:rsid w:val="006B4476"/>
    <w:rsid w:val="006C60AE"/>
    <w:rsid w:val="006E503B"/>
    <w:rsid w:val="006E5DEE"/>
    <w:rsid w:val="006E6432"/>
    <w:rsid w:val="006E77EF"/>
    <w:rsid w:val="006F0F96"/>
    <w:rsid w:val="0072553A"/>
    <w:rsid w:val="00733EF8"/>
    <w:rsid w:val="00736294"/>
    <w:rsid w:val="007418B1"/>
    <w:rsid w:val="00754531"/>
    <w:rsid w:val="00754630"/>
    <w:rsid w:val="00756127"/>
    <w:rsid w:val="007565F8"/>
    <w:rsid w:val="0077590A"/>
    <w:rsid w:val="00797AA8"/>
    <w:rsid w:val="007A0722"/>
    <w:rsid w:val="007A7471"/>
    <w:rsid w:val="007B6C7B"/>
    <w:rsid w:val="007C5D71"/>
    <w:rsid w:val="007D7214"/>
    <w:rsid w:val="007E1A0E"/>
    <w:rsid w:val="007E22D2"/>
    <w:rsid w:val="007F5E33"/>
    <w:rsid w:val="007F6943"/>
    <w:rsid w:val="008027C8"/>
    <w:rsid w:val="00812ABC"/>
    <w:rsid w:val="00821633"/>
    <w:rsid w:val="00841A4A"/>
    <w:rsid w:val="00847A83"/>
    <w:rsid w:val="00860F5D"/>
    <w:rsid w:val="0086448A"/>
    <w:rsid w:val="00865A19"/>
    <w:rsid w:val="0087224D"/>
    <w:rsid w:val="0088191A"/>
    <w:rsid w:val="008A3D8D"/>
    <w:rsid w:val="008B05D7"/>
    <w:rsid w:val="008B19F1"/>
    <w:rsid w:val="008B5C32"/>
    <w:rsid w:val="008C0248"/>
    <w:rsid w:val="008C17ED"/>
    <w:rsid w:val="008C56A0"/>
    <w:rsid w:val="008D34C5"/>
    <w:rsid w:val="008D58CA"/>
    <w:rsid w:val="008D765C"/>
    <w:rsid w:val="008D793B"/>
    <w:rsid w:val="008E4A6F"/>
    <w:rsid w:val="008F1ECA"/>
    <w:rsid w:val="008F45B5"/>
    <w:rsid w:val="008F6CD1"/>
    <w:rsid w:val="00913348"/>
    <w:rsid w:val="00921E76"/>
    <w:rsid w:val="00922AEE"/>
    <w:rsid w:val="00924419"/>
    <w:rsid w:val="00926C63"/>
    <w:rsid w:val="009304DC"/>
    <w:rsid w:val="009321F6"/>
    <w:rsid w:val="00935FCB"/>
    <w:rsid w:val="00977482"/>
    <w:rsid w:val="00983563"/>
    <w:rsid w:val="009A0584"/>
    <w:rsid w:val="009A1E84"/>
    <w:rsid w:val="009B3F86"/>
    <w:rsid w:val="009C2817"/>
    <w:rsid w:val="009C5990"/>
    <w:rsid w:val="009E3784"/>
    <w:rsid w:val="009E5C08"/>
    <w:rsid w:val="009F1D63"/>
    <w:rsid w:val="009F4900"/>
    <w:rsid w:val="00A001EB"/>
    <w:rsid w:val="00A1368D"/>
    <w:rsid w:val="00A17B56"/>
    <w:rsid w:val="00A25625"/>
    <w:rsid w:val="00A418C9"/>
    <w:rsid w:val="00A4357D"/>
    <w:rsid w:val="00A4478B"/>
    <w:rsid w:val="00A46397"/>
    <w:rsid w:val="00A50E31"/>
    <w:rsid w:val="00A61E9E"/>
    <w:rsid w:val="00A74FFB"/>
    <w:rsid w:val="00A86E5F"/>
    <w:rsid w:val="00A9491A"/>
    <w:rsid w:val="00AA6B09"/>
    <w:rsid w:val="00AB343C"/>
    <w:rsid w:val="00AB68EA"/>
    <w:rsid w:val="00AC6A7D"/>
    <w:rsid w:val="00AC7A69"/>
    <w:rsid w:val="00AD7812"/>
    <w:rsid w:val="00AE66D2"/>
    <w:rsid w:val="00AF28BA"/>
    <w:rsid w:val="00AF6C4A"/>
    <w:rsid w:val="00B17D68"/>
    <w:rsid w:val="00B343DF"/>
    <w:rsid w:val="00B35319"/>
    <w:rsid w:val="00B40B3F"/>
    <w:rsid w:val="00B52AC7"/>
    <w:rsid w:val="00B61500"/>
    <w:rsid w:val="00B65404"/>
    <w:rsid w:val="00B776B1"/>
    <w:rsid w:val="00B80253"/>
    <w:rsid w:val="00B83A7E"/>
    <w:rsid w:val="00B9238D"/>
    <w:rsid w:val="00B95250"/>
    <w:rsid w:val="00BB704E"/>
    <w:rsid w:val="00BC4875"/>
    <w:rsid w:val="00BC56A1"/>
    <w:rsid w:val="00BD4539"/>
    <w:rsid w:val="00BE1E2A"/>
    <w:rsid w:val="00BE1EE4"/>
    <w:rsid w:val="00BF3BA0"/>
    <w:rsid w:val="00C02674"/>
    <w:rsid w:val="00C20A9F"/>
    <w:rsid w:val="00C44AE6"/>
    <w:rsid w:val="00C4671D"/>
    <w:rsid w:val="00C93ADE"/>
    <w:rsid w:val="00CA6A69"/>
    <w:rsid w:val="00CB135A"/>
    <w:rsid w:val="00CB60A8"/>
    <w:rsid w:val="00CC120C"/>
    <w:rsid w:val="00CC2A6F"/>
    <w:rsid w:val="00CC661F"/>
    <w:rsid w:val="00CE2377"/>
    <w:rsid w:val="00CF0A77"/>
    <w:rsid w:val="00CF369D"/>
    <w:rsid w:val="00CF40FD"/>
    <w:rsid w:val="00CF57B5"/>
    <w:rsid w:val="00D241CE"/>
    <w:rsid w:val="00D448D0"/>
    <w:rsid w:val="00D574DD"/>
    <w:rsid w:val="00D70396"/>
    <w:rsid w:val="00D76BA1"/>
    <w:rsid w:val="00D94D55"/>
    <w:rsid w:val="00DA6E96"/>
    <w:rsid w:val="00DC4599"/>
    <w:rsid w:val="00DC5CD4"/>
    <w:rsid w:val="00DC6E98"/>
    <w:rsid w:val="00DE13F2"/>
    <w:rsid w:val="00DE742D"/>
    <w:rsid w:val="00DF7535"/>
    <w:rsid w:val="00DF773E"/>
    <w:rsid w:val="00E033F6"/>
    <w:rsid w:val="00E16DA5"/>
    <w:rsid w:val="00E20352"/>
    <w:rsid w:val="00E22CA6"/>
    <w:rsid w:val="00E3003A"/>
    <w:rsid w:val="00E744FF"/>
    <w:rsid w:val="00E77A80"/>
    <w:rsid w:val="00E937D7"/>
    <w:rsid w:val="00EB66BA"/>
    <w:rsid w:val="00EC7325"/>
    <w:rsid w:val="00ED7708"/>
    <w:rsid w:val="00ED7A7E"/>
    <w:rsid w:val="00EE1905"/>
    <w:rsid w:val="00EE192A"/>
    <w:rsid w:val="00EE3289"/>
    <w:rsid w:val="00EE4380"/>
    <w:rsid w:val="00EF0874"/>
    <w:rsid w:val="00EF414E"/>
    <w:rsid w:val="00EF4F0C"/>
    <w:rsid w:val="00F05184"/>
    <w:rsid w:val="00F07DD9"/>
    <w:rsid w:val="00F12F3D"/>
    <w:rsid w:val="00F21891"/>
    <w:rsid w:val="00F23893"/>
    <w:rsid w:val="00F32585"/>
    <w:rsid w:val="00F328E3"/>
    <w:rsid w:val="00F35F2E"/>
    <w:rsid w:val="00F40086"/>
    <w:rsid w:val="00F43655"/>
    <w:rsid w:val="00F5670B"/>
    <w:rsid w:val="00F56C52"/>
    <w:rsid w:val="00F57023"/>
    <w:rsid w:val="00F75AB0"/>
    <w:rsid w:val="00F767EF"/>
    <w:rsid w:val="00F9190A"/>
    <w:rsid w:val="00FA2C7F"/>
    <w:rsid w:val="00FA5D7C"/>
    <w:rsid w:val="00FB2E3C"/>
    <w:rsid w:val="00FB7236"/>
    <w:rsid w:val="00FC12D5"/>
    <w:rsid w:val="00FD43AD"/>
    <w:rsid w:val="00FD5304"/>
    <w:rsid w:val="00FE1C98"/>
    <w:rsid w:val="00FF7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21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5E33"/>
    <w:pPr>
      <w:keepNext/>
      <w:keepLines/>
      <w:numPr>
        <w:numId w:val="13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5E33"/>
    <w:pPr>
      <w:keepNext/>
      <w:keepLines/>
      <w:numPr>
        <w:ilvl w:val="1"/>
        <w:numId w:val="1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704E"/>
    <w:pPr>
      <w:keepNext/>
      <w:keepLines/>
      <w:numPr>
        <w:ilvl w:val="2"/>
        <w:numId w:val="13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2B8E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3348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3348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3348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3348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3348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EE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D3EED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FE1C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E1C98"/>
  </w:style>
  <w:style w:type="paragraph" w:customStyle="1" w:styleId="textparagraphheading">
    <w:name w:val="textparagraphheading"/>
    <w:basedOn w:val="a"/>
    <w:rsid w:val="00FE1C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FE1C98"/>
    <w:rPr>
      <w:rFonts w:ascii="宋体" w:eastAsia="宋体" w:hAnsi="宋体" w:cs="宋体"/>
      <w:sz w:val="24"/>
      <w:szCs w:val="24"/>
    </w:rPr>
  </w:style>
  <w:style w:type="paragraph" w:customStyle="1" w:styleId="textchangelog">
    <w:name w:val="textchangelog"/>
    <w:basedOn w:val="a"/>
    <w:rsid w:val="00FE1C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848B0"/>
    <w:rPr>
      <w:b/>
      <w:bCs/>
    </w:rPr>
  </w:style>
  <w:style w:type="table" w:styleId="a7">
    <w:name w:val="Table Grid"/>
    <w:basedOn w:val="a1"/>
    <w:uiPriority w:val="59"/>
    <w:rsid w:val="002848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"/>
    <w:uiPriority w:val="99"/>
    <w:unhideWhenUsed/>
    <w:rsid w:val="00EB66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EB66BA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EB66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EB66BA"/>
    <w:rPr>
      <w:sz w:val="18"/>
      <w:szCs w:val="18"/>
    </w:rPr>
  </w:style>
  <w:style w:type="paragraph" w:styleId="HTML0">
    <w:name w:val="HTML Preformatted"/>
    <w:basedOn w:val="a"/>
    <w:link w:val="HTMLChar"/>
    <w:uiPriority w:val="99"/>
    <w:unhideWhenUsed/>
    <w:rsid w:val="00E0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E033F6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F5E33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7F5E3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B704E"/>
    <w:rPr>
      <w:b/>
      <w:bCs/>
      <w:sz w:val="24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C60AE"/>
  </w:style>
  <w:style w:type="paragraph" w:styleId="20">
    <w:name w:val="toc 2"/>
    <w:basedOn w:val="a"/>
    <w:next w:val="a"/>
    <w:autoRedefine/>
    <w:uiPriority w:val="39"/>
    <w:unhideWhenUsed/>
    <w:rsid w:val="006C60A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C60AE"/>
    <w:pPr>
      <w:ind w:leftChars="400" w:left="840"/>
    </w:pPr>
  </w:style>
  <w:style w:type="character" w:styleId="aa">
    <w:name w:val="annotation reference"/>
    <w:basedOn w:val="a0"/>
    <w:uiPriority w:val="99"/>
    <w:semiHidden/>
    <w:unhideWhenUsed/>
    <w:rsid w:val="007E22D2"/>
    <w:rPr>
      <w:sz w:val="21"/>
      <w:szCs w:val="21"/>
    </w:rPr>
  </w:style>
  <w:style w:type="paragraph" w:styleId="ab">
    <w:name w:val="annotation text"/>
    <w:basedOn w:val="a"/>
    <w:link w:val="Char1"/>
    <w:uiPriority w:val="99"/>
    <w:semiHidden/>
    <w:unhideWhenUsed/>
    <w:rsid w:val="007E22D2"/>
    <w:pPr>
      <w:jc w:val="left"/>
    </w:pPr>
  </w:style>
  <w:style w:type="character" w:customStyle="1" w:styleId="Char1">
    <w:name w:val="批注文字 Char"/>
    <w:basedOn w:val="a0"/>
    <w:link w:val="ab"/>
    <w:uiPriority w:val="99"/>
    <w:semiHidden/>
    <w:rsid w:val="007E22D2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7E22D2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7E22D2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7E22D2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7E22D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192B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1334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1334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1334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1334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13348"/>
    <w:rPr>
      <w:rFonts w:asciiTheme="majorHAnsi" w:eastAsiaTheme="majorEastAsia" w:hAnsiTheme="majorHAnsi" w:cstheme="majorBidi"/>
      <w:szCs w:val="21"/>
    </w:rPr>
  </w:style>
  <w:style w:type="paragraph" w:styleId="ae">
    <w:name w:val="Document Map"/>
    <w:basedOn w:val="a"/>
    <w:link w:val="Char4"/>
    <w:uiPriority w:val="99"/>
    <w:semiHidden/>
    <w:unhideWhenUsed/>
    <w:rsid w:val="004445C5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e"/>
    <w:uiPriority w:val="99"/>
    <w:semiHidden/>
    <w:rsid w:val="004445C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644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015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18019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1872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9515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57839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42107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425030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14296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2165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203052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1104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7854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5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29920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20459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136082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60909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5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nginx.org/download/nginx-1.8.1.tar.gz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5991;&#26412;&#25991;&#20214;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0786D-85DA-430E-B398-FE43AE318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TotalTime>453</TotalTime>
  <Pages>25</Pages>
  <Words>3535</Words>
  <Characters>20155</Characters>
  <Application>Microsoft Office Word</Application>
  <DocSecurity>0</DocSecurity>
  <Lines>167</Lines>
  <Paragraphs>47</Paragraphs>
  <ScaleCrop>false</ScaleCrop>
  <Company/>
  <LinksUpToDate>false</LinksUpToDate>
  <CharactersWithSpaces>23643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</dc:creator>
  <cp:lastModifiedBy>admin</cp:lastModifiedBy>
  <cp:revision>49</cp:revision>
  <cp:lastPrinted>2015-07-19T17:53:00Z</cp:lastPrinted>
  <dcterms:created xsi:type="dcterms:W3CDTF">2016-09-13T05:48:00Z</dcterms:created>
  <dcterms:modified xsi:type="dcterms:W3CDTF">2016-11-07T06:02:00Z</dcterms:modified>
</cp:coreProperties>
</file>